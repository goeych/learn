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74A" w14:textId="109F3F0F" w:rsidR="00226B6D" w:rsidRDefault="00226B6D" w:rsidP="00151889">
      <w:pPr>
        <w:rPr>
          <w:rFonts w:ascii="Calibri" w:hAnsi="Calibri" w:cs="Calibri"/>
        </w:rPr>
      </w:pPr>
    </w:p>
    <w:p w14:paraId="4842D40D" w14:textId="46CDDA01" w:rsidR="00BF10A6" w:rsidRPr="00BF10A6" w:rsidRDefault="00BF10A6" w:rsidP="00BF10A6">
      <w:pPr>
        <w:rPr>
          <w:rFonts w:ascii="Calibri" w:hAnsi="Calibri" w:cs="Calibri"/>
        </w:rPr>
      </w:pPr>
    </w:p>
    <w:p w14:paraId="56C81FB0" w14:textId="11ED0231" w:rsidR="000F2A48" w:rsidRDefault="000F2A48" w:rsidP="005A60B2">
      <w:pPr>
        <w:rPr>
          <w:b/>
          <w:bCs/>
          <w:sz w:val="40"/>
          <w:szCs w:val="44"/>
        </w:rPr>
      </w:pPr>
      <w:r w:rsidRPr="00B0257E">
        <w:rPr>
          <w:rFonts w:hint="eastAsia"/>
          <w:b/>
          <w:bCs/>
          <w:sz w:val="40"/>
          <w:szCs w:val="44"/>
        </w:rPr>
        <w:t>M</w:t>
      </w:r>
      <w:r w:rsidRPr="00B0257E">
        <w:rPr>
          <w:b/>
          <w:bCs/>
          <w:sz w:val="40"/>
          <w:szCs w:val="44"/>
        </w:rPr>
        <w:t>ain Infrastructure and Equipment list</w:t>
      </w:r>
    </w:p>
    <w:tbl>
      <w:tblPr>
        <w:tblStyle w:val="TableGrid"/>
        <w:tblpPr w:leftFromText="180" w:rightFromText="180" w:vertAnchor="page" w:horzAnchor="margin" w:tblpY="3500"/>
        <w:tblW w:w="0" w:type="auto"/>
        <w:tblLook w:val="04A0" w:firstRow="1" w:lastRow="0" w:firstColumn="1" w:lastColumn="0" w:noHBand="0" w:noVBand="1"/>
      </w:tblPr>
      <w:tblGrid>
        <w:gridCol w:w="556"/>
        <w:gridCol w:w="1946"/>
        <w:gridCol w:w="1738"/>
        <w:gridCol w:w="1962"/>
        <w:gridCol w:w="1449"/>
        <w:gridCol w:w="1006"/>
      </w:tblGrid>
      <w:tr w:rsidR="005A60B2" w14:paraId="13B94CC2" w14:textId="77777777" w:rsidTr="00E63A5C"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</w:tcPr>
          <w:p w14:paraId="1551B150" w14:textId="77777777" w:rsidR="005A60B2" w:rsidRPr="00AA71A0" w:rsidRDefault="005A60B2" w:rsidP="00FF7C7F">
            <w:pPr>
              <w:jc w:val="center"/>
              <w:rPr>
                <w:b/>
                <w:bCs/>
              </w:rPr>
            </w:pPr>
            <w:r w:rsidRPr="00AA71A0">
              <w:rPr>
                <w:b/>
                <w:bCs/>
              </w:rPr>
              <w:t>S/N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14:paraId="7A0C03E7" w14:textId="77777777" w:rsidR="005A60B2" w:rsidRPr="00AA71A0" w:rsidRDefault="005A60B2" w:rsidP="00FF7C7F">
            <w:pPr>
              <w:rPr>
                <w:b/>
                <w:bCs/>
              </w:rPr>
            </w:pPr>
            <w:r w:rsidRPr="00D912A0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D912A0">
              <w:rPr>
                <w:b/>
                <w:bCs/>
                <w:sz w:val="18"/>
                <w:szCs w:val="18"/>
              </w:rPr>
              <w:t>anufacture/Measure ion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</w:tcPr>
          <w:p w14:paraId="39FEBDD0" w14:textId="77777777" w:rsidR="005A60B2" w:rsidRPr="00AA71A0" w:rsidRDefault="005A60B2" w:rsidP="00FF7C7F">
            <w:pPr>
              <w:rPr>
                <w:b/>
                <w:bCs/>
              </w:rPr>
            </w:pPr>
            <w:r w:rsidRPr="00D912A0">
              <w:rPr>
                <w:b/>
                <w:bCs/>
                <w:sz w:val="18"/>
                <w:szCs w:val="18"/>
              </w:rPr>
              <w:t xml:space="preserve">Equipment </w:t>
            </w:r>
            <w:r w:rsidRPr="00D912A0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D912A0">
              <w:rPr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</w:tcPr>
          <w:p w14:paraId="7CC4A901" w14:textId="77777777" w:rsidR="005A60B2" w:rsidRPr="00AA71A0" w:rsidRDefault="005A60B2" w:rsidP="00FF7C7F">
            <w:pPr>
              <w:rPr>
                <w:b/>
                <w:bCs/>
              </w:rPr>
            </w:pPr>
            <w:r w:rsidRPr="00AA71A0">
              <w:rPr>
                <w:b/>
                <w:bCs/>
              </w:rPr>
              <w:t>Purpose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14:paraId="1F948067" w14:textId="77777777" w:rsidR="005A60B2" w:rsidRPr="00AA71A0" w:rsidRDefault="005A60B2" w:rsidP="00FF7C7F">
            <w:pPr>
              <w:rPr>
                <w:b/>
                <w:bCs/>
              </w:rPr>
            </w:pPr>
            <w:r>
              <w:rPr>
                <w:b/>
                <w:bCs/>
              </w:rPr>
              <w:t>ID No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1F0EBEC5" w14:textId="77777777" w:rsidR="005A60B2" w:rsidRDefault="005A60B2" w:rsidP="00FF7C7F">
            <w:pPr>
              <w:rPr>
                <w:b/>
                <w:bCs/>
              </w:rPr>
            </w:pPr>
            <w:r w:rsidRPr="00D912A0">
              <w:rPr>
                <w:rFonts w:hint="eastAsia"/>
                <w:b/>
                <w:bCs/>
                <w:sz w:val="18"/>
                <w:szCs w:val="18"/>
              </w:rPr>
              <w:t>Q</w:t>
            </w:r>
            <w:r w:rsidRPr="00D912A0">
              <w:rPr>
                <w:b/>
                <w:bCs/>
                <w:sz w:val="18"/>
                <w:szCs w:val="18"/>
              </w:rPr>
              <w:t>uantity</w:t>
            </w:r>
          </w:p>
        </w:tc>
      </w:tr>
      <w:tr w:rsidR="005A60B2" w14:paraId="22530ED8" w14:textId="77777777" w:rsidTr="00E63A5C">
        <w:tc>
          <w:tcPr>
            <w:tcW w:w="561" w:type="dxa"/>
            <w:tcBorders>
              <w:top w:val="single" w:sz="4" w:space="0" w:color="auto"/>
            </w:tcBorders>
          </w:tcPr>
          <w:p w14:paraId="46C26300" w14:textId="77777777" w:rsidR="005A60B2" w:rsidRPr="00F92CE4" w:rsidRDefault="005A60B2" w:rsidP="00FF7C7F">
            <w:pPr>
              <w:jc w:val="center"/>
            </w:pPr>
            <w:r w:rsidRPr="00F92CE4">
              <w:t>1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2A5CDD81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3EC" w14:textId="77777777" w:rsidR="005A60B2" w:rsidRPr="00F92CE4" w:rsidRDefault="005A60B2" w:rsidP="00FF7C7F">
            <w:r w:rsidRPr="00F92CE4">
              <w:t>Medium Capacity Rotary Evaporator</w:t>
            </w:r>
          </w:p>
        </w:tc>
        <w:tc>
          <w:tcPr>
            <w:tcW w:w="2066" w:type="dxa"/>
            <w:vMerge w:val="restart"/>
            <w:tcBorders>
              <w:top w:val="single" w:sz="4" w:space="0" w:color="auto"/>
            </w:tcBorders>
          </w:tcPr>
          <w:p w14:paraId="6EC82834" w14:textId="77777777" w:rsidR="005A60B2" w:rsidRPr="00F92CE4" w:rsidRDefault="005A60B2" w:rsidP="00FF7C7F">
            <w:r w:rsidRPr="00F92CE4">
              <w:t>MMA (HQ) Distillation</w:t>
            </w:r>
          </w:p>
          <w:p w14:paraId="0FBB3A12" w14:textId="77777777" w:rsidR="005A60B2" w:rsidRPr="00F92CE4" w:rsidRDefault="005A60B2" w:rsidP="00FF7C7F">
            <w:r w:rsidRPr="00F92CE4">
              <w:t>EDMA (HQ) Distillation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1CAF7CAA" w14:textId="77777777" w:rsidR="005A60B2" w:rsidRDefault="005A60B2" w:rsidP="00FF7C7F">
            <w:r w:rsidRPr="00271481">
              <w:t>05-800105-07</w:t>
            </w:r>
          </w:p>
          <w:p w14:paraId="134E3B1C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05-800030-05</w:t>
            </w:r>
          </w:p>
          <w:p w14:paraId="3B3E613C" w14:textId="77777777" w:rsidR="005A60B2" w:rsidRPr="00F578AB" w:rsidRDefault="005A60B2" w:rsidP="00FF7C7F">
            <w:pPr>
              <w:rPr>
                <w:color w:val="FF0000"/>
              </w:rPr>
            </w:pPr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6325203F" w14:textId="77777777" w:rsidR="005A60B2" w:rsidRPr="00F92CE4" w:rsidRDefault="005A60B2" w:rsidP="00FF7C7F">
            <w:r>
              <w:t>2</w:t>
            </w:r>
          </w:p>
        </w:tc>
      </w:tr>
      <w:tr w:rsidR="005A60B2" w14:paraId="79CFFDF3" w14:textId="77777777" w:rsidTr="00E63A5C">
        <w:tc>
          <w:tcPr>
            <w:tcW w:w="561" w:type="dxa"/>
            <w:tcBorders>
              <w:top w:val="single" w:sz="4" w:space="0" w:color="auto"/>
            </w:tcBorders>
          </w:tcPr>
          <w:p w14:paraId="676D34E8" w14:textId="77777777" w:rsidR="005A60B2" w:rsidRPr="00F92CE4" w:rsidRDefault="005A60B2" w:rsidP="00FF7C7F">
            <w:pPr>
              <w:jc w:val="center"/>
            </w:pPr>
            <w:r w:rsidRPr="00F92CE4">
              <w:t>2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63938A36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22F8" w14:textId="77777777" w:rsidR="005A60B2" w:rsidRPr="00F92CE4" w:rsidRDefault="005A60B2" w:rsidP="00FF7C7F">
            <w:r w:rsidRPr="00F92CE4">
              <w:t>Rotavapor Distillation Unit</w:t>
            </w:r>
          </w:p>
        </w:tc>
        <w:tc>
          <w:tcPr>
            <w:tcW w:w="2066" w:type="dxa"/>
            <w:vMerge/>
          </w:tcPr>
          <w:p w14:paraId="218C4668" w14:textId="77777777" w:rsidR="005A60B2" w:rsidRPr="00F92CE4" w:rsidRDefault="005A60B2" w:rsidP="00FF7C7F"/>
        </w:tc>
        <w:tc>
          <w:tcPr>
            <w:tcW w:w="1458" w:type="dxa"/>
            <w:vAlign w:val="bottom"/>
          </w:tcPr>
          <w:p w14:paraId="1D75D41B" w14:textId="77777777" w:rsidR="005A60B2" w:rsidRPr="00F92CE4" w:rsidRDefault="005A60B2" w:rsidP="00FF7C7F">
            <w:r w:rsidRPr="00271481">
              <w:t>05-800151-12</w:t>
            </w:r>
          </w:p>
        </w:tc>
        <w:tc>
          <w:tcPr>
            <w:tcW w:w="1026" w:type="dxa"/>
          </w:tcPr>
          <w:p w14:paraId="4C56DEDC" w14:textId="77777777" w:rsidR="005A60B2" w:rsidRDefault="005A60B2" w:rsidP="00FF7C7F"/>
          <w:p w14:paraId="3BB0699A" w14:textId="77777777" w:rsidR="005A60B2" w:rsidRPr="00F92CE4" w:rsidRDefault="005A60B2" w:rsidP="00FF7C7F">
            <w:r>
              <w:t>1</w:t>
            </w:r>
          </w:p>
        </w:tc>
      </w:tr>
      <w:tr w:rsidR="005A60B2" w14:paraId="2047F646" w14:textId="77777777" w:rsidTr="00E63A5C">
        <w:tc>
          <w:tcPr>
            <w:tcW w:w="561" w:type="dxa"/>
            <w:tcBorders>
              <w:top w:val="single" w:sz="4" w:space="0" w:color="auto"/>
            </w:tcBorders>
          </w:tcPr>
          <w:p w14:paraId="3B4E5EA5" w14:textId="77777777" w:rsidR="005A60B2" w:rsidRPr="00F92CE4" w:rsidRDefault="005A60B2" w:rsidP="00FF7C7F">
            <w:pPr>
              <w:jc w:val="center"/>
            </w:pPr>
            <w:r w:rsidRPr="00F92CE4">
              <w:t>3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4891B416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18B68929" w14:textId="77777777" w:rsidR="005A60B2" w:rsidRPr="00F92CE4" w:rsidRDefault="005A60B2" w:rsidP="00FF7C7F">
            <w:r w:rsidRPr="00F92CE4">
              <w:t xml:space="preserve">Big size Balancer </w:t>
            </w:r>
          </w:p>
        </w:tc>
        <w:tc>
          <w:tcPr>
            <w:tcW w:w="2066" w:type="dxa"/>
            <w:tcBorders>
              <w:top w:val="single" w:sz="4" w:space="0" w:color="auto"/>
            </w:tcBorders>
          </w:tcPr>
          <w:p w14:paraId="2DB8A337" w14:textId="77777777" w:rsidR="005A60B2" w:rsidRPr="00F92CE4" w:rsidRDefault="005A60B2" w:rsidP="00FF7C7F">
            <w:r w:rsidRPr="00F92CE4">
              <w:t>PMMA Material Mixing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1F5A4D19" w14:textId="77777777" w:rsidR="005A60B2" w:rsidRPr="00F92CE4" w:rsidRDefault="005A60B2" w:rsidP="00FF7C7F">
            <w:r w:rsidRPr="00271481">
              <w:t>05-800224-19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14:paraId="664C82EF" w14:textId="77777777" w:rsidR="005A60B2" w:rsidRPr="00F92CE4" w:rsidRDefault="005A60B2" w:rsidP="00FF7C7F">
            <w:r>
              <w:t>1</w:t>
            </w:r>
          </w:p>
        </w:tc>
      </w:tr>
      <w:tr w:rsidR="005A60B2" w14:paraId="25CA2248" w14:textId="77777777" w:rsidTr="00E63A5C">
        <w:tc>
          <w:tcPr>
            <w:tcW w:w="561" w:type="dxa"/>
          </w:tcPr>
          <w:p w14:paraId="03BFA10B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4</w:t>
            </w:r>
          </w:p>
        </w:tc>
        <w:tc>
          <w:tcPr>
            <w:tcW w:w="1946" w:type="dxa"/>
          </w:tcPr>
          <w:p w14:paraId="6991CCA7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19652293" w14:textId="77777777" w:rsidR="005A60B2" w:rsidRPr="00F92CE4" w:rsidRDefault="005A60B2" w:rsidP="00FF7C7F">
            <w:r w:rsidRPr="00F53DA5">
              <w:rPr>
                <w:highlight w:val="green"/>
              </w:rPr>
              <w:t>PMMA Filling Machine</w:t>
            </w:r>
          </w:p>
        </w:tc>
        <w:tc>
          <w:tcPr>
            <w:tcW w:w="2066" w:type="dxa"/>
          </w:tcPr>
          <w:p w14:paraId="57EC1733" w14:textId="77777777" w:rsidR="005A60B2" w:rsidRPr="00F92CE4" w:rsidRDefault="005A60B2" w:rsidP="00FF7C7F">
            <w:r w:rsidRPr="00F92CE4">
              <w:t>PMMA Material Filling</w:t>
            </w:r>
          </w:p>
        </w:tc>
        <w:tc>
          <w:tcPr>
            <w:tcW w:w="1458" w:type="dxa"/>
          </w:tcPr>
          <w:p w14:paraId="1742E967" w14:textId="45577726" w:rsidR="005A60B2" w:rsidRPr="00C42578" w:rsidRDefault="005A60B2" w:rsidP="00FF7C7F">
            <w:pPr>
              <w:rPr>
                <w:color w:val="000000" w:themeColor="text1"/>
              </w:rPr>
            </w:pPr>
            <w:r w:rsidRPr="00C42578">
              <w:rPr>
                <w:color w:val="000000" w:themeColor="text1"/>
              </w:rPr>
              <w:t>05</w:t>
            </w:r>
            <w:r w:rsidR="00EC0C9A" w:rsidRPr="00C42578">
              <w:rPr>
                <w:color w:val="000000" w:themeColor="text1"/>
              </w:rPr>
              <w:t>-</w:t>
            </w:r>
            <w:r w:rsidRPr="00C42578">
              <w:rPr>
                <w:color w:val="000000" w:themeColor="text1"/>
              </w:rPr>
              <w:t>800007-05</w:t>
            </w:r>
          </w:p>
        </w:tc>
        <w:tc>
          <w:tcPr>
            <w:tcW w:w="1026" w:type="dxa"/>
          </w:tcPr>
          <w:p w14:paraId="7D00E124" w14:textId="77777777" w:rsidR="005A60B2" w:rsidRPr="00C42578" w:rsidRDefault="005A60B2" w:rsidP="00FF7C7F">
            <w:pPr>
              <w:rPr>
                <w:color w:val="000000" w:themeColor="text1"/>
              </w:rPr>
            </w:pPr>
            <w:r w:rsidRPr="00C42578">
              <w:rPr>
                <w:color w:val="000000" w:themeColor="text1"/>
              </w:rPr>
              <w:t>1</w:t>
            </w:r>
          </w:p>
        </w:tc>
      </w:tr>
      <w:tr w:rsidR="005A60B2" w14:paraId="3808A590" w14:textId="77777777" w:rsidTr="00E63A5C">
        <w:tc>
          <w:tcPr>
            <w:tcW w:w="561" w:type="dxa"/>
          </w:tcPr>
          <w:p w14:paraId="5691F5E7" w14:textId="77777777" w:rsidR="005A60B2" w:rsidRPr="00F92CE4" w:rsidRDefault="005A60B2" w:rsidP="00FF7C7F">
            <w:pPr>
              <w:jc w:val="center"/>
            </w:pPr>
            <w:r w:rsidRPr="00F92CE4">
              <w:t>5</w:t>
            </w:r>
          </w:p>
        </w:tc>
        <w:tc>
          <w:tcPr>
            <w:tcW w:w="1946" w:type="dxa"/>
          </w:tcPr>
          <w:p w14:paraId="38937F47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0D8690E7" w14:textId="77777777" w:rsidR="005A60B2" w:rsidRPr="00F92CE4" w:rsidRDefault="005A60B2" w:rsidP="00FF7C7F">
            <w:r w:rsidRPr="00F92CE4">
              <w:t>Water Bath</w:t>
            </w:r>
          </w:p>
        </w:tc>
        <w:tc>
          <w:tcPr>
            <w:tcW w:w="2066" w:type="dxa"/>
          </w:tcPr>
          <w:p w14:paraId="7E7193AE" w14:textId="77777777" w:rsidR="005A60B2" w:rsidRPr="00F92CE4" w:rsidRDefault="005A60B2" w:rsidP="00FF7C7F">
            <w:r w:rsidRPr="00F92CE4">
              <w:t>Water Bath Polymerization</w:t>
            </w:r>
          </w:p>
        </w:tc>
        <w:tc>
          <w:tcPr>
            <w:tcW w:w="1458" w:type="dxa"/>
            <w:vAlign w:val="bottom"/>
          </w:tcPr>
          <w:p w14:paraId="663B6907" w14:textId="77777777" w:rsidR="005A60B2" w:rsidRDefault="005A60B2" w:rsidP="00FF7C7F">
            <w:r w:rsidRPr="00C50EDA">
              <w:t>05-800001-05</w:t>
            </w:r>
          </w:p>
          <w:p w14:paraId="10392443" w14:textId="77777777" w:rsidR="005A60B2" w:rsidRPr="00C50EDA" w:rsidRDefault="005A60B2" w:rsidP="00FF7C7F">
            <w:r w:rsidRPr="00EC0C9A">
              <w:rPr>
                <w:highlight w:val="yellow"/>
              </w:rPr>
              <w:t>05-800002-05</w:t>
            </w:r>
          </w:p>
          <w:p w14:paraId="7B30D555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05-800003-06</w:t>
            </w:r>
          </w:p>
          <w:p w14:paraId="1B752A86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78ED07E8" w14:textId="77777777" w:rsidR="005A60B2" w:rsidRPr="00F92CE4" w:rsidRDefault="005A60B2" w:rsidP="00FF7C7F"/>
        </w:tc>
        <w:tc>
          <w:tcPr>
            <w:tcW w:w="1026" w:type="dxa"/>
          </w:tcPr>
          <w:p w14:paraId="38553615" w14:textId="77777777" w:rsidR="005A60B2" w:rsidRPr="00F92CE4" w:rsidRDefault="005A60B2" w:rsidP="00FF7C7F">
            <w:r>
              <w:t>3</w:t>
            </w:r>
          </w:p>
        </w:tc>
      </w:tr>
      <w:tr w:rsidR="005A60B2" w14:paraId="65559E7B" w14:textId="77777777" w:rsidTr="00E63A5C">
        <w:tc>
          <w:tcPr>
            <w:tcW w:w="561" w:type="dxa"/>
          </w:tcPr>
          <w:p w14:paraId="3EC4484C" w14:textId="77777777" w:rsidR="005A60B2" w:rsidRPr="00F92CE4" w:rsidRDefault="005A60B2" w:rsidP="00FF7C7F">
            <w:pPr>
              <w:jc w:val="center"/>
            </w:pPr>
            <w:r w:rsidRPr="00F92CE4">
              <w:t>6</w:t>
            </w:r>
          </w:p>
        </w:tc>
        <w:tc>
          <w:tcPr>
            <w:tcW w:w="1946" w:type="dxa"/>
          </w:tcPr>
          <w:p w14:paraId="0B16744A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7777E4D7" w14:textId="77777777" w:rsidR="005A60B2" w:rsidRPr="00F92CE4" w:rsidRDefault="005A60B2" w:rsidP="00FF7C7F">
            <w:r w:rsidRPr="00F92CE4">
              <w:t>Air oven</w:t>
            </w:r>
          </w:p>
        </w:tc>
        <w:tc>
          <w:tcPr>
            <w:tcW w:w="2066" w:type="dxa"/>
          </w:tcPr>
          <w:p w14:paraId="4D930185" w14:textId="77777777" w:rsidR="005A60B2" w:rsidRPr="00F92CE4" w:rsidRDefault="005A60B2" w:rsidP="00FF7C7F">
            <w:r w:rsidRPr="00F92CE4">
              <w:t>PMMA Rod Curing</w:t>
            </w:r>
          </w:p>
        </w:tc>
        <w:tc>
          <w:tcPr>
            <w:tcW w:w="1458" w:type="dxa"/>
          </w:tcPr>
          <w:p w14:paraId="1BAE1712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05-800035-05</w:t>
            </w:r>
          </w:p>
          <w:p w14:paraId="00B7D985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28207DD6" w14:textId="77777777" w:rsidR="005A60B2" w:rsidRPr="00F92CE4" w:rsidRDefault="005A60B2" w:rsidP="00FF7C7F"/>
        </w:tc>
        <w:tc>
          <w:tcPr>
            <w:tcW w:w="1026" w:type="dxa"/>
          </w:tcPr>
          <w:p w14:paraId="01884F44" w14:textId="77777777" w:rsidR="005A60B2" w:rsidRPr="00F92CE4" w:rsidRDefault="005A60B2" w:rsidP="00FF7C7F">
            <w:r>
              <w:t>1</w:t>
            </w:r>
          </w:p>
        </w:tc>
      </w:tr>
      <w:tr w:rsidR="005A60B2" w14:paraId="24F3141B" w14:textId="77777777" w:rsidTr="00E63A5C">
        <w:tc>
          <w:tcPr>
            <w:tcW w:w="561" w:type="dxa"/>
          </w:tcPr>
          <w:p w14:paraId="20ADD4C7" w14:textId="77777777" w:rsidR="005A60B2" w:rsidRPr="00F92CE4" w:rsidRDefault="005A60B2" w:rsidP="00FF7C7F">
            <w:pPr>
              <w:jc w:val="center"/>
            </w:pPr>
            <w:r w:rsidRPr="00F92CE4">
              <w:t>7</w:t>
            </w:r>
          </w:p>
        </w:tc>
        <w:tc>
          <w:tcPr>
            <w:tcW w:w="1946" w:type="dxa"/>
          </w:tcPr>
          <w:p w14:paraId="47C895D5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7528E76A" w14:textId="77777777" w:rsidR="005A60B2" w:rsidRPr="00F92CE4" w:rsidRDefault="005A60B2" w:rsidP="00FF7C7F">
            <w:r w:rsidRPr="00F92CE4">
              <w:t>Air oven</w:t>
            </w:r>
          </w:p>
        </w:tc>
        <w:tc>
          <w:tcPr>
            <w:tcW w:w="2066" w:type="dxa"/>
          </w:tcPr>
          <w:p w14:paraId="3D42C1F2" w14:textId="77777777" w:rsidR="005A60B2" w:rsidRPr="00F92CE4" w:rsidRDefault="005A60B2" w:rsidP="00FF7C7F">
            <w:r w:rsidRPr="00F92CE4">
              <w:t>PMMA Rod Annealing</w:t>
            </w:r>
          </w:p>
        </w:tc>
        <w:tc>
          <w:tcPr>
            <w:tcW w:w="1458" w:type="dxa"/>
          </w:tcPr>
          <w:p w14:paraId="4517453E" w14:textId="77777777" w:rsidR="005A60B2" w:rsidRPr="00F92CE4" w:rsidRDefault="005A60B2" w:rsidP="00FF7C7F">
            <w:r w:rsidRPr="00A11590">
              <w:t>05-800036-05</w:t>
            </w:r>
          </w:p>
        </w:tc>
        <w:tc>
          <w:tcPr>
            <w:tcW w:w="1026" w:type="dxa"/>
          </w:tcPr>
          <w:p w14:paraId="28C83DAE" w14:textId="77777777" w:rsidR="005A60B2" w:rsidRPr="00F92CE4" w:rsidRDefault="005A60B2" w:rsidP="00FF7C7F">
            <w:r>
              <w:t>1</w:t>
            </w:r>
          </w:p>
        </w:tc>
      </w:tr>
      <w:tr w:rsidR="005A60B2" w14:paraId="171B2462" w14:textId="77777777" w:rsidTr="00E63A5C">
        <w:tc>
          <w:tcPr>
            <w:tcW w:w="561" w:type="dxa"/>
          </w:tcPr>
          <w:p w14:paraId="1C5705C2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8</w:t>
            </w:r>
          </w:p>
        </w:tc>
        <w:tc>
          <w:tcPr>
            <w:tcW w:w="1946" w:type="dxa"/>
          </w:tcPr>
          <w:p w14:paraId="5184B4EC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6B1DAC94" w14:textId="77777777" w:rsidR="005A60B2" w:rsidRPr="00F53DA5" w:rsidRDefault="005A60B2" w:rsidP="00FF7C7F">
            <w:pPr>
              <w:rPr>
                <w:highlight w:val="green"/>
              </w:rPr>
            </w:pPr>
            <w:r w:rsidRPr="00F53DA5">
              <w:rPr>
                <w:highlight w:val="green"/>
              </w:rPr>
              <w:t>CNC Lathe Machine</w:t>
            </w:r>
          </w:p>
        </w:tc>
        <w:tc>
          <w:tcPr>
            <w:tcW w:w="2066" w:type="dxa"/>
          </w:tcPr>
          <w:p w14:paraId="6C72AAB7" w14:textId="77777777" w:rsidR="005A60B2" w:rsidRPr="00F92CE4" w:rsidRDefault="005A60B2" w:rsidP="00FF7C7F">
            <w:r w:rsidRPr="00F92CE4">
              <w:t>CNC Lathe Cutting</w:t>
            </w:r>
          </w:p>
        </w:tc>
        <w:tc>
          <w:tcPr>
            <w:tcW w:w="1458" w:type="dxa"/>
          </w:tcPr>
          <w:p w14:paraId="060C1F8D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05-800042-05</w:t>
            </w:r>
          </w:p>
          <w:p w14:paraId="1A231B73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05-800043-05</w:t>
            </w:r>
          </w:p>
          <w:p w14:paraId="4FE0B93B" w14:textId="659C591B" w:rsidR="005A60B2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05-800044-06</w:t>
            </w:r>
          </w:p>
          <w:p w14:paraId="3A1358FF" w14:textId="1679ACEE" w:rsidR="004B548A" w:rsidRPr="004B548A" w:rsidRDefault="004B548A" w:rsidP="004B548A">
            <w:pPr>
              <w:rPr>
                <w:color w:val="000000" w:themeColor="text1"/>
              </w:rPr>
            </w:pPr>
            <w:r w:rsidRPr="004B548A">
              <w:rPr>
                <w:color w:val="000000" w:themeColor="text1"/>
                <w:highlight w:val="yellow"/>
              </w:rPr>
              <w:t>05-800219-18</w:t>
            </w:r>
          </w:p>
          <w:p w14:paraId="7B2EFDF2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78CDBD6E" w14:textId="77777777" w:rsidR="005A60B2" w:rsidRPr="009B6508" w:rsidRDefault="005A60B2" w:rsidP="004B548A">
            <w:pPr>
              <w:rPr>
                <w:color w:val="0070C0"/>
              </w:rPr>
            </w:pPr>
          </w:p>
        </w:tc>
        <w:tc>
          <w:tcPr>
            <w:tcW w:w="1026" w:type="dxa"/>
          </w:tcPr>
          <w:p w14:paraId="07E92AC9" w14:textId="77A9901D" w:rsidR="005A60B2" w:rsidRPr="009B6508" w:rsidRDefault="0040360E" w:rsidP="00FF7C7F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</w:tr>
      <w:tr w:rsidR="005A60B2" w14:paraId="7CAD2D10" w14:textId="77777777" w:rsidTr="00E63A5C">
        <w:tc>
          <w:tcPr>
            <w:tcW w:w="561" w:type="dxa"/>
          </w:tcPr>
          <w:p w14:paraId="074F8265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9</w:t>
            </w:r>
          </w:p>
        </w:tc>
        <w:tc>
          <w:tcPr>
            <w:tcW w:w="1946" w:type="dxa"/>
          </w:tcPr>
          <w:p w14:paraId="104A186A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05974512" w14:textId="77777777" w:rsidR="005A60B2" w:rsidRPr="00F92CE4" w:rsidRDefault="005A60B2" w:rsidP="00FF7C7F">
            <w:r w:rsidRPr="00F53DA5">
              <w:rPr>
                <w:highlight w:val="green"/>
              </w:rPr>
              <w:t>3WP Boring Machine</w:t>
            </w:r>
          </w:p>
        </w:tc>
        <w:tc>
          <w:tcPr>
            <w:tcW w:w="2066" w:type="dxa"/>
          </w:tcPr>
          <w:p w14:paraId="17417D9C" w14:textId="77777777" w:rsidR="005A60B2" w:rsidRPr="00F92CE4" w:rsidRDefault="005A60B2" w:rsidP="00FF7C7F">
            <w:r w:rsidRPr="00F92CE4">
              <w:t>3WP Lathe Cutting</w:t>
            </w:r>
          </w:p>
        </w:tc>
        <w:tc>
          <w:tcPr>
            <w:tcW w:w="1458" w:type="dxa"/>
          </w:tcPr>
          <w:p w14:paraId="59F74085" w14:textId="77777777" w:rsidR="005A60B2" w:rsidRPr="009630A7" w:rsidRDefault="005A60B2" w:rsidP="00FF7C7F">
            <w:pPr>
              <w:rPr>
                <w:color w:val="000000" w:themeColor="text1"/>
              </w:rPr>
            </w:pPr>
            <w:r w:rsidRPr="009630A7">
              <w:rPr>
                <w:color w:val="000000" w:themeColor="text1"/>
                <w:highlight w:val="yellow"/>
              </w:rPr>
              <w:t>05-800046-05</w:t>
            </w:r>
          </w:p>
          <w:p w14:paraId="7D731D6E" w14:textId="7CE2955E" w:rsidR="005A60B2" w:rsidRPr="009630A7" w:rsidRDefault="005A60B2" w:rsidP="00FF7C7F">
            <w:pPr>
              <w:rPr>
                <w:color w:val="000000" w:themeColor="text1"/>
              </w:rPr>
            </w:pPr>
            <w:r w:rsidRPr="009630A7">
              <w:rPr>
                <w:color w:val="000000" w:themeColor="text1"/>
                <w:highlight w:val="yellow"/>
              </w:rPr>
              <w:t>05-800047-06</w:t>
            </w:r>
          </w:p>
          <w:p w14:paraId="1B892C90" w14:textId="7DA0ED32" w:rsidR="00B549B8" w:rsidRPr="00B549B8" w:rsidRDefault="00B549B8" w:rsidP="00B549B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</w:t>
            </w:r>
            <w:r>
              <w:rPr>
                <w:highlight w:val="yellow"/>
              </w:rPr>
              <w:t>0</w:t>
            </w:r>
            <w:r w:rsidRPr="00F578AB">
              <w:rPr>
                <w:highlight w:val="yellow"/>
              </w:rPr>
              <w:t>45-05</w:t>
            </w:r>
          </w:p>
          <w:p w14:paraId="443D137A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05-800048-06</w:t>
            </w:r>
          </w:p>
          <w:p w14:paraId="7620F560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69725DB5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05-800049-06</w:t>
            </w:r>
          </w:p>
          <w:p w14:paraId="6381D014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05-800217-18</w:t>
            </w:r>
          </w:p>
          <w:p w14:paraId="06187B9E" w14:textId="77777777" w:rsidR="005A60B2" w:rsidRPr="009B6508" w:rsidRDefault="005A60B2" w:rsidP="00FF7C7F">
            <w:pPr>
              <w:rPr>
                <w:color w:val="0070C0"/>
              </w:rPr>
            </w:pPr>
            <w:r w:rsidRPr="001D5BAC">
              <w:rPr>
                <w:color w:val="000000" w:themeColor="text1"/>
              </w:rPr>
              <w:t>05-800218-18</w:t>
            </w:r>
          </w:p>
        </w:tc>
        <w:tc>
          <w:tcPr>
            <w:tcW w:w="1026" w:type="dxa"/>
          </w:tcPr>
          <w:p w14:paraId="744B0289" w14:textId="0E484201" w:rsidR="005A60B2" w:rsidRPr="009B6508" w:rsidRDefault="009630A7" w:rsidP="00FF7C7F">
            <w:pPr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</w:tr>
      <w:tr w:rsidR="005A60B2" w14:paraId="7F919A0C" w14:textId="77777777" w:rsidTr="00E63A5C">
        <w:trPr>
          <w:trHeight w:val="453"/>
        </w:trPr>
        <w:tc>
          <w:tcPr>
            <w:tcW w:w="561" w:type="dxa"/>
          </w:tcPr>
          <w:p w14:paraId="1AA6C337" w14:textId="77777777" w:rsidR="005A60B2" w:rsidRPr="00F92CE4" w:rsidRDefault="005A60B2" w:rsidP="00FF7C7F">
            <w:pPr>
              <w:jc w:val="center"/>
            </w:pPr>
            <w:r w:rsidRPr="00F92CE4">
              <w:t>10</w:t>
            </w:r>
          </w:p>
        </w:tc>
        <w:tc>
          <w:tcPr>
            <w:tcW w:w="1946" w:type="dxa"/>
          </w:tcPr>
          <w:p w14:paraId="0A9BC6F6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152C84C4" w14:textId="77777777" w:rsidR="005A60B2" w:rsidRPr="00F92CE4" w:rsidRDefault="005A60B2" w:rsidP="00FF7C7F">
            <w:r w:rsidRPr="00F92CE4">
              <w:t>Drying Oven</w:t>
            </w:r>
          </w:p>
        </w:tc>
        <w:tc>
          <w:tcPr>
            <w:tcW w:w="2066" w:type="dxa"/>
            <w:vMerge w:val="restart"/>
          </w:tcPr>
          <w:p w14:paraId="67EE0BEC" w14:textId="77777777" w:rsidR="005A60B2" w:rsidRPr="00F92CE4" w:rsidRDefault="005A60B2" w:rsidP="00FF7C7F"/>
          <w:p w14:paraId="324C49D5" w14:textId="77777777" w:rsidR="005A60B2" w:rsidRPr="00F92CE4" w:rsidRDefault="005A60B2" w:rsidP="00FF7C7F">
            <w:r w:rsidRPr="00F92CE4">
              <w:t xml:space="preserve">Cleaning &amp; </w:t>
            </w:r>
            <w:proofErr w:type="gramStart"/>
            <w:r w:rsidRPr="00F92CE4">
              <w:t>Drying</w:t>
            </w:r>
            <w:proofErr w:type="gramEnd"/>
          </w:p>
        </w:tc>
        <w:tc>
          <w:tcPr>
            <w:tcW w:w="1458" w:type="dxa"/>
          </w:tcPr>
          <w:p w14:paraId="33B935D7" w14:textId="77777777" w:rsidR="005A60B2" w:rsidRPr="004B469F" w:rsidRDefault="005A60B2" w:rsidP="00FF7C7F">
            <w:pPr>
              <w:rPr>
                <w:color w:val="000000" w:themeColor="text1"/>
              </w:rPr>
            </w:pPr>
            <w:r w:rsidRPr="004B469F">
              <w:rPr>
                <w:color w:val="000000" w:themeColor="text1"/>
              </w:rPr>
              <w:t>05-800027-05</w:t>
            </w:r>
          </w:p>
          <w:p w14:paraId="63533B31" w14:textId="77777777" w:rsidR="005A60B2" w:rsidRDefault="005A60B2" w:rsidP="00FF7C7F">
            <w:r w:rsidRPr="003257F3">
              <w:t>05-800051-05</w:t>
            </w:r>
          </w:p>
          <w:p w14:paraId="61F273F7" w14:textId="77777777" w:rsidR="005A60B2" w:rsidRDefault="005A60B2" w:rsidP="00FF7C7F">
            <w:pPr>
              <w:rPr>
                <w:color w:val="000000" w:themeColor="text1"/>
              </w:rPr>
            </w:pPr>
            <w:r w:rsidRPr="001E57F8">
              <w:rPr>
                <w:color w:val="000000" w:themeColor="text1"/>
                <w:highlight w:val="yellow"/>
              </w:rPr>
              <w:t>05-800209-17</w:t>
            </w:r>
          </w:p>
          <w:p w14:paraId="0B12A896" w14:textId="1A959592" w:rsidR="001E57F8" w:rsidRPr="00F92CE4" w:rsidRDefault="001E57F8" w:rsidP="001E57F8"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26" w:type="dxa"/>
          </w:tcPr>
          <w:p w14:paraId="65DA378A" w14:textId="77777777" w:rsidR="005A60B2" w:rsidRPr="00F92CE4" w:rsidRDefault="005A60B2" w:rsidP="00FF7C7F">
            <w:r w:rsidRPr="009B6508">
              <w:rPr>
                <w:color w:val="4F81BD" w:themeColor="accent1"/>
              </w:rPr>
              <w:t>3</w:t>
            </w:r>
          </w:p>
        </w:tc>
      </w:tr>
      <w:tr w:rsidR="005A60B2" w14:paraId="757354F5" w14:textId="77777777" w:rsidTr="00E63A5C">
        <w:tc>
          <w:tcPr>
            <w:tcW w:w="561" w:type="dxa"/>
          </w:tcPr>
          <w:p w14:paraId="0FCFB44D" w14:textId="77777777" w:rsidR="005A60B2" w:rsidRDefault="005A60B2" w:rsidP="00FF7C7F">
            <w:pPr>
              <w:jc w:val="center"/>
            </w:pPr>
            <w:r w:rsidRPr="00F53DA5">
              <w:rPr>
                <w:highlight w:val="green"/>
              </w:rPr>
              <w:t>11</w:t>
            </w:r>
          </w:p>
        </w:tc>
        <w:tc>
          <w:tcPr>
            <w:tcW w:w="1946" w:type="dxa"/>
          </w:tcPr>
          <w:p w14:paraId="2E449DDA" w14:textId="77777777" w:rsidR="005A60B2" w:rsidRPr="00F92CE4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196890A9" w14:textId="77777777" w:rsidR="005A60B2" w:rsidRPr="00F92CE4" w:rsidRDefault="005A60B2" w:rsidP="00FF7C7F">
            <w:r w:rsidRPr="00F53DA5">
              <w:rPr>
                <w:highlight w:val="green"/>
              </w:rPr>
              <w:t>Ultrasonic Cleaner</w:t>
            </w:r>
          </w:p>
        </w:tc>
        <w:tc>
          <w:tcPr>
            <w:tcW w:w="2066" w:type="dxa"/>
            <w:vMerge/>
          </w:tcPr>
          <w:p w14:paraId="5B825C6A" w14:textId="77777777" w:rsidR="005A60B2" w:rsidRPr="00F92CE4" w:rsidRDefault="005A60B2" w:rsidP="00FF7C7F"/>
        </w:tc>
        <w:tc>
          <w:tcPr>
            <w:tcW w:w="1458" w:type="dxa"/>
          </w:tcPr>
          <w:p w14:paraId="3320311D" w14:textId="77777777" w:rsidR="005A60B2" w:rsidRPr="000F6463" w:rsidRDefault="005A60B2" w:rsidP="00FF7C7F">
            <w:pPr>
              <w:rPr>
                <w:color w:val="4F81BD" w:themeColor="accent1"/>
              </w:rPr>
            </w:pPr>
            <w:r w:rsidRPr="000F6463">
              <w:rPr>
                <w:color w:val="4F81BD" w:themeColor="accent1"/>
              </w:rPr>
              <w:t>05-800196-15</w:t>
            </w:r>
          </w:p>
        </w:tc>
        <w:tc>
          <w:tcPr>
            <w:tcW w:w="1026" w:type="dxa"/>
          </w:tcPr>
          <w:p w14:paraId="750900DF" w14:textId="77777777" w:rsidR="005A60B2" w:rsidRPr="00F92CE4" w:rsidRDefault="005A60B2" w:rsidP="00FF7C7F">
            <w:r>
              <w:t>1</w:t>
            </w:r>
          </w:p>
        </w:tc>
      </w:tr>
      <w:tr w:rsidR="005A60B2" w14:paraId="334FADA7" w14:textId="77777777" w:rsidTr="00E63A5C">
        <w:trPr>
          <w:trHeight w:val="579"/>
        </w:trPr>
        <w:tc>
          <w:tcPr>
            <w:tcW w:w="561" w:type="dxa"/>
          </w:tcPr>
          <w:p w14:paraId="648F3536" w14:textId="77777777" w:rsidR="005A60B2" w:rsidRDefault="005A60B2" w:rsidP="00FF7C7F">
            <w:pPr>
              <w:jc w:val="center"/>
            </w:pPr>
            <w:r>
              <w:t>12</w:t>
            </w:r>
          </w:p>
        </w:tc>
        <w:tc>
          <w:tcPr>
            <w:tcW w:w="1946" w:type="dxa"/>
          </w:tcPr>
          <w:p w14:paraId="64F93C58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488CF31B" w14:textId="77777777" w:rsidR="005A60B2" w:rsidRDefault="005A60B2" w:rsidP="00FF7C7F">
            <w:r w:rsidRPr="00BE4A4B">
              <w:t>Precision Balance</w:t>
            </w:r>
          </w:p>
          <w:p w14:paraId="6257254E" w14:textId="77777777" w:rsidR="005A60B2" w:rsidRDefault="005A60B2" w:rsidP="00FF7C7F"/>
          <w:p w14:paraId="443EFAA7" w14:textId="77777777" w:rsidR="005A60B2" w:rsidRPr="00DB44A1" w:rsidRDefault="005A60B2" w:rsidP="00FF7C7F">
            <w:pPr>
              <w:rPr>
                <w:color w:val="0070C0"/>
              </w:rPr>
            </w:pPr>
            <w:r w:rsidRPr="00F53DA5">
              <w:rPr>
                <w:color w:val="000000" w:themeColor="text1"/>
              </w:rPr>
              <w:t>Semi-Microbalance</w:t>
            </w:r>
          </w:p>
        </w:tc>
        <w:tc>
          <w:tcPr>
            <w:tcW w:w="2066" w:type="dxa"/>
          </w:tcPr>
          <w:p w14:paraId="3F229FED" w14:textId="77777777" w:rsidR="005A60B2" w:rsidRPr="00BE4A4B" w:rsidRDefault="005A60B2" w:rsidP="00FF7C7F">
            <w:r w:rsidRPr="00BE4A4B">
              <w:t>Soft Acrylic Material Mixing</w:t>
            </w:r>
          </w:p>
        </w:tc>
        <w:tc>
          <w:tcPr>
            <w:tcW w:w="1458" w:type="dxa"/>
          </w:tcPr>
          <w:p w14:paraId="2E5E16F9" w14:textId="77777777" w:rsidR="005A60B2" w:rsidRPr="00A11590" w:rsidRDefault="005A60B2" w:rsidP="00FF7C7F">
            <w:r w:rsidRPr="00A11590">
              <w:t>05-800175-15</w:t>
            </w:r>
          </w:p>
          <w:p w14:paraId="6AA41A0F" w14:textId="77777777" w:rsidR="005A60B2" w:rsidRDefault="005A60B2" w:rsidP="00FF7C7F">
            <w:r w:rsidRPr="00A11590">
              <w:t>05-800213-17</w:t>
            </w:r>
          </w:p>
          <w:p w14:paraId="348895DB" w14:textId="77777777" w:rsidR="005A60B2" w:rsidRDefault="005A60B2" w:rsidP="00FF7C7F"/>
          <w:p w14:paraId="76E9B551" w14:textId="7A59B424" w:rsidR="005A60B2" w:rsidRDefault="005A60B2" w:rsidP="00FF7C7F">
            <w:pPr>
              <w:rPr>
                <w:color w:val="FF0000"/>
              </w:rPr>
            </w:pPr>
            <w:r w:rsidRPr="00542445">
              <w:rPr>
                <w:color w:val="FF0000"/>
              </w:rPr>
              <w:t>05-800211-17</w:t>
            </w:r>
          </w:p>
          <w:p w14:paraId="5E60B01A" w14:textId="110D6893" w:rsidR="00542445" w:rsidRPr="00542445" w:rsidRDefault="00542445" w:rsidP="00FF7C7F">
            <w:pPr>
              <w:rPr>
                <w:color w:val="FF0000"/>
              </w:rPr>
            </w:pPr>
            <w:r>
              <w:rPr>
                <w:color w:val="FF0000"/>
              </w:rPr>
              <w:t xml:space="preserve">Faulty </w:t>
            </w:r>
            <w:r w:rsidR="000B3ABF">
              <w:rPr>
                <w:color w:val="FF0000"/>
              </w:rPr>
              <w:t>since</w:t>
            </w:r>
            <w:r>
              <w:rPr>
                <w:color w:val="FF0000"/>
              </w:rPr>
              <w:t xml:space="preserve"> 02Feb23.</w:t>
            </w:r>
            <w:r w:rsidR="00716C84">
              <w:rPr>
                <w:color w:val="FF0000"/>
              </w:rPr>
              <w:t xml:space="preserve">will scrap upon </w:t>
            </w:r>
            <w:r w:rsidR="006A35A5">
              <w:rPr>
                <w:color w:val="FF0000"/>
              </w:rPr>
              <w:t xml:space="preserve">unit </w:t>
            </w:r>
            <w:r w:rsidR="00716C84">
              <w:rPr>
                <w:color w:val="FF0000"/>
              </w:rPr>
              <w:t xml:space="preserve">return </w:t>
            </w:r>
            <w:r w:rsidR="00716C84">
              <w:rPr>
                <w:color w:val="FF0000"/>
              </w:rPr>
              <w:lastRenderedPageBreak/>
              <w:t>from vendor side.</w:t>
            </w:r>
          </w:p>
          <w:p w14:paraId="7EDDDE8E" w14:textId="77777777" w:rsidR="005A60B2" w:rsidRPr="00BE4A4B" w:rsidRDefault="005A60B2" w:rsidP="00FF7C7F">
            <w:r w:rsidRPr="00F53DA5">
              <w:rPr>
                <w:color w:val="000000" w:themeColor="text1"/>
              </w:rPr>
              <w:t>05-800212-17</w:t>
            </w:r>
          </w:p>
        </w:tc>
        <w:tc>
          <w:tcPr>
            <w:tcW w:w="1026" w:type="dxa"/>
          </w:tcPr>
          <w:p w14:paraId="20AFF0CA" w14:textId="77777777" w:rsidR="005A60B2" w:rsidRDefault="005A60B2" w:rsidP="00FF7C7F">
            <w:r>
              <w:lastRenderedPageBreak/>
              <w:t>2</w:t>
            </w:r>
          </w:p>
          <w:p w14:paraId="18B52AF6" w14:textId="77777777" w:rsidR="005A60B2" w:rsidRDefault="005A60B2" w:rsidP="00FF7C7F"/>
          <w:p w14:paraId="793DCDF8" w14:textId="77777777" w:rsidR="005A60B2" w:rsidRDefault="005A60B2" w:rsidP="00FF7C7F"/>
          <w:p w14:paraId="5313A28C" w14:textId="77777777" w:rsidR="005A60B2" w:rsidRPr="00BE4A4B" w:rsidRDefault="005A60B2" w:rsidP="00FF7C7F">
            <w:r w:rsidRPr="00F53DA5">
              <w:rPr>
                <w:color w:val="000000" w:themeColor="text1"/>
              </w:rPr>
              <w:t>2</w:t>
            </w:r>
          </w:p>
        </w:tc>
      </w:tr>
      <w:tr w:rsidR="005A60B2" w14:paraId="3EA77C3F" w14:textId="77777777" w:rsidTr="00E63A5C">
        <w:tc>
          <w:tcPr>
            <w:tcW w:w="561" w:type="dxa"/>
          </w:tcPr>
          <w:p w14:paraId="12C59C83" w14:textId="77777777" w:rsidR="005A60B2" w:rsidRDefault="005A60B2" w:rsidP="00FF7C7F">
            <w:pPr>
              <w:jc w:val="center"/>
            </w:pPr>
            <w:r>
              <w:t>13</w:t>
            </w:r>
          </w:p>
        </w:tc>
        <w:tc>
          <w:tcPr>
            <w:tcW w:w="1946" w:type="dxa"/>
          </w:tcPr>
          <w:p w14:paraId="421213F3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4A941A42" w14:textId="77777777" w:rsidR="005A60B2" w:rsidRPr="00BE4A4B" w:rsidRDefault="005A60B2" w:rsidP="00FF7C7F">
            <w:r w:rsidRPr="00BE4A4B">
              <w:t>Pressurized Oven</w:t>
            </w:r>
          </w:p>
        </w:tc>
        <w:tc>
          <w:tcPr>
            <w:tcW w:w="2066" w:type="dxa"/>
          </w:tcPr>
          <w:p w14:paraId="2EC02CAC" w14:textId="77777777" w:rsidR="005A60B2" w:rsidRPr="00BE4A4B" w:rsidRDefault="005A60B2" w:rsidP="00FF7C7F">
            <w:r w:rsidRPr="00BE4A4B">
              <w:t>Soft Acrylic Material Polymerization</w:t>
            </w:r>
          </w:p>
        </w:tc>
        <w:tc>
          <w:tcPr>
            <w:tcW w:w="1458" w:type="dxa"/>
          </w:tcPr>
          <w:p w14:paraId="6343528C" w14:textId="77777777" w:rsidR="008E4708" w:rsidRDefault="008E4708" w:rsidP="008E4708">
            <w:r w:rsidRPr="00516ECE">
              <w:t>05-800082-05</w:t>
            </w:r>
          </w:p>
          <w:p w14:paraId="5DAA859A" w14:textId="1EB0775E" w:rsidR="008E4708" w:rsidRDefault="008E4708" w:rsidP="008E4708">
            <w:r w:rsidRPr="00516ECE">
              <w:t>05-800083-05</w:t>
            </w:r>
          </w:p>
          <w:p w14:paraId="177FFB67" w14:textId="77777777" w:rsidR="008E4708" w:rsidRPr="00B51591" w:rsidRDefault="008E4708" w:rsidP="008E4708">
            <w:r w:rsidRPr="00B51591">
              <w:t>05-800086-05</w:t>
            </w:r>
          </w:p>
          <w:p w14:paraId="7A7E8864" w14:textId="68CB322C" w:rsidR="008E4708" w:rsidRDefault="008E4708" w:rsidP="00FF7C7F">
            <w:pPr>
              <w:rPr>
                <w:color w:val="000000" w:themeColor="text1"/>
                <w:highlight w:val="yellow"/>
              </w:rPr>
            </w:pPr>
            <w:r w:rsidRPr="00B51591">
              <w:t>05-800087-05</w:t>
            </w:r>
          </w:p>
          <w:p w14:paraId="1D7E7C08" w14:textId="71D4599B" w:rsidR="005A60B2" w:rsidRPr="00DB44A1" w:rsidRDefault="005A60B2" w:rsidP="00FF7C7F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05-800080-06</w:t>
            </w:r>
          </w:p>
          <w:p w14:paraId="10074A2B" w14:textId="77777777" w:rsidR="005A60B2" w:rsidRPr="00516ECE" w:rsidRDefault="005A60B2" w:rsidP="00FF7C7F">
            <w:r w:rsidRPr="008E4708">
              <w:rPr>
                <w:highlight w:val="yellow"/>
              </w:rPr>
              <w:t>05-800081-05</w:t>
            </w:r>
          </w:p>
          <w:p w14:paraId="78ACBB6B" w14:textId="27570120" w:rsidR="005A60B2" w:rsidRPr="00516ECE" w:rsidRDefault="008E4708" w:rsidP="008E4708">
            <w:r w:rsidRPr="008E4708">
              <w:rPr>
                <w:highlight w:val="yellow"/>
              </w:rPr>
              <w:t>05-800085-05</w:t>
            </w:r>
          </w:p>
          <w:p w14:paraId="159EFD2C" w14:textId="77777777" w:rsidR="005A60B2" w:rsidRPr="00DB44A1" w:rsidRDefault="005A60B2" w:rsidP="00FF7C7F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05-800084-06</w:t>
            </w:r>
          </w:p>
          <w:p w14:paraId="3DAE7E76" w14:textId="4FD2E5EA" w:rsidR="005A60B2" w:rsidRPr="008E4708" w:rsidRDefault="005A60B2" w:rsidP="008E4708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</w:tc>
        <w:tc>
          <w:tcPr>
            <w:tcW w:w="1026" w:type="dxa"/>
          </w:tcPr>
          <w:p w14:paraId="6A3642A4" w14:textId="77777777" w:rsidR="005A60B2" w:rsidRPr="00BE4A4B" w:rsidRDefault="005A60B2" w:rsidP="00FF7C7F">
            <w:r w:rsidRPr="000E4199">
              <w:rPr>
                <w:color w:val="0070C0"/>
              </w:rPr>
              <w:t>8</w:t>
            </w:r>
          </w:p>
        </w:tc>
      </w:tr>
      <w:tr w:rsidR="005A60B2" w14:paraId="70D227D4" w14:textId="77777777" w:rsidTr="00E63A5C">
        <w:tc>
          <w:tcPr>
            <w:tcW w:w="561" w:type="dxa"/>
          </w:tcPr>
          <w:p w14:paraId="3A566197" w14:textId="77777777" w:rsidR="005A60B2" w:rsidRDefault="005A60B2" w:rsidP="00FF7C7F">
            <w:pPr>
              <w:jc w:val="center"/>
            </w:pPr>
            <w:r w:rsidRPr="00200ACC">
              <w:rPr>
                <w:highlight w:val="green"/>
              </w:rPr>
              <w:t>14</w:t>
            </w:r>
          </w:p>
        </w:tc>
        <w:tc>
          <w:tcPr>
            <w:tcW w:w="1946" w:type="dxa"/>
          </w:tcPr>
          <w:p w14:paraId="1EEABC7E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E4DF10F" w14:textId="77777777" w:rsidR="005A60B2" w:rsidRPr="00BE4A4B" w:rsidRDefault="005A60B2" w:rsidP="00FF7C7F">
            <w:r w:rsidRPr="00200ACC">
              <w:rPr>
                <w:highlight w:val="green"/>
              </w:rPr>
              <w:t>Button Removing Machine</w:t>
            </w:r>
          </w:p>
        </w:tc>
        <w:tc>
          <w:tcPr>
            <w:tcW w:w="2066" w:type="dxa"/>
          </w:tcPr>
          <w:p w14:paraId="7F25AAA1" w14:textId="77777777" w:rsidR="005A60B2" w:rsidRPr="00BE4A4B" w:rsidRDefault="005A60B2" w:rsidP="00FF7C7F">
            <w:r w:rsidRPr="00BE4A4B">
              <w:t>Button Removing</w:t>
            </w:r>
          </w:p>
        </w:tc>
        <w:tc>
          <w:tcPr>
            <w:tcW w:w="1458" w:type="dxa"/>
          </w:tcPr>
          <w:p w14:paraId="630FEF0D" w14:textId="77777777" w:rsidR="005A60B2" w:rsidRPr="00200ACC" w:rsidRDefault="005A60B2" w:rsidP="00FF7C7F">
            <w:pPr>
              <w:rPr>
                <w:color w:val="000000" w:themeColor="text1"/>
              </w:rPr>
            </w:pPr>
            <w:r w:rsidRPr="00200ACC">
              <w:rPr>
                <w:color w:val="000000" w:themeColor="text1"/>
                <w:highlight w:val="yellow"/>
              </w:rPr>
              <w:t>05-800094-05</w:t>
            </w:r>
          </w:p>
          <w:p w14:paraId="7552BCA2" w14:textId="2EB58A5D" w:rsidR="005A60B2" w:rsidRDefault="005A60B2" w:rsidP="00FF7C7F">
            <w:pPr>
              <w:rPr>
                <w:color w:val="000000" w:themeColor="text1"/>
              </w:rPr>
            </w:pPr>
            <w:r w:rsidRPr="00200ACC">
              <w:rPr>
                <w:color w:val="000000" w:themeColor="text1"/>
                <w:highlight w:val="yellow"/>
              </w:rPr>
              <w:t>05-800095-05</w:t>
            </w:r>
          </w:p>
          <w:p w14:paraId="0589DFCA" w14:textId="155AFF3C" w:rsidR="000816DF" w:rsidRPr="00200ACC" w:rsidRDefault="000816DF" w:rsidP="00FF7C7F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  <w:p w14:paraId="021B76CF" w14:textId="5643667A" w:rsidR="005A60B2" w:rsidRPr="00BE4A4B" w:rsidRDefault="005A60B2" w:rsidP="00FF7C7F">
            <w:r w:rsidRPr="000816DF">
              <w:rPr>
                <w:color w:val="000000" w:themeColor="text1"/>
              </w:rPr>
              <w:t>05-800096-0</w:t>
            </w:r>
            <w:r w:rsidR="00200ACC" w:rsidRPr="000816DF">
              <w:rPr>
                <w:color w:val="000000" w:themeColor="text1"/>
              </w:rPr>
              <w:t>6</w:t>
            </w:r>
          </w:p>
        </w:tc>
        <w:tc>
          <w:tcPr>
            <w:tcW w:w="1026" w:type="dxa"/>
          </w:tcPr>
          <w:p w14:paraId="72A9A2A9" w14:textId="77777777" w:rsidR="005A60B2" w:rsidRPr="00BE4A4B" w:rsidRDefault="005A60B2" w:rsidP="00FF7C7F">
            <w:r w:rsidRPr="00DB44A1">
              <w:rPr>
                <w:color w:val="0070C0"/>
              </w:rPr>
              <w:t>3</w:t>
            </w:r>
          </w:p>
        </w:tc>
      </w:tr>
      <w:tr w:rsidR="005A60B2" w14:paraId="4E751C21" w14:textId="77777777" w:rsidTr="00E63A5C">
        <w:tc>
          <w:tcPr>
            <w:tcW w:w="561" w:type="dxa"/>
          </w:tcPr>
          <w:p w14:paraId="494ED94A" w14:textId="77777777" w:rsidR="005A60B2" w:rsidRDefault="005A60B2" w:rsidP="00FF7C7F">
            <w:pPr>
              <w:jc w:val="center"/>
            </w:pPr>
            <w:r>
              <w:t>15</w:t>
            </w:r>
          </w:p>
        </w:tc>
        <w:tc>
          <w:tcPr>
            <w:tcW w:w="1946" w:type="dxa"/>
          </w:tcPr>
          <w:p w14:paraId="70F2CDA9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DC8CE2C" w14:textId="77777777" w:rsidR="005A60B2" w:rsidRPr="00BE4A4B" w:rsidRDefault="005A60B2" w:rsidP="00FF7C7F">
            <w:r w:rsidRPr="00BE4A4B">
              <w:t>Pressurized Oven</w:t>
            </w:r>
          </w:p>
        </w:tc>
        <w:tc>
          <w:tcPr>
            <w:tcW w:w="2066" w:type="dxa"/>
          </w:tcPr>
          <w:p w14:paraId="0B9A388B" w14:textId="77777777" w:rsidR="005A60B2" w:rsidRPr="00BE4A4B" w:rsidRDefault="005A60B2" w:rsidP="00FF7C7F">
            <w:r w:rsidRPr="00BE4A4B">
              <w:t>Button Annealing</w:t>
            </w:r>
          </w:p>
        </w:tc>
        <w:tc>
          <w:tcPr>
            <w:tcW w:w="1458" w:type="dxa"/>
          </w:tcPr>
          <w:p w14:paraId="3677D5B5" w14:textId="75866684" w:rsidR="005A60B2" w:rsidRPr="000816DF" w:rsidRDefault="005A60B2" w:rsidP="00FF7C7F">
            <w:pPr>
              <w:rPr>
                <w:color w:val="000000" w:themeColor="text1"/>
                <w:highlight w:val="yellow"/>
              </w:rPr>
            </w:pPr>
            <w:r w:rsidRPr="000816DF">
              <w:rPr>
                <w:color w:val="000000" w:themeColor="text1"/>
                <w:highlight w:val="yellow"/>
              </w:rPr>
              <w:t>05-800090-05</w:t>
            </w:r>
          </w:p>
          <w:p w14:paraId="4017B9D5" w14:textId="7D89BF7A" w:rsidR="000816DF" w:rsidRPr="000816DF" w:rsidRDefault="000816DF" w:rsidP="000816DF">
            <w:pPr>
              <w:rPr>
                <w:color w:val="000000" w:themeColor="text1"/>
              </w:rPr>
            </w:pPr>
            <w:r w:rsidRPr="000816DF">
              <w:rPr>
                <w:color w:val="000000" w:themeColor="text1"/>
                <w:highlight w:val="yellow"/>
              </w:rPr>
              <w:t>05-800091-05</w:t>
            </w:r>
          </w:p>
          <w:p w14:paraId="2E4E56D9" w14:textId="77777777" w:rsidR="005A60B2" w:rsidRPr="000816DF" w:rsidRDefault="005A60B2" w:rsidP="00FF7C7F">
            <w:pPr>
              <w:rPr>
                <w:color w:val="000000" w:themeColor="text1"/>
              </w:rPr>
            </w:pPr>
            <w:r w:rsidRPr="000816DF">
              <w:rPr>
                <w:color w:val="000000" w:themeColor="text1"/>
                <w:highlight w:val="yellow"/>
              </w:rPr>
              <w:t>(Transfer to HSOT)</w:t>
            </w:r>
          </w:p>
          <w:p w14:paraId="0FE337B0" w14:textId="77777777" w:rsidR="005A60B2" w:rsidRPr="00A03FCB" w:rsidRDefault="005A60B2" w:rsidP="00FF7C7F">
            <w:pPr>
              <w:rPr>
                <w:color w:val="000000" w:themeColor="text1"/>
              </w:rPr>
            </w:pPr>
            <w:r w:rsidRPr="00A03FCB">
              <w:rPr>
                <w:color w:val="000000" w:themeColor="text1"/>
              </w:rPr>
              <w:t>05-800092-05</w:t>
            </w:r>
          </w:p>
          <w:p w14:paraId="1ADC166F" w14:textId="77777777" w:rsidR="005A60B2" w:rsidRPr="00A03FCB" w:rsidRDefault="005A60B2" w:rsidP="00FF7C7F">
            <w:pPr>
              <w:rPr>
                <w:color w:val="000000" w:themeColor="text1"/>
              </w:rPr>
            </w:pPr>
            <w:r w:rsidRPr="00A03FCB">
              <w:rPr>
                <w:color w:val="000000" w:themeColor="text1"/>
              </w:rPr>
              <w:t>05-800093-06</w:t>
            </w:r>
          </w:p>
          <w:p w14:paraId="08555C58" w14:textId="77777777" w:rsidR="005A60B2" w:rsidRDefault="005A60B2" w:rsidP="00FF7C7F"/>
          <w:p w14:paraId="4DC46267" w14:textId="77777777" w:rsidR="005A60B2" w:rsidRPr="00B51591" w:rsidRDefault="005A60B2" w:rsidP="00FF7C7F"/>
          <w:p w14:paraId="01FFD95F" w14:textId="77777777" w:rsidR="005A60B2" w:rsidRPr="00BE4A4B" w:rsidRDefault="005A60B2" w:rsidP="00FF7C7F"/>
        </w:tc>
        <w:tc>
          <w:tcPr>
            <w:tcW w:w="1026" w:type="dxa"/>
          </w:tcPr>
          <w:p w14:paraId="4F42BDB8" w14:textId="77777777" w:rsidR="005A60B2" w:rsidRPr="00BE4A4B" w:rsidRDefault="005A60B2" w:rsidP="00FF7C7F">
            <w:r w:rsidRPr="000E4199">
              <w:rPr>
                <w:color w:val="4F81BD" w:themeColor="accent1"/>
              </w:rPr>
              <w:t>4</w:t>
            </w:r>
          </w:p>
        </w:tc>
      </w:tr>
      <w:tr w:rsidR="005A60B2" w14:paraId="28270B2D" w14:textId="77777777" w:rsidTr="00E63A5C">
        <w:tc>
          <w:tcPr>
            <w:tcW w:w="561" w:type="dxa"/>
          </w:tcPr>
          <w:p w14:paraId="7DC4F820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16</w:t>
            </w:r>
          </w:p>
        </w:tc>
        <w:tc>
          <w:tcPr>
            <w:tcW w:w="1946" w:type="dxa"/>
          </w:tcPr>
          <w:p w14:paraId="086FD12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44B84E0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Wax Removing Machine</w:t>
            </w:r>
          </w:p>
        </w:tc>
        <w:tc>
          <w:tcPr>
            <w:tcW w:w="2066" w:type="dxa"/>
          </w:tcPr>
          <w:p w14:paraId="6D96B34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Wax Removing</w:t>
            </w:r>
          </w:p>
        </w:tc>
        <w:tc>
          <w:tcPr>
            <w:tcW w:w="1458" w:type="dxa"/>
          </w:tcPr>
          <w:p w14:paraId="49692008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02-900110-06</w:t>
            </w:r>
          </w:p>
        </w:tc>
        <w:tc>
          <w:tcPr>
            <w:tcW w:w="1026" w:type="dxa"/>
          </w:tcPr>
          <w:p w14:paraId="60FEC060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5A60B2" w14:paraId="583F4218" w14:textId="77777777" w:rsidTr="00E63A5C">
        <w:tc>
          <w:tcPr>
            <w:tcW w:w="561" w:type="dxa"/>
          </w:tcPr>
          <w:p w14:paraId="7CE49130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17</w:t>
            </w:r>
          </w:p>
        </w:tc>
        <w:tc>
          <w:tcPr>
            <w:tcW w:w="1946" w:type="dxa"/>
          </w:tcPr>
          <w:p w14:paraId="67A2E87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6FBC9A75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Lens Removing Machine</w:t>
            </w:r>
          </w:p>
        </w:tc>
        <w:tc>
          <w:tcPr>
            <w:tcW w:w="2066" w:type="dxa"/>
          </w:tcPr>
          <w:p w14:paraId="317E5F0F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Lens Removing</w:t>
            </w:r>
          </w:p>
        </w:tc>
        <w:tc>
          <w:tcPr>
            <w:tcW w:w="1458" w:type="dxa"/>
          </w:tcPr>
          <w:p w14:paraId="5811934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02-900035-04</w:t>
            </w:r>
          </w:p>
        </w:tc>
        <w:tc>
          <w:tcPr>
            <w:tcW w:w="1026" w:type="dxa"/>
          </w:tcPr>
          <w:p w14:paraId="354CA41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5A60B2" w14:paraId="52B63E96" w14:textId="77777777" w:rsidTr="00E63A5C">
        <w:tc>
          <w:tcPr>
            <w:tcW w:w="561" w:type="dxa"/>
          </w:tcPr>
          <w:p w14:paraId="0DD780B8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18</w:t>
            </w:r>
          </w:p>
        </w:tc>
        <w:tc>
          <w:tcPr>
            <w:tcW w:w="1946" w:type="dxa"/>
          </w:tcPr>
          <w:p w14:paraId="1F71B8D6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68CCA0B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Polishing Machine</w:t>
            </w:r>
          </w:p>
        </w:tc>
        <w:tc>
          <w:tcPr>
            <w:tcW w:w="2066" w:type="dxa"/>
          </w:tcPr>
          <w:p w14:paraId="0D3F58F1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Polishing</w:t>
            </w:r>
          </w:p>
        </w:tc>
        <w:tc>
          <w:tcPr>
            <w:tcW w:w="1458" w:type="dxa"/>
          </w:tcPr>
          <w:p w14:paraId="5243C6B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02-900045-04</w:t>
            </w:r>
          </w:p>
          <w:p w14:paraId="0D2AC73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02-900046-04</w:t>
            </w:r>
          </w:p>
          <w:p w14:paraId="3D29BBC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02-900047-04</w:t>
            </w:r>
          </w:p>
          <w:p w14:paraId="0514EA7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02-900048-04</w:t>
            </w:r>
          </w:p>
          <w:p w14:paraId="0E7329F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02-900049-04</w:t>
            </w:r>
          </w:p>
          <w:p w14:paraId="731E1A62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02-900050-04</w:t>
            </w:r>
          </w:p>
          <w:p w14:paraId="64E7152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02-900051-04</w:t>
            </w:r>
          </w:p>
          <w:p w14:paraId="1022E38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02-900052-04</w:t>
            </w:r>
          </w:p>
          <w:p w14:paraId="257F05D6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02-900065-05</w:t>
            </w:r>
          </w:p>
          <w:p w14:paraId="150FB62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02-900066-05</w:t>
            </w:r>
          </w:p>
          <w:p w14:paraId="16CB3CE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02-900067-05</w:t>
            </w:r>
          </w:p>
          <w:p w14:paraId="0DED0C45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02-900068-05</w:t>
            </w:r>
          </w:p>
          <w:p w14:paraId="59FC6112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02-900126-06</w:t>
            </w:r>
          </w:p>
          <w:p w14:paraId="4224DD9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02-900127-06</w:t>
            </w:r>
          </w:p>
          <w:p w14:paraId="1B567CFF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02-900130-06</w:t>
            </w:r>
          </w:p>
          <w:p w14:paraId="6005F58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02-900131-06</w:t>
            </w:r>
          </w:p>
          <w:p w14:paraId="5FA8893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02-900225-08</w:t>
            </w:r>
          </w:p>
          <w:p w14:paraId="5FA5E38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02-900226-08</w:t>
            </w:r>
          </w:p>
          <w:p w14:paraId="7A16308B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02-900227-08</w:t>
            </w:r>
          </w:p>
          <w:p w14:paraId="40512C6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02-900228-08</w:t>
            </w:r>
          </w:p>
          <w:p w14:paraId="052202AE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02-900229-08</w:t>
            </w:r>
          </w:p>
          <w:p w14:paraId="04CD7FB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02-900230-08</w:t>
            </w:r>
          </w:p>
          <w:p w14:paraId="5AA9534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02-900231-08</w:t>
            </w:r>
          </w:p>
          <w:p w14:paraId="2CED267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02-900232-08</w:t>
            </w:r>
          </w:p>
        </w:tc>
        <w:tc>
          <w:tcPr>
            <w:tcW w:w="1026" w:type="dxa"/>
          </w:tcPr>
          <w:p w14:paraId="20EA2C6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24</w:t>
            </w:r>
          </w:p>
        </w:tc>
      </w:tr>
      <w:tr w:rsidR="005A60B2" w14:paraId="001C6BF2" w14:textId="77777777" w:rsidTr="00E63A5C">
        <w:tc>
          <w:tcPr>
            <w:tcW w:w="561" w:type="dxa"/>
          </w:tcPr>
          <w:p w14:paraId="348BF229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19</w:t>
            </w:r>
          </w:p>
        </w:tc>
        <w:tc>
          <w:tcPr>
            <w:tcW w:w="1946" w:type="dxa"/>
          </w:tcPr>
          <w:p w14:paraId="77D5D76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61B643D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Ultrasonic cleaner (IOL)</w:t>
            </w:r>
          </w:p>
        </w:tc>
        <w:tc>
          <w:tcPr>
            <w:tcW w:w="2066" w:type="dxa"/>
          </w:tcPr>
          <w:p w14:paraId="285587D1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Final Washing</w:t>
            </w:r>
          </w:p>
        </w:tc>
        <w:tc>
          <w:tcPr>
            <w:tcW w:w="1458" w:type="dxa"/>
          </w:tcPr>
          <w:p w14:paraId="7448284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02-900036-04</w:t>
            </w:r>
          </w:p>
        </w:tc>
        <w:tc>
          <w:tcPr>
            <w:tcW w:w="1026" w:type="dxa"/>
          </w:tcPr>
          <w:p w14:paraId="0F3F07D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5A60B2" w14:paraId="1093E84A" w14:textId="77777777" w:rsidTr="00E63A5C">
        <w:tc>
          <w:tcPr>
            <w:tcW w:w="561" w:type="dxa"/>
          </w:tcPr>
          <w:p w14:paraId="5D65D62A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20</w:t>
            </w:r>
          </w:p>
        </w:tc>
        <w:tc>
          <w:tcPr>
            <w:tcW w:w="1946" w:type="dxa"/>
          </w:tcPr>
          <w:p w14:paraId="26D5EC6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600" w:type="dxa"/>
          </w:tcPr>
          <w:p w14:paraId="77DA861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Heat sealer</w:t>
            </w:r>
          </w:p>
        </w:tc>
        <w:tc>
          <w:tcPr>
            <w:tcW w:w="2066" w:type="dxa"/>
          </w:tcPr>
          <w:p w14:paraId="1557821E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Pouch packing</w:t>
            </w:r>
          </w:p>
        </w:tc>
        <w:tc>
          <w:tcPr>
            <w:tcW w:w="1458" w:type="dxa"/>
          </w:tcPr>
          <w:p w14:paraId="59277750" w14:textId="77777777" w:rsidR="005A60B2" w:rsidRPr="007D5B35" w:rsidRDefault="005A60B2" w:rsidP="00FF7C7F">
            <w:pPr>
              <w:rPr>
                <w:highlight w:val="cyan"/>
              </w:rPr>
            </w:pPr>
          </w:p>
        </w:tc>
        <w:tc>
          <w:tcPr>
            <w:tcW w:w="1026" w:type="dxa"/>
          </w:tcPr>
          <w:p w14:paraId="5A191DAA" w14:textId="77777777" w:rsidR="005A60B2" w:rsidRPr="007D5B35" w:rsidRDefault="005A60B2" w:rsidP="00FF7C7F">
            <w:pPr>
              <w:rPr>
                <w:highlight w:val="cyan"/>
              </w:rPr>
            </w:pPr>
          </w:p>
        </w:tc>
      </w:tr>
      <w:tr w:rsidR="005A60B2" w14:paraId="698F7D8B" w14:textId="77777777" w:rsidTr="00E63A5C">
        <w:tc>
          <w:tcPr>
            <w:tcW w:w="561" w:type="dxa"/>
          </w:tcPr>
          <w:p w14:paraId="15431715" w14:textId="77777777" w:rsidR="005A60B2" w:rsidRDefault="005A60B2" w:rsidP="00FF7C7F">
            <w:pPr>
              <w:jc w:val="center"/>
            </w:pPr>
            <w:r>
              <w:t>21</w:t>
            </w:r>
          </w:p>
        </w:tc>
        <w:tc>
          <w:tcPr>
            <w:tcW w:w="1946" w:type="dxa"/>
          </w:tcPr>
          <w:p w14:paraId="49D93CF2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E03F239" w14:textId="77777777" w:rsidR="005A60B2" w:rsidRPr="00BE4A4B" w:rsidRDefault="005A60B2" w:rsidP="00FF7C7F">
            <w:r w:rsidRPr="00BE4A4B">
              <w:t xml:space="preserve">Sterilizer </w:t>
            </w:r>
          </w:p>
        </w:tc>
        <w:tc>
          <w:tcPr>
            <w:tcW w:w="2066" w:type="dxa"/>
          </w:tcPr>
          <w:p w14:paraId="6870342B" w14:textId="77777777" w:rsidR="005A60B2" w:rsidRPr="00BE4A4B" w:rsidRDefault="005A60B2" w:rsidP="00FF7C7F">
            <w:r w:rsidRPr="00BE4A4B">
              <w:t>Sterilization</w:t>
            </w:r>
          </w:p>
        </w:tc>
        <w:tc>
          <w:tcPr>
            <w:tcW w:w="1458" w:type="dxa"/>
          </w:tcPr>
          <w:p w14:paraId="338E500E" w14:textId="77777777" w:rsidR="005A60B2" w:rsidRPr="00516ECE" w:rsidRDefault="005A60B2" w:rsidP="00FF7C7F">
            <w:r w:rsidRPr="00516ECE">
              <w:t>03-900001-04</w:t>
            </w:r>
          </w:p>
          <w:p w14:paraId="75A1FB48" w14:textId="77777777" w:rsidR="005A60B2" w:rsidRPr="00516ECE" w:rsidRDefault="005A60B2" w:rsidP="00FF7C7F">
            <w:r w:rsidRPr="00516ECE">
              <w:lastRenderedPageBreak/>
              <w:t>03-900009-06</w:t>
            </w:r>
          </w:p>
          <w:p w14:paraId="201DCE11" w14:textId="5531FEC1" w:rsidR="005A60B2" w:rsidRDefault="005A60B2" w:rsidP="00FF7C7F">
            <w:pPr>
              <w:rPr>
                <w:color w:val="000000" w:themeColor="text1"/>
              </w:rPr>
            </w:pPr>
            <w:r w:rsidRPr="007D5B35">
              <w:rPr>
                <w:color w:val="000000" w:themeColor="text1"/>
                <w:highlight w:val="magenta"/>
              </w:rPr>
              <w:t>03-900019-15</w:t>
            </w:r>
          </w:p>
          <w:p w14:paraId="7A072520" w14:textId="73AB5B2F" w:rsidR="007D5B35" w:rsidRDefault="007D5B35" w:rsidP="00FF7C7F">
            <w:pPr>
              <w:rPr>
                <w:color w:val="000000" w:themeColor="text1"/>
              </w:rPr>
            </w:pPr>
            <w:r w:rsidRPr="007D5B35">
              <w:rPr>
                <w:color w:val="000000" w:themeColor="text1"/>
                <w:highlight w:val="magenta"/>
              </w:rPr>
              <w:t>(Inactive 11Oct2022)</w:t>
            </w:r>
          </w:p>
          <w:p w14:paraId="6231DCF5" w14:textId="7C5691A1" w:rsidR="007D5B35" w:rsidRPr="00BE4A4B" w:rsidRDefault="007D5B35" w:rsidP="00FF7C7F"/>
        </w:tc>
        <w:tc>
          <w:tcPr>
            <w:tcW w:w="1026" w:type="dxa"/>
          </w:tcPr>
          <w:p w14:paraId="2DF6A11C" w14:textId="77777777" w:rsidR="005A60B2" w:rsidRPr="00BE4A4B" w:rsidRDefault="005A60B2" w:rsidP="00FF7C7F">
            <w:r>
              <w:lastRenderedPageBreak/>
              <w:t>3</w:t>
            </w:r>
          </w:p>
        </w:tc>
      </w:tr>
      <w:tr w:rsidR="005A60B2" w14:paraId="1302CAEA" w14:textId="77777777" w:rsidTr="00E63A5C">
        <w:tc>
          <w:tcPr>
            <w:tcW w:w="561" w:type="dxa"/>
          </w:tcPr>
          <w:p w14:paraId="40D03D8C" w14:textId="77777777" w:rsidR="005A60B2" w:rsidRDefault="005A60B2" w:rsidP="00FF7C7F">
            <w:pPr>
              <w:jc w:val="center"/>
            </w:pPr>
            <w:r>
              <w:t>22</w:t>
            </w:r>
          </w:p>
        </w:tc>
        <w:tc>
          <w:tcPr>
            <w:tcW w:w="1946" w:type="dxa"/>
          </w:tcPr>
          <w:p w14:paraId="0FD60DF6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1E251A3" w14:textId="77777777" w:rsidR="005A60B2" w:rsidRPr="00BE4A4B" w:rsidRDefault="005A60B2" w:rsidP="00FF7C7F">
            <w:r w:rsidRPr="00BE4A4B">
              <w:t xml:space="preserve">Aerator </w:t>
            </w:r>
          </w:p>
        </w:tc>
        <w:tc>
          <w:tcPr>
            <w:tcW w:w="2066" w:type="dxa"/>
          </w:tcPr>
          <w:p w14:paraId="0262A7B2" w14:textId="77777777" w:rsidR="005A60B2" w:rsidRPr="00BE4A4B" w:rsidRDefault="005A60B2" w:rsidP="00FF7C7F">
            <w:r w:rsidRPr="00BE4A4B">
              <w:t>Aeration</w:t>
            </w:r>
          </w:p>
        </w:tc>
        <w:tc>
          <w:tcPr>
            <w:tcW w:w="1458" w:type="dxa"/>
          </w:tcPr>
          <w:p w14:paraId="1DC80419" w14:textId="77777777" w:rsidR="005A60B2" w:rsidRPr="00A11590" w:rsidRDefault="005A60B2" w:rsidP="00FF7C7F">
            <w:r w:rsidRPr="00A11590">
              <w:t>03-900011-04</w:t>
            </w:r>
          </w:p>
          <w:p w14:paraId="1D5201E9" w14:textId="77777777" w:rsidR="005A60B2" w:rsidRPr="00A11590" w:rsidRDefault="005A60B2" w:rsidP="00FF7C7F">
            <w:r w:rsidRPr="00A11590">
              <w:t>03-900013-07</w:t>
            </w:r>
          </w:p>
          <w:p w14:paraId="2F4F2448" w14:textId="77777777" w:rsidR="005A60B2" w:rsidRPr="000B6FF2" w:rsidRDefault="005A60B2" w:rsidP="00FF7C7F">
            <w:pPr>
              <w:rPr>
                <w:highlight w:val="magenta"/>
              </w:rPr>
            </w:pPr>
            <w:r w:rsidRPr="000B6FF2">
              <w:rPr>
                <w:highlight w:val="magenta"/>
              </w:rPr>
              <w:t>03-900017-12</w:t>
            </w:r>
          </w:p>
          <w:p w14:paraId="6E20156B" w14:textId="0DEBB4DD" w:rsidR="000B6FF2" w:rsidRPr="00BE4A4B" w:rsidRDefault="000B6FF2" w:rsidP="00FF7C7F">
            <w:r w:rsidRPr="000B6FF2">
              <w:rPr>
                <w:highlight w:val="magenta"/>
              </w:rPr>
              <w:t>(Inactive 18Feb2023)</w:t>
            </w:r>
          </w:p>
        </w:tc>
        <w:tc>
          <w:tcPr>
            <w:tcW w:w="1026" w:type="dxa"/>
          </w:tcPr>
          <w:p w14:paraId="5FE2988A" w14:textId="77777777" w:rsidR="005A60B2" w:rsidRPr="00BE4A4B" w:rsidRDefault="005A60B2" w:rsidP="00FF7C7F">
            <w:r>
              <w:t>3</w:t>
            </w:r>
          </w:p>
        </w:tc>
      </w:tr>
      <w:tr w:rsidR="001D04B2" w14:paraId="729B8398" w14:textId="77777777" w:rsidTr="00E63A5C">
        <w:tc>
          <w:tcPr>
            <w:tcW w:w="561" w:type="dxa"/>
          </w:tcPr>
          <w:p w14:paraId="385D159C" w14:textId="4C49AB81" w:rsidR="001D04B2" w:rsidRDefault="001D04B2" w:rsidP="00FF7C7F">
            <w:pPr>
              <w:jc w:val="center"/>
            </w:pPr>
            <w:r>
              <w:t>23</w:t>
            </w:r>
          </w:p>
        </w:tc>
        <w:tc>
          <w:tcPr>
            <w:tcW w:w="1946" w:type="dxa"/>
          </w:tcPr>
          <w:p w14:paraId="6612DBE2" w14:textId="09159B49" w:rsidR="001D04B2" w:rsidRDefault="001670DB" w:rsidP="00FF7C7F">
            <w:r>
              <w:t>Testing</w:t>
            </w:r>
          </w:p>
        </w:tc>
        <w:tc>
          <w:tcPr>
            <w:tcW w:w="1600" w:type="dxa"/>
          </w:tcPr>
          <w:p w14:paraId="7C8A619D" w14:textId="50E182FD" w:rsidR="001D04B2" w:rsidRPr="00BE4A4B" w:rsidRDefault="001670DB" w:rsidP="00FF7C7F">
            <w:r w:rsidRPr="006E7F16">
              <w:rPr>
                <w:rFonts w:cs="Times New Roman"/>
                <w:color w:val="000000" w:themeColor="text1"/>
              </w:rPr>
              <w:t>SCBI test</w:t>
            </w:r>
          </w:p>
        </w:tc>
        <w:tc>
          <w:tcPr>
            <w:tcW w:w="2066" w:type="dxa"/>
          </w:tcPr>
          <w:p w14:paraId="63CFAF2E" w14:textId="7E45CAA9" w:rsidR="001D04B2" w:rsidRPr="00BE4A4B" w:rsidRDefault="001670DB" w:rsidP="00FF7C7F">
            <w:r>
              <w:t>Testing</w:t>
            </w:r>
          </w:p>
        </w:tc>
        <w:tc>
          <w:tcPr>
            <w:tcW w:w="1458" w:type="dxa"/>
          </w:tcPr>
          <w:p w14:paraId="31806E53" w14:textId="48DD1443" w:rsidR="001D04B2" w:rsidRPr="00A11590" w:rsidRDefault="001670DB" w:rsidP="00FF7C7F">
            <w:r w:rsidRPr="00643684">
              <w:rPr>
                <w:rFonts w:eastAsia="Times New Roman" w:cs="Times New Roman"/>
                <w:color w:val="0070C0"/>
              </w:rPr>
              <w:t>03-900028-04</w:t>
            </w:r>
          </w:p>
        </w:tc>
        <w:tc>
          <w:tcPr>
            <w:tcW w:w="1026" w:type="dxa"/>
          </w:tcPr>
          <w:p w14:paraId="27152E3C" w14:textId="5A5E9173" w:rsidR="001D04B2" w:rsidRDefault="001670DB" w:rsidP="00FF7C7F">
            <w:r>
              <w:t>1</w:t>
            </w:r>
          </w:p>
        </w:tc>
      </w:tr>
      <w:tr w:rsidR="005A60B2" w14:paraId="46B1E969" w14:textId="77777777" w:rsidTr="00E63A5C">
        <w:tc>
          <w:tcPr>
            <w:tcW w:w="561" w:type="dxa"/>
          </w:tcPr>
          <w:p w14:paraId="6D2F323F" w14:textId="26ECDCAA" w:rsidR="005A60B2" w:rsidRDefault="00FC2443" w:rsidP="00FF7C7F">
            <w:pPr>
              <w:jc w:val="center"/>
            </w:pPr>
            <w:r>
              <w:t>24</w:t>
            </w:r>
          </w:p>
        </w:tc>
        <w:tc>
          <w:tcPr>
            <w:tcW w:w="1946" w:type="dxa"/>
          </w:tcPr>
          <w:p w14:paraId="46A7806A" w14:textId="77777777" w:rsidR="005A60B2" w:rsidRPr="00BE4A4B" w:rsidRDefault="005A60B2" w:rsidP="00FF7C7F">
            <w:r>
              <w:t>Manufacture</w:t>
            </w:r>
          </w:p>
        </w:tc>
        <w:tc>
          <w:tcPr>
            <w:tcW w:w="1600" w:type="dxa"/>
          </w:tcPr>
          <w:p w14:paraId="22F64125" w14:textId="77777777" w:rsidR="005A60B2" w:rsidRPr="00BE4A4B" w:rsidRDefault="005A60B2" w:rsidP="00FF7C7F">
            <w:r w:rsidRPr="00A03FCB">
              <w:rPr>
                <w:highlight w:val="green"/>
              </w:rPr>
              <w:t>Universal Packer</w:t>
            </w:r>
          </w:p>
        </w:tc>
        <w:tc>
          <w:tcPr>
            <w:tcW w:w="2066" w:type="dxa"/>
          </w:tcPr>
          <w:p w14:paraId="5C2DEBBA" w14:textId="77777777" w:rsidR="005A60B2" w:rsidRPr="00BE4A4B" w:rsidRDefault="005A60B2" w:rsidP="00FF7C7F">
            <w:r w:rsidRPr="00BE4A4B">
              <w:t>Packing</w:t>
            </w:r>
          </w:p>
        </w:tc>
        <w:tc>
          <w:tcPr>
            <w:tcW w:w="1458" w:type="dxa"/>
          </w:tcPr>
          <w:p w14:paraId="68B91CC1" w14:textId="77777777" w:rsidR="005A60B2" w:rsidRDefault="005A60B2" w:rsidP="00FF7C7F">
            <w:r>
              <w:t>02-900039-04</w:t>
            </w:r>
          </w:p>
          <w:p w14:paraId="2090FE51" w14:textId="5A08E337" w:rsidR="00FC2443" w:rsidRPr="00FC2443" w:rsidRDefault="005A60B2" w:rsidP="00FF7C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02-900072-05</w:t>
            </w:r>
          </w:p>
        </w:tc>
        <w:tc>
          <w:tcPr>
            <w:tcW w:w="1026" w:type="dxa"/>
          </w:tcPr>
          <w:p w14:paraId="757939F9" w14:textId="77777777" w:rsidR="005A60B2" w:rsidRPr="00BE4A4B" w:rsidRDefault="005A60B2" w:rsidP="00FF7C7F">
            <w:r>
              <w:t>2</w:t>
            </w:r>
          </w:p>
        </w:tc>
      </w:tr>
      <w:tr w:rsidR="00E63A5C" w14:paraId="127579DC" w14:textId="77777777" w:rsidTr="00E63A5C">
        <w:tc>
          <w:tcPr>
            <w:tcW w:w="561" w:type="dxa"/>
          </w:tcPr>
          <w:p w14:paraId="3178B9FE" w14:textId="3998CFD5" w:rsidR="00E63A5C" w:rsidRPr="00A03FCB" w:rsidRDefault="00E63A5C" w:rsidP="00E63A5C">
            <w:pPr>
              <w:jc w:val="center"/>
              <w:rPr>
                <w:highlight w:val="green"/>
              </w:rPr>
            </w:pPr>
            <w:r w:rsidRPr="00E63A5C">
              <w:t>2</w:t>
            </w:r>
            <w:r w:rsidR="00FC2443"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840DA7" w14:textId="2E7BA4BF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0CAB58" w14:textId="586BF4A6" w:rsidR="00E63A5C" w:rsidRPr="00A03FCB" w:rsidRDefault="00E63A5C" w:rsidP="00E63A5C">
            <w:pPr>
              <w:rPr>
                <w:highlight w:val="green"/>
              </w:rPr>
            </w:pPr>
            <w:r>
              <w:t>HPLC system (High Performance Liquid Chromatograph)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160331" w14:textId="40956629" w:rsidR="00E63A5C" w:rsidRPr="00BE4A4B" w:rsidRDefault="00E63A5C" w:rsidP="00E63A5C">
            <w:r>
              <w:t xml:space="preserve">For Incoming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855FCC" w14:textId="3E7D154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01-800013-05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B8C549" w14:textId="5FA60B39" w:rsidR="00E63A5C" w:rsidRDefault="00E63A5C" w:rsidP="00E63A5C">
            <w:r>
              <w:t>1</w:t>
            </w:r>
          </w:p>
        </w:tc>
      </w:tr>
      <w:tr w:rsidR="00E63A5C" w14:paraId="48EED4D1" w14:textId="77777777" w:rsidTr="00E63A5C">
        <w:tc>
          <w:tcPr>
            <w:tcW w:w="561" w:type="dxa"/>
          </w:tcPr>
          <w:p w14:paraId="033D4E41" w14:textId="1BEE1C4D" w:rsidR="00E63A5C" w:rsidRPr="00A03FCB" w:rsidRDefault="00E63A5C" w:rsidP="00E63A5C">
            <w:pPr>
              <w:jc w:val="center"/>
              <w:rPr>
                <w:highlight w:val="green"/>
              </w:rPr>
            </w:pPr>
            <w:r w:rsidRPr="00E63A5C">
              <w:t>2</w:t>
            </w:r>
            <w:r w:rsidR="00FC2443">
              <w:t>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EFC211" w14:textId="00098006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F4F7B2" w14:textId="07811264" w:rsidR="00E63A5C" w:rsidRPr="00A03FCB" w:rsidRDefault="00E63A5C" w:rsidP="00E63A5C">
            <w:pPr>
              <w:rPr>
                <w:highlight w:val="green"/>
              </w:rPr>
            </w:pPr>
            <w:r>
              <w:t>FTIR (Fourier Transform Infrared Spectroscopy)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F3942" w14:textId="7DAB403F" w:rsidR="00E63A5C" w:rsidRPr="00BE4A4B" w:rsidRDefault="00E63A5C" w:rsidP="00E63A5C">
            <w:r>
              <w:t xml:space="preserve">For Incoming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D491C2" w14:textId="2DCCA80B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01-800014-05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E8B830" w14:textId="1F5778B4" w:rsidR="00E63A5C" w:rsidRDefault="00E63A5C" w:rsidP="00E63A5C">
            <w:r>
              <w:t>1</w:t>
            </w:r>
          </w:p>
        </w:tc>
      </w:tr>
      <w:tr w:rsidR="00E63A5C" w14:paraId="59AA8827" w14:textId="77777777" w:rsidTr="00E63A5C">
        <w:tc>
          <w:tcPr>
            <w:tcW w:w="561" w:type="dxa"/>
          </w:tcPr>
          <w:p w14:paraId="570F0943" w14:textId="2A29C079" w:rsidR="00E63A5C" w:rsidRPr="00E63A5C" w:rsidRDefault="00E63A5C" w:rsidP="00E63A5C">
            <w:pPr>
              <w:jc w:val="center"/>
            </w:pPr>
            <w:r w:rsidRPr="00E63A5C">
              <w:t>2</w:t>
            </w:r>
            <w:r w:rsidR="00FC2443">
              <w:t>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E336AA" w14:textId="79BE4889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B5041C" w14:textId="13F1A3FD" w:rsidR="00E63A5C" w:rsidRPr="00A03FCB" w:rsidRDefault="00E63A5C" w:rsidP="00E63A5C">
            <w:pPr>
              <w:rPr>
                <w:highlight w:val="green"/>
              </w:rPr>
            </w:pPr>
            <w:r>
              <w:t>Gas chromatograph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6B4C77" w14:textId="382CC9E6" w:rsidR="00E63A5C" w:rsidRPr="00BE4A4B" w:rsidRDefault="00E63A5C" w:rsidP="00E63A5C">
            <w:r>
              <w:t xml:space="preserve">For Incoming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4A3DBE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01-800012-05</w:t>
            </w:r>
          </w:p>
          <w:p w14:paraId="0B611DBE" w14:textId="77777777" w:rsidR="00E63A5C" w:rsidRPr="00E63A5C" w:rsidRDefault="00E63A5C" w:rsidP="00E63A5C">
            <w:pPr>
              <w:rPr>
                <w:color w:val="000000" w:themeColor="text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BEB174" w14:textId="202F7CEA" w:rsidR="00E63A5C" w:rsidRDefault="00E63A5C" w:rsidP="00E63A5C">
            <w:r>
              <w:t>1</w:t>
            </w:r>
          </w:p>
        </w:tc>
      </w:tr>
      <w:tr w:rsidR="00E63A5C" w14:paraId="615F7749" w14:textId="77777777" w:rsidTr="00E63A5C">
        <w:tc>
          <w:tcPr>
            <w:tcW w:w="561" w:type="dxa"/>
          </w:tcPr>
          <w:p w14:paraId="4948D75D" w14:textId="3C89AF08" w:rsidR="00E63A5C" w:rsidRPr="00E63A5C" w:rsidRDefault="00E63A5C" w:rsidP="00E63A5C">
            <w:pPr>
              <w:jc w:val="center"/>
            </w:pPr>
            <w:r>
              <w:t>2</w:t>
            </w:r>
            <w:r w:rsidR="00FC2443">
              <w:t>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7AE54D" w14:textId="58D7DD25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BB7EA2" w14:textId="6C4BC0DC" w:rsidR="00E63A5C" w:rsidRPr="00A03FCB" w:rsidRDefault="00E63A5C" w:rsidP="00E63A5C">
            <w:pPr>
              <w:rPr>
                <w:highlight w:val="green"/>
              </w:rPr>
            </w:pPr>
            <w:r>
              <w:t>UV/VIS Spectrophotometer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F5E783" w14:textId="3132B1C2" w:rsidR="00E63A5C" w:rsidRPr="00BE4A4B" w:rsidRDefault="00E63A5C" w:rsidP="00E63A5C">
            <w:r>
              <w:t xml:space="preserve">In-Process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BF848D" w14:textId="00DA2072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01-800011-05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4CE7A5" w14:textId="4B1B5509" w:rsidR="00E63A5C" w:rsidRDefault="00E63A5C" w:rsidP="00E63A5C">
            <w:r>
              <w:t>1</w:t>
            </w:r>
          </w:p>
        </w:tc>
      </w:tr>
      <w:tr w:rsidR="00E63A5C" w14:paraId="5F8699AC" w14:textId="77777777" w:rsidTr="00E63A5C">
        <w:tc>
          <w:tcPr>
            <w:tcW w:w="561" w:type="dxa"/>
          </w:tcPr>
          <w:p w14:paraId="3527EF32" w14:textId="439E5C77" w:rsidR="00E63A5C" w:rsidRPr="00E63A5C" w:rsidRDefault="00E63A5C" w:rsidP="00E63A5C">
            <w:pPr>
              <w:jc w:val="center"/>
            </w:pPr>
            <w:r>
              <w:t>2</w:t>
            </w:r>
            <w:r w:rsidR="00FC2443">
              <w:t>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10224F" w14:textId="729A06C5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012609" w14:textId="1A02AA55" w:rsidR="00E63A5C" w:rsidRPr="00A03FCB" w:rsidRDefault="00E63A5C" w:rsidP="00E63A5C">
            <w:pPr>
              <w:rPr>
                <w:highlight w:val="green"/>
              </w:rPr>
            </w:pPr>
            <w:r>
              <w:t>Auto Durometer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1D1258" w14:textId="734D2E9B" w:rsidR="00E63A5C" w:rsidRPr="00BE4A4B" w:rsidRDefault="00E63A5C" w:rsidP="00E63A5C">
            <w:r>
              <w:t xml:space="preserve">In-Process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5832D" w14:textId="7301E532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01-800018-05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961A94" w14:textId="2AC296CB" w:rsidR="00E63A5C" w:rsidRDefault="00E63A5C" w:rsidP="00E63A5C">
            <w:r>
              <w:t>1</w:t>
            </w:r>
          </w:p>
        </w:tc>
      </w:tr>
      <w:tr w:rsidR="00E63A5C" w14:paraId="73E4C03B" w14:textId="77777777" w:rsidTr="00E63A5C">
        <w:tc>
          <w:tcPr>
            <w:tcW w:w="561" w:type="dxa"/>
          </w:tcPr>
          <w:p w14:paraId="595797AA" w14:textId="34371FE9" w:rsidR="00E63A5C" w:rsidRPr="00E63A5C" w:rsidRDefault="00FC2443" w:rsidP="00E63A5C">
            <w:pPr>
              <w:jc w:val="center"/>
            </w:pPr>
            <w:r>
              <w:t>30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622C6D" w14:textId="061FA551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4F1902" w14:textId="0715D76A" w:rsidR="00E63A5C" w:rsidRPr="00A03FCB" w:rsidRDefault="00E63A5C" w:rsidP="00E63A5C">
            <w:pPr>
              <w:rPr>
                <w:highlight w:val="green"/>
              </w:rPr>
            </w:pPr>
            <w:r>
              <w:t>Incubator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7F192C" w14:textId="6BF5BFD1" w:rsidR="00E63A5C" w:rsidRPr="00BE4A4B" w:rsidRDefault="00E63A5C" w:rsidP="00E63A5C">
            <w:r>
              <w:t xml:space="preserve">In-Process Inspection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CCAB9D" w14:textId="77777777" w:rsidR="00E63A5C" w:rsidRPr="00E63A5C" w:rsidRDefault="00E63A5C" w:rsidP="00E63A5C">
            <w:pPr>
              <w:rPr>
                <w:color w:val="000000" w:themeColor="text1"/>
                <w:lang w:val="en-SG" w:eastAsia="zh-CN"/>
              </w:rPr>
            </w:pPr>
            <w:r w:rsidRPr="00E63A5C">
              <w:rPr>
                <w:color w:val="000000" w:themeColor="text1"/>
              </w:rPr>
              <w:t>Environmental Monitoring: 01-900005-04</w:t>
            </w:r>
          </w:p>
          <w:p w14:paraId="10F596B6" w14:textId="3FE07516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01-900006-04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A382FC" w14:textId="20F898AC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E63A5C" w14:paraId="639F63E9" w14:textId="77777777" w:rsidTr="00E63A5C">
        <w:tc>
          <w:tcPr>
            <w:tcW w:w="561" w:type="dxa"/>
          </w:tcPr>
          <w:p w14:paraId="7F98A24D" w14:textId="64CA5112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977230" w14:textId="7C05C37D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046BFC" w14:textId="04299DC8" w:rsidR="00E63A5C" w:rsidRPr="00A03FCB" w:rsidRDefault="00E63A5C" w:rsidP="00E63A5C">
            <w:pPr>
              <w:rPr>
                <w:highlight w:val="green"/>
              </w:rPr>
            </w:pPr>
            <w:r w:rsidRPr="00C200F9">
              <w:rPr>
                <w:highlight w:val="green"/>
              </w:rPr>
              <w:t>Digital Hardness Testing Machine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AF8681" w14:textId="4B96AF70" w:rsidR="00E63A5C" w:rsidRPr="00BE4A4B" w:rsidRDefault="00E63A5C" w:rsidP="00E63A5C">
            <w:r>
              <w:t>In-Process Inspection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C7C22E" w14:textId="6ED534DA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01-800019-05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7124D8" w14:textId="04596EE2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1</w:t>
            </w:r>
          </w:p>
        </w:tc>
      </w:tr>
      <w:tr w:rsidR="00E63A5C" w14:paraId="5D2E1E76" w14:textId="77777777" w:rsidTr="00E63A5C">
        <w:tc>
          <w:tcPr>
            <w:tcW w:w="561" w:type="dxa"/>
          </w:tcPr>
          <w:p w14:paraId="40D7A662" w14:textId="30C7D209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2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16C53C" w14:textId="75FF85ED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995B27" w14:textId="66C1CD48" w:rsidR="00E63A5C" w:rsidRPr="00A03FCB" w:rsidRDefault="00E63A5C" w:rsidP="00E63A5C">
            <w:pPr>
              <w:rPr>
                <w:highlight w:val="green"/>
              </w:rPr>
            </w:pPr>
            <w:r>
              <w:t>Gas chromatograph system (with Headspace)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4A9E2B" w14:textId="33ED2A7C" w:rsidR="00E63A5C" w:rsidRPr="00BE4A4B" w:rsidRDefault="00E63A5C" w:rsidP="00E63A5C">
            <w:r>
              <w:t xml:space="preserve">For Product release test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A29789" w14:textId="2C839D08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01-900026-04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9C45CA" w14:textId="502C0868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1</w:t>
            </w:r>
          </w:p>
        </w:tc>
      </w:tr>
      <w:tr w:rsidR="00E63A5C" w14:paraId="40F44959" w14:textId="77777777" w:rsidTr="00E63A5C">
        <w:tc>
          <w:tcPr>
            <w:tcW w:w="561" w:type="dxa"/>
          </w:tcPr>
          <w:p w14:paraId="442BB826" w14:textId="0CB94156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4469A3" w14:textId="444B6914" w:rsidR="00E63A5C" w:rsidRDefault="00E63A5C" w:rsidP="00E63A5C">
            <w:r>
              <w:t>Inspection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957844" w14:textId="1C0B024E" w:rsidR="00E63A5C" w:rsidRPr="00A03FCB" w:rsidRDefault="00E63A5C" w:rsidP="00E63A5C">
            <w:pPr>
              <w:rPr>
                <w:highlight w:val="green"/>
              </w:rPr>
            </w:pPr>
            <w:r>
              <w:t>Particle counter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33B1AD" w14:textId="6D641C3C" w:rsidR="00E63A5C" w:rsidRPr="00BE4A4B" w:rsidRDefault="00E63A5C" w:rsidP="00E63A5C">
            <w:r>
              <w:t xml:space="preserve">For environmental test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C28F4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08-900015-16</w:t>
            </w:r>
          </w:p>
          <w:p w14:paraId="7634260B" w14:textId="65DBD58E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06-900113-15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A458ED" w14:textId="3D9C9C47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E63A5C" w14:paraId="69FEAB75" w14:textId="77777777" w:rsidTr="00E63A5C">
        <w:tc>
          <w:tcPr>
            <w:tcW w:w="561" w:type="dxa"/>
          </w:tcPr>
          <w:p w14:paraId="795D3CF0" w14:textId="03A14F11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F7C6FD" w14:textId="3C2414A7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999EDF" w14:textId="4F3921BC" w:rsidR="00E63A5C" w:rsidRPr="00A03FCB" w:rsidRDefault="00E63A5C" w:rsidP="00E63A5C">
            <w:pPr>
              <w:rPr>
                <w:highlight w:val="green"/>
              </w:rPr>
            </w:pPr>
            <w:r>
              <w:t xml:space="preserve">Air Tester 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708503" w14:textId="5DD005AF" w:rsidR="00E63A5C" w:rsidRPr="00BE4A4B" w:rsidRDefault="00E63A5C" w:rsidP="00E63A5C">
            <w:r>
              <w:t xml:space="preserve">For environmental test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76E2FE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08-900046-18</w:t>
            </w:r>
          </w:p>
          <w:p w14:paraId="5BABA02D" w14:textId="3BEEEAA3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08-900047-18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2CC140" w14:textId="57AC4A2D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E63A5C" w14:paraId="3B3514C3" w14:textId="77777777" w:rsidTr="00E63A5C">
        <w:tc>
          <w:tcPr>
            <w:tcW w:w="561" w:type="dxa"/>
          </w:tcPr>
          <w:p w14:paraId="2EFF0B6C" w14:textId="170EEACE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65F3EC" w14:textId="07A68DD2" w:rsidR="00E63A5C" w:rsidRDefault="00E63A5C" w:rsidP="00E63A5C">
            <w:r>
              <w:t xml:space="preserve">Inspection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4B555D" w14:textId="1B9B733A" w:rsidR="00E63A5C" w:rsidRPr="00A03FCB" w:rsidRDefault="00E63A5C" w:rsidP="00E63A5C">
            <w:pPr>
              <w:rPr>
                <w:highlight w:val="green"/>
              </w:rPr>
            </w:pPr>
            <w:proofErr w:type="spellStart"/>
            <w:r w:rsidRPr="00C200F9">
              <w:rPr>
                <w:highlight w:val="green"/>
              </w:rPr>
              <w:t>Milliflex</w:t>
            </w:r>
            <w:proofErr w:type="spellEnd"/>
            <w:r w:rsidRPr="00C200F9">
              <w:rPr>
                <w:highlight w:val="green"/>
              </w:rPr>
              <w:t xml:space="preserve"> PLUS pump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16A635" w14:textId="35A04BEB" w:rsidR="00E63A5C" w:rsidRPr="00BE4A4B" w:rsidRDefault="00E63A5C" w:rsidP="00E63A5C">
            <w:r>
              <w:t>For environmental test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8D33A9" w14:textId="77777777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01-900290-11</w:t>
            </w:r>
          </w:p>
          <w:p w14:paraId="4FF2F56D" w14:textId="0103CA91" w:rsidR="00E63A5C" w:rsidRPr="00E63A5C" w:rsidRDefault="00E63A5C" w:rsidP="00E63A5C">
            <w:pPr>
              <w:rPr>
                <w:color w:val="000000" w:themeColor="text1"/>
              </w:rPr>
            </w:pPr>
            <w:r w:rsidRPr="00E63A5C">
              <w:rPr>
                <w:color w:val="000000" w:themeColor="text1"/>
              </w:rPr>
              <w:t>08-900050-18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E3CF3" w14:textId="097ECCEF" w:rsidR="00E63A5C" w:rsidRPr="00AC258B" w:rsidRDefault="00E63A5C" w:rsidP="00E63A5C">
            <w:pPr>
              <w:rPr>
                <w:color w:val="000000" w:themeColor="text1"/>
              </w:rPr>
            </w:pPr>
            <w:r w:rsidRPr="00AC258B">
              <w:rPr>
                <w:color w:val="000000" w:themeColor="text1"/>
              </w:rPr>
              <w:t>2</w:t>
            </w:r>
          </w:p>
        </w:tc>
      </w:tr>
      <w:tr w:rsidR="00E63A5C" w14:paraId="1F01D947" w14:textId="77777777" w:rsidTr="00E63A5C">
        <w:tc>
          <w:tcPr>
            <w:tcW w:w="561" w:type="dxa"/>
          </w:tcPr>
          <w:p w14:paraId="4AD77BF7" w14:textId="279475C4" w:rsidR="00E63A5C" w:rsidRPr="00E63A5C" w:rsidRDefault="00E63A5C" w:rsidP="00E63A5C">
            <w:pPr>
              <w:jc w:val="center"/>
            </w:pPr>
            <w:r>
              <w:t>3</w:t>
            </w:r>
            <w:r w:rsidR="00FC2443">
              <w:t>6</w:t>
            </w:r>
          </w:p>
        </w:tc>
        <w:tc>
          <w:tcPr>
            <w:tcW w:w="1946" w:type="dxa"/>
          </w:tcPr>
          <w:p w14:paraId="47BB8AD9" w14:textId="77777777" w:rsidR="00E63A5C" w:rsidRDefault="00E63A5C" w:rsidP="00E63A5C"/>
        </w:tc>
        <w:tc>
          <w:tcPr>
            <w:tcW w:w="1600" w:type="dxa"/>
          </w:tcPr>
          <w:p w14:paraId="00CA71B1" w14:textId="77777777" w:rsidR="00E63A5C" w:rsidRPr="00A03FCB" w:rsidRDefault="00E63A5C" w:rsidP="00E63A5C">
            <w:pPr>
              <w:rPr>
                <w:highlight w:val="green"/>
              </w:rPr>
            </w:pPr>
          </w:p>
        </w:tc>
        <w:tc>
          <w:tcPr>
            <w:tcW w:w="2066" w:type="dxa"/>
          </w:tcPr>
          <w:p w14:paraId="71783205" w14:textId="77777777" w:rsidR="00E63A5C" w:rsidRPr="00BE4A4B" w:rsidRDefault="00E63A5C" w:rsidP="00E63A5C"/>
        </w:tc>
        <w:tc>
          <w:tcPr>
            <w:tcW w:w="1458" w:type="dxa"/>
          </w:tcPr>
          <w:p w14:paraId="2B23D5CA" w14:textId="77777777" w:rsidR="00E63A5C" w:rsidRDefault="00E63A5C" w:rsidP="00E63A5C"/>
        </w:tc>
        <w:tc>
          <w:tcPr>
            <w:tcW w:w="1026" w:type="dxa"/>
          </w:tcPr>
          <w:p w14:paraId="18CD8206" w14:textId="77777777" w:rsidR="00E63A5C" w:rsidRDefault="00E63A5C" w:rsidP="00E63A5C"/>
        </w:tc>
      </w:tr>
    </w:tbl>
    <w:p w14:paraId="29849C1C" w14:textId="78A80DB6" w:rsidR="00E60FE9" w:rsidRDefault="00E60FE9" w:rsidP="00E60FE9">
      <w:pPr>
        <w:rPr>
          <w:b/>
        </w:rPr>
      </w:pPr>
    </w:p>
    <w:p w14:paraId="6222ECFF" w14:textId="70EAEE31" w:rsidR="00E63A5C" w:rsidRDefault="00E63A5C" w:rsidP="00E60FE9">
      <w:pPr>
        <w:rPr>
          <w:b/>
        </w:rPr>
      </w:pPr>
    </w:p>
    <w:p w14:paraId="7FC0BBCB" w14:textId="1FF14D77" w:rsidR="00E63A5C" w:rsidRDefault="00E63A5C" w:rsidP="00E60FE9">
      <w:pPr>
        <w:rPr>
          <w:b/>
        </w:rPr>
      </w:pPr>
    </w:p>
    <w:p w14:paraId="0735854E" w14:textId="2B47C838" w:rsidR="00E63A5C" w:rsidRDefault="00E63A5C" w:rsidP="00E60FE9">
      <w:pPr>
        <w:rPr>
          <w:b/>
        </w:rPr>
      </w:pPr>
    </w:p>
    <w:p w14:paraId="7BD8DFBC" w14:textId="4A0C35DE" w:rsidR="00E63A5C" w:rsidRDefault="00E63A5C" w:rsidP="00E60FE9">
      <w:pPr>
        <w:rPr>
          <w:b/>
        </w:rPr>
      </w:pPr>
    </w:p>
    <w:p w14:paraId="517B682E" w14:textId="06588116" w:rsidR="00E63A5C" w:rsidRDefault="00E63A5C" w:rsidP="00E60FE9">
      <w:pPr>
        <w:rPr>
          <w:b/>
        </w:rPr>
      </w:pPr>
    </w:p>
    <w:p w14:paraId="0C5CCA57" w14:textId="5ECB1890" w:rsidR="00E63A5C" w:rsidRDefault="00E63A5C" w:rsidP="00E60FE9">
      <w:pPr>
        <w:rPr>
          <w:b/>
        </w:rPr>
      </w:pPr>
    </w:p>
    <w:p w14:paraId="307A258E" w14:textId="798A11BB" w:rsidR="00E63A5C" w:rsidRDefault="00E63A5C" w:rsidP="00E60FE9">
      <w:pPr>
        <w:rPr>
          <w:b/>
        </w:rPr>
      </w:pPr>
    </w:p>
    <w:p w14:paraId="40D73349" w14:textId="1AD75735" w:rsidR="00AC258B" w:rsidRDefault="00AC258B" w:rsidP="00E60FE9">
      <w:pPr>
        <w:rPr>
          <w:b/>
        </w:rPr>
      </w:pPr>
    </w:p>
    <w:p w14:paraId="52393E01" w14:textId="790C9D94" w:rsidR="00AC258B" w:rsidRDefault="00AC258B" w:rsidP="00E60FE9">
      <w:pPr>
        <w:rPr>
          <w:b/>
        </w:rPr>
      </w:pPr>
    </w:p>
    <w:p w14:paraId="74062236" w14:textId="2A5B5DBE" w:rsidR="00AC258B" w:rsidRDefault="00AC258B" w:rsidP="00E60FE9">
      <w:pPr>
        <w:rPr>
          <w:b/>
        </w:rPr>
      </w:pPr>
    </w:p>
    <w:p w14:paraId="0E27F9B3" w14:textId="2EA2F9EE" w:rsidR="00AC258B" w:rsidRDefault="00AC258B" w:rsidP="00E60FE9">
      <w:pPr>
        <w:rPr>
          <w:b/>
        </w:rPr>
      </w:pPr>
    </w:p>
    <w:p w14:paraId="3D5AF840" w14:textId="65F29274" w:rsidR="00AC258B" w:rsidRDefault="00AC258B" w:rsidP="00E60FE9">
      <w:pPr>
        <w:rPr>
          <w:b/>
        </w:rPr>
      </w:pPr>
    </w:p>
    <w:p w14:paraId="25E958DD" w14:textId="0402DF45" w:rsidR="00AC258B" w:rsidRDefault="00AC258B" w:rsidP="00E60FE9">
      <w:pPr>
        <w:rPr>
          <w:b/>
        </w:rPr>
      </w:pPr>
    </w:p>
    <w:p w14:paraId="7D3C0A64" w14:textId="0367A49B" w:rsidR="00AC258B" w:rsidRDefault="00AC258B" w:rsidP="00E60FE9">
      <w:pPr>
        <w:rPr>
          <w:b/>
        </w:rPr>
      </w:pPr>
    </w:p>
    <w:p w14:paraId="3A226E9A" w14:textId="77777777" w:rsidR="00AC258B" w:rsidRDefault="00AC258B" w:rsidP="00E60FE9">
      <w:pPr>
        <w:rPr>
          <w:b/>
        </w:rPr>
      </w:pPr>
    </w:p>
    <w:p w14:paraId="5BCCFD5E" w14:textId="77777777" w:rsidR="00E63A5C" w:rsidRDefault="00E63A5C" w:rsidP="00E60F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32"/>
      </w:tblGrid>
      <w:tr w:rsidR="00E60FE9" w14:paraId="39AB3E62" w14:textId="77777777" w:rsidTr="00E60FE9">
        <w:tc>
          <w:tcPr>
            <w:tcW w:w="1696" w:type="dxa"/>
          </w:tcPr>
          <w:p w14:paraId="0592AE1E" w14:textId="2DACC3B1" w:rsidR="00E60FE9" w:rsidRDefault="001D5BAC" w:rsidP="00E60FE9">
            <w:pPr>
              <w:rPr>
                <w:b/>
              </w:rPr>
            </w:pPr>
            <w:r>
              <w:rPr>
                <w:b/>
              </w:rPr>
              <w:t>Denotes</w:t>
            </w:r>
          </w:p>
        </w:tc>
        <w:tc>
          <w:tcPr>
            <w:tcW w:w="2632" w:type="dxa"/>
          </w:tcPr>
          <w:p w14:paraId="672E776F" w14:textId="151458D9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FE9" w14:paraId="45AFBE80" w14:textId="77777777" w:rsidTr="00E60FE9">
        <w:trPr>
          <w:trHeight w:val="347"/>
        </w:trPr>
        <w:tc>
          <w:tcPr>
            <w:tcW w:w="1696" w:type="dxa"/>
          </w:tcPr>
          <w:p w14:paraId="7898E6FE" w14:textId="5E2FFA58" w:rsidR="00E60FE9" w:rsidRPr="00E60FE9" w:rsidRDefault="00E60FE9" w:rsidP="00E60FE9">
            <w:pPr>
              <w:rPr>
                <w:b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3F32F" wp14:editId="2D71877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34925</wp:posOffset>
                      </wp:positionV>
                      <wp:extent cx="485775" cy="161925"/>
                      <wp:effectExtent l="57150" t="19050" r="85725" b="1047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F91D3" id="Rectangle 6" o:spid="_x0000_s1026" style="position:absolute;margin-left:5.6pt;margin-top:2.75pt;width:38.2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" fillcolor="lime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1CE2A49F" w14:textId="5B249306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No calibration required</w:t>
            </w:r>
          </w:p>
        </w:tc>
      </w:tr>
      <w:tr w:rsidR="00E60FE9" w14:paraId="7CDA06D1" w14:textId="77777777" w:rsidTr="00E60FE9">
        <w:trPr>
          <w:trHeight w:val="347"/>
        </w:trPr>
        <w:tc>
          <w:tcPr>
            <w:tcW w:w="1696" w:type="dxa"/>
          </w:tcPr>
          <w:p w14:paraId="22162208" w14:textId="48DF6A8B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BE2EF9" wp14:editId="3354F63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28575</wp:posOffset>
                      </wp:positionV>
                      <wp:extent cx="485775" cy="161925"/>
                      <wp:effectExtent l="57150" t="19050" r="85725" b="1047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CC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A4053" id="Rectangle 13" o:spid="_x0000_s1026" style="position:absolute;margin-left:5.5pt;margin-top:2.25pt;width:38.2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" fillcolor="#f3c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46246240" w14:textId="2C1007C1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Inactive</w:t>
            </w:r>
          </w:p>
        </w:tc>
      </w:tr>
      <w:tr w:rsidR="00E60FE9" w14:paraId="493CBDFB" w14:textId="77777777" w:rsidTr="00E60FE9">
        <w:trPr>
          <w:trHeight w:val="347"/>
        </w:trPr>
        <w:tc>
          <w:tcPr>
            <w:tcW w:w="1696" w:type="dxa"/>
          </w:tcPr>
          <w:p w14:paraId="465DAA79" w14:textId="29F253BD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5589C4" wp14:editId="5641888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30480</wp:posOffset>
                      </wp:positionV>
                      <wp:extent cx="485775" cy="161925"/>
                      <wp:effectExtent l="57150" t="19050" r="85725" b="1047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3667F" id="Rectangle 14" o:spid="_x0000_s1026" style="position:absolute;margin-left:5.5pt;margin-top:2.4pt;width:38.2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1261B3D5" w14:textId="3B4A6D5B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Transferred to HSOT</w:t>
            </w:r>
          </w:p>
        </w:tc>
      </w:tr>
      <w:tr w:rsidR="00E60FE9" w14:paraId="018374AD" w14:textId="77777777" w:rsidTr="00E60FE9">
        <w:trPr>
          <w:trHeight w:val="347"/>
        </w:trPr>
        <w:tc>
          <w:tcPr>
            <w:tcW w:w="1696" w:type="dxa"/>
          </w:tcPr>
          <w:p w14:paraId="1393EAB3" w14:textId="5083402B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2FC90C" wp14:editId="167479E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32385</wp:posOffset>
                      </wp:positionV>
                      <wp:extent cx="485775" cy="161925"/>
                      <wp:effectExtent l="57150" t="19050" r="85725" b="1047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B6DDE" id="Rectangle 15" o:spid="_x0000_s1026" style="position:absolute;margin-left:5.5pt;margin-top:2.55pt;width:38.2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" fillcolor="#00b0f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2C9F977E" w14:textId="31128975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Production Ceased</w:t>
            </w:r>
          </w:p>
        </w:tc>
      </w:tr>
    </w:tbl>
    <w:p w14:paraId="56FBBA31" w14:textId="1222C42B" w:rsidR="00E60FE9" w:rsidRPr="00E60FE9" w:rsidRDefault="00E60FE9" w:rsidP="00E60FE9">
      <w:pPr>
        <w:rPr>
          <w:b/>
          <w:color w:val="00B0F0"/>
        </w:rPr>
      </w:pPr>
    </w:p>
    <w:p w14:paraId="5ACC5B58" w14:textId="6CD921DF" w:rsidR="00E60FE9" w:rsidRDefault="00E60FE9" w:rsidP="00E60FE9">
      <w:pPr>
        <w:rPr>
          <w:b/>
        </w:rPr>
      </w:pPr>
    </w:p>
    <w:p w14:paraId="60F55F39" w14:textId="77777777" w:rsidR="00E60FE9" w:rsidRDefault="00E60FE9" w:rsidP="00E60FE9">
      <w:pPr>
        <w:rPr>
          <w:b/>
        </w:rPr>
      </w:pPr>
    </w:p>
    <w:tbl>
      <w:tblPr>
        <w:tblStyle w:val="TableGrid"/>
        <w:tblW w:w="6839" w:type="dxa"/>
        <w:jc w:val="right"/>
        <w:tblLook w:val="04A0" w:firstRow="1" w:lastRow="0" w:firstColumn="1" w:lastColumn="0" w:noHBand="0" w:noVBand="1"/>
      </w:tblPr>
      <w:tblGrid>
        <w:gridCol w:w="3330"/>
        <w:gridCol w:w="3509"/>
      </w:tblGrid>
      <w:tr w:rsidR="00E73FE1" w:rsidRPr="00AB65F7" w14:paraId="0F5B3ED9" w14:textId="77777777" w:rsidTr="00296CAA">
        <w:trPr>
          <w:trHeight w:val="283"/>
          <w:jc w:val="right"/>
        </w:trPr>
        <w:tc>
          <w:tcPr>
            <w:tcW w:w="6839" w:type="dxa"/>
            <w:gridSpan w:val="2"/>
          </w:tcPr>
          <w:p w14:paraId="245FEEDC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>HOYA Medical Singapore Pte. Ltd</w:t>
            </w:r>
          </w:p>
        </w:tc>
      </w:tr>
      <w:tr w:rsidR="00E73FE1" w:rsidRPr="00AB65F7" w14:paraId="3445B248" w14:textId="77777777" w:rsidTr="00296CAA">
        <w:trPr>
          <w:trHeight w:val="877"/>
          <w:jc w:val="right"/>
        </w:trPr>
        <w:tc>
          <w:tcPr>
            <w:tcW w:w="3330" w:type="dxa"/>
          </w:tcPr>
          <w:p w14:paraId="3A86C4E7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</w:p>
        </w:tc>
        <w:tc>
          <w:tcPr>
            <w:tcW w:w="3509" w:type="dxa"/>
          </w:tcPr>
          <w:p w14:paraId="5F3CA2FD" w14:textId="77777777" w:rsidR="00E73FE1" w:rsidRPr="00AB65F7" w:rsidRDefault="00E73FE1" w:rsidP="00296CAA">
            <w:pPr>
              <w:tabs>
                <w:tab w:val="left" w:pos="130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E73FE1" w:rsidRPr="00AB65F7" w14:paraId="45E20603" w14:textId="77777777" w:rsidTr="00296CAA">
        <w:trPr>
          <w:jc w:val="right"/>
        </w:trPr>
        <w:tc>
          <w:tcPr>
            <w:tcW w:w="3330" w:type="dxa"/>
          </w:tcPr>
          <w:p w14:paraId="70D53CFC" w14:textId="0D2A6C75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Senior </w:t>
            </w:r>
            <w:r w:rsidRPr="00AB65F7">
              <w:rPr>
                <w:rFonts w:ascii="Calibri" w:hAnsi="Calibri" w:cs="Calibri"/>
                <w:b/>
                <w:bCs/>
              </w:rPr>
              <w:t>Quality Manager:</w:t>
            </w:r>
            <w:r w:rsidRPr="00AB65F7">
              <w:rPr>
                <w:rFonts w:ascii="Calibri" w:hAnsi="Calibri" w:cs="Calibri"/>
              </w:rPr>
              <w:t xml:space="preserve"> </w:t>
            </w:r>
          </w:p>
          <w:p w14:paraId="3F917EAA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Angie LAI</w:t>
            </w:r>
          </w:p>
        </w:tc>
        <w:tc>
          <w:tcPr>
            <w:tcW w:w="3509" w:type="dxa"/>
          </w:tcPr>
          <w:p w14:paraId="4BB527FC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Quality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Representative :</w:t>
            </w:r>
            <w:proofErr w:type="gramEnd"/>
          </w:p>
          <w:p w14:paraId="7FCBBB6B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</w:rPr>
              <w:t xml:space="preserve">Siva </w:t>
            </w:r>
            <w:proofErr w:type="gramStart"/>
            <w:r w:rsidRPr="00AB65F7">
              <w:rPr>
                <w:rFonts w:ascii="Calibri" w:hAnsi="Calibri" w:cs="Calibri"/>
              </w:rPr>
              <w:t>Kumar  PONNUSAMY</w:t>
            </w:r>
            <w:proofErr w:type="gramEnd"/>
          </w:p>
        </w:tc>
      </w:tr>
      <w:tr w:rsidR="00E73FE1" w:rsidRPr="00AB65F7" w14:paraId="6CC79B93" w14:textId="77777777" w:rsidTr="00296CAA">
        <w:trPr>
          <w:jc w:val="right"/>
        </w:trPr>
        <w:tc>
          <w:tcPr>
            <w:tcW w:w="3330" w:type="dxa"/>
          </w:tcPr>
          <w:p w14:paraId="0B0D6A99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Signed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Date :</w:t>
            </w:r>
            <w:proofErr w:type="gramEnd"/>
          </w:p>
        </w:tc>
        <w:tc>
          <w:tcPr>
            <w:tcW w:w="3509" w:type="dxa"/>
          </w:tcPr>
          <w:p w14:paraId="1CBF2A54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Signed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Date :</w:t>
            </w:r>
            <w:proofErr w:type="gramEnd"/>
          </w:p>
        </w:tc>
      </w:tr>
    </w:tbl>
    <w:p w14:paraId="5BA9C5D6" w14:textId="77777777" w:rsidR="00E81B4D" w:rsidRDefault="00E81B4D" w:rsidP="0043681F">
      <w:pPr>
        <w:tabs>
          <w:tab w:val="left" w:pos="1305"/>
        </w:tabs>
        <w:jc w:val="center"/>
        <w:rPr>
          <w:rFonts w:ascii="Calibri" w:hAnsi="Calibri" w:cs="Calibri"/>
        </w:rPr>
      </w:pPr>
    </w:p>
    <w:sectPr w:rsidR="00E81B4D" w:rsidSect="001457CD">
      <w:headerReference w:type="first" r:id="rId11"/>
      <w:type w:val="continuous"/>
      <w:pgSz w:w="11907" w:h="16839"/>
      <w:pgMar w:top="2434" w:right="144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DDDE" w14:textId="77777777" w:rsidR="00BD2C5B" w:rsidRDefault="00BD2C5B" w:rsidP="006A1F55">
      <w:r>
        <w:separator/>
      </w:r>
    </w:p>
  </w:endnote>
  <w:endnote w:type="continuationSeparator" w:id="0">
    <w:p w14:paraId="6A96A516" w14:textId="77777777" w:rsidR="00BD2C5B" w:rsidRDefault="00BD2C5B" w:rsidP="006A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73E1" w14:textId="77777777" w:rsidR="00BD2C5B" w:rsidRDefault="00BD2C5B" w:rsidP="006A1F55">
      <w:r>
        <w:separator/>
      </w:r>
    </w:p>
  </w:footnote>
  <w:footnote w:type="continuationSeparator" w:id="0">
    <w:p w14:paraId="0A6EC9EB" w14:textId="77777777" w:rsidR="00BD2C5B" w:rsidRDefault="00BD2C5B" w:rsidP="006A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601" w14:textId="77777777" w:rsidR="007845BC" w:rsidRDefault="007845BC" w:rsidP="00F655E7">
    <w:pPr>
      <w:pStyle w:val="Header"/>
    </w:pPr>
    <w:r>
      <w:rPr>
        <w:noProof/>
        <w:lang w:eastAsia="ko-KR"/>
      </w:rPr>
      <w:drawing>
        <wp:anchor distT="0" distB="0" distL="114300" distR="114300" simplePos="0" relativeHeight="251678720" behindDoc="1" locked="0" layoutInCell="1" allowOverlap="1" wp14:anchorId="38FD4108" wp14:editId="66B4AB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2" name="aus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Austria-lh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75648" behindDoc="1" locked="0" layoutInCell="1" allowOverlap="1" wp14:anchorId="3C315270" wp14:editId="4B346B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1" name="chi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China-Shenzen-lh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71552" behindDoc="1" locked="0" layoutInCell="1" allowOverlap="1" wp14:anchorId="35178A02" wp14:editId="63164AF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0" name="de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Denmark-lh.pd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67456" behindDoc="1" locked="0" layoutInCell="1" allowOverlap="1" wp14:anchorId="6946B035" wp14:editId="57E2D03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9" name="ger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Eng-lh.pdf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63360" behindDoc="1" locked="0" layoutInCell="1" allowOverlap="1" wp14:anchorId="335AF4EC" wp14:editId="4372CF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8" name="ger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Ger-lh.pd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269DFC40" wp14:editId="7A330A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7" name="ind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India-lh.pdf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5168" behindDoc="1" locked="0" layoutInCell="1" allowOverlap="1" wp14:anchorId="3E9E7DD7" wp14:editId="4CF4159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5" name="sin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lh.pdf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1072" behindDoc="1" locked="0" layoutInCell="1" allowOverlap="1" wp14:anchorId="1A8A6AB1" wp14:editId="4B2BD18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4" name="si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-lh.pdf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46976" behindDoc="1" locked="0" layoutInCell="1" allowOverlap="1" wp14:anchorId="6B112D75" wp14:editId="0D09DB6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3" name="sin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Reg-lh.pdf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42880" behindDoc="1" locked="0" layoutInCell="1" allowOverlap="1" wp14:anchorId="4E33395D" wp14:editId="1E2C86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2" name="sp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pain-lh.pdf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38784" behindDoc="1" locked="0" layoutInCell="1" allowOverlap="1" wp14:anchorId="2D1F24FF" wp14:editId="1EDB0B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us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O-US-letter-012113.pdf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7844A1C3" w14:textId="77777777" w:rsidR="007845BC" w:rsidRDefault="0078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F1"/>
    <w:multiLevelType w:val="hybridMultilevel"/>
    <w:tmpl w:val="F74A609C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330"/>
    <w:multiLevelType w:val="hybridMultilevel"/>
    <w:tmpl w:val="F5B481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C6124"/>
    <w:multiLevelType w:val="hybridMultilevel"/>
    <w:tmpl w:val="F3D25E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3793E"/>
    <w:multiLevelType w:val="hybridMultilevel"/>
    <w:tmpl w:val="D56C1D94"/>
    <w:lvl w:ilvl="0" w:tplc="81BC9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574E1"/>
    <w:multiLevelType w:val="multilevel"/>
    <w:tmpl w:val="1C263146"/>
    <w:styleLink w:val="HOYA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0D7CE6"/>
    <w:multiLevelType w:val="multilevel"/>
    <w:tmpl w:val="BB94A2A8"/>
    <w:numStyleLink w:val="HOYABulletedList"/>
  </w:abstractNum>
  <w:abstractNum w:abstractNumId="6" w15:restartNumberingAfterBreak="0">
    <w:nsid w:val="298A443B"/>
    <w:multiLevelType w:val="hybridMultilevel"/>
    <w:tmpl w:val="A51CB8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24A06"/>
    <w:multiLevelType w:val="multilevel"/>
    <w:tmpl w:val="BB94A2A8"/>
    <w:numStyleLink w:val="HOYABulletedList"/>
  </w:abstractNum>
  <w:abstractNum w:abstractNumId="8" w15:restartNumberingAfterBreak="0">
    <w:nsid w:val="2FE641F9"/>
    <w:multiLevelType w:val="hybridMultilevel"/>
    <w:tmpl w:val="65F0367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C1962"/>
    <w:multiLevelType w:val="multilevel"/>
    <w:tmpl w:val="1C263146"/>
    <w:numStyleLink w:val="HOYANumberedList"/>
  </w:abstractNum>
  <w:abstractNum w:abstractNumId="10" w15:restartNumberingAfterBreak="0">
    <w:nsid w:val="33F57E6B"/>
    <w:multiLevelType w:val="hybridMultilevel"/>
    <w:tmpl w:val="4F109C84"/>
    <w:lvl w:ilvl="0" w:tplc="DBD64CCA">
      <w:start w:val="25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40E15"/>
    <w:multiLevelType w:val="hybridMultilevel"/>
    <w:tmpl w:val="9CE6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E7AB3"/>
    <w:multiLevelType w:val="multilevel"/>
    <w:tmpl w:val="BB94A2A8"/>
    <w:styleLink w:val="HOYABulletedList"/>
    <w:lvl w:ilvl="0">
      <w:start w:val="1"/>
      <w:numFmt w:val="bullet"/>
      <w:lvlText w:val="—"/>
      <w:lvlJc w:val="left"/>
      <w:pPr>
        <w:ind w:left="245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—"/>
      <w:lvlJc w:val="left"/>
      <w:pPr>
        <w:ind w:left="490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bullet"/>
      <w:lvlText w:val=""/>
      <w:lvlJc w:val="left"/>
      <w:pPr>
        <w:ind w:left="734" w:hanging="2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79" w:hanging="2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B4F52"/>
    <w:multiLevelType w:val="multilevel"/>
    <w:tmpl w:val="BB94A2A8"/>
    <w:numStyleLink w:val="HOYABulletedList"/>
  </w:abstractNum>
  <w:abstractNum w:abstractNumId="14" w15:restartNumberingAfterBreak="0">
    <w:nsid w:val="38892343"/>
    <w:multiLevelType w:val="multilevel"/>
    <w:tmpl w:val="BB94A2A8"/>
    <w:numStyleLink w:val="HOYABulletedList"/>
  </w:abstractNum>
  <w:abstractNum w:abstractNumId="15" w15:restartNumberingAfterBreak="0">
    <w:nsid w:val="39681AAE"/>
    <w:multiLevelType w:val="multilevel"/>
    <w:tmpl w:val="BB94A2A8"/>
    <w:numStyleLink w:val="HOYABulletedList"/>
  </w:abstractNum>
  <w:abstractNum w:abstractNumId="16" w15:restartNumberingAfterBreak="0">
    <w:nsid w:val="3A191EFF"/>
    <w:multiLevelType w:val="multilevel"/>
    <w:tmpl w:val="BB94A2A8"/>
    <w:numStyleLink w:val="HOYABulletedList"/>
  </w:abstractNum>
  <w:abstractNum w:abstractNumId="17" w15:restartNumberingAfterBreak="0">
    <w:nsid w:val="3A6F7BE5"/>
    <w:multiLevelType w:val="hybridMultilevel"/>
    <w:tmpl w:val="AF20F3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B661E"/>
    <w:multiLevelType w:val="hybridMultilevel"/>
    <w:tmpl w:val="AFF03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5B0D51"/>
    <w:multiLevelType w:val="hybridMultilevel"/>
    <w:tmpl w:val="37AE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B67CB2"/>
    <w:multiLevelType w:val="multilevel"/>
    <w:tmpl w:val="BB94A2A8"/>
    <w:numStyleLink w:val="HOYABulletedList"/>
  </w:abstractNum>
  <w:abstractNum w:abstractNumId="21" w15:restartNumberingAfterBreak="0">
    <w:nsid w:val="42376E4F"/>
    <w:multiLevelType w:val="hybridMultilevel"/>
    <w:tmpl w:val="DDF6A100"/>
    <w:lvl w:ilvl="0" w:tplc="F9304E1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C314F7"/>
    <w:multiLevelType w:val="multilevel"/>
    <w:tmpl w:val="1C263146"/>
    <w:numStyleLink w:val="HOYANumberedList"/>
  </w:abstractNum>
  <w:abstractNum w:abstractNumId="23" w15:restartNumberingAfterBreak="0">
    <w:nsid w:val="545D34EA"/>
    <w:multiLevelType w:val="hybridMultilevel"/>
    <w:tmpl w:val="1C461500"/>
    <w:lvl w:ilvl="0" w:tplc="ED927E6C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511F"/>
    <w:multiLevelType w:val="multilevel"/>
    <w:tmpl w:val="BB94A2A8"/>
    <w:numStyleLink w:val="HOYABulletedList"/>
  </w:abstractNum>
  <w:abstractNum w:abstractNumId="25" w15:restartNumberingAfterBreak="0">
    <w:nsid w:val="5742405A"/>
    <w:multiLevelType w:val="multilevel"/>
    <w:tmpl w:val="1C263146"/>
    <w:numStyleLink w:val="HOYANumberedList"/>
  </w:abstractNum>
  <w:abstractNum w:abstractNumId="26" w15:restartNumberingAfterBreak="0">
    <w:nsid w:val="5948688B"/>
    <w:multiLevelType w:val="hybridMultilevel"/>
    <w:tmpl w:val="3E20A31E"/>
    <w:lvl w:ilvl="0" w:tplc="9FE22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EB81681"/>
    <w:multiLevelType w:val="hybridMultilevel"/>
    <w:tmpl w:val="EBE8DC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C732E"/>
    <w:multiLevelType w:val="hybridMultilevel"/>
    <w:tmpl w:val="0D806466"/>
    <w:lvl w:ilvl="0" w:tplc="025E1D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22C6E8E"/>
    <w:multiLevelType w:val="hybridMultilevel"/>
    <w:tmpl w:val="85CEA072"/>
    <w:lvl w:ilvl="0" w:tplc="4F26CF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9A4032"/>
    <w:multiLevelType w:val="hybridMultilevel"/>
    <w:tmpl w:val="058AE150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B2A13"/>
    <w:multiLevelType w:val="hybridMultilevel"/>
    <w:tmpl w:val="C5B8D7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AF1280"/>
    <w:multiLevelType w:val="multilevel"/>
    <w:tmpl w:val="BB94A2A8"/>
    <w:numStyleLink w:val="HOYABulletedList"/>
  </w:abstractNum>
  <w:abstractNum w:abstractNumId="33" w15:restartNumberingAfterBreak="0">
    <w:nsid w:val="6A186BA5"/>
    <w:multiLevelType w:val="hybridMultilevel"/>
    <w:tmpl w:val="AF4A4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3326B"/>
    <w:multiLevelType w:val="multilevel"/>
    <w:tmpl w:val="BB94A2A8"/>
    <w:numStyleLink w:val="HOYABulletedList"/>
  </w:abstractNum>
  <w:abstractNum w:abstractNumId="35" w15:restartNumberingAfterBreak="0">
    <w:nsid w:val="71814459"/>
    <w:multiLevelType w:val="hybridMultilevel"/>
    <w:tmpl w:val="963C26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ED2AA6"/>
    <w:multiLevelType w:val="multilevel"/>
    <w:tmpl w:val="1C461500"/>
    <w:lvl w:ilvl="0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B0E84"/>
    <w:multiLevelType w:val="hybridMultilevel"/>
    <w:tmpl w:val="C60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4E60"/>
    <w:multiLevelType w:val="hybridMultilevel"/>
    <w:tmpl w:val="F75E5B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2B3340"/>
    <w:multiLevelType w:val="hybridMultilevel"/>
    <w:tmpl w:val="9738A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4656">
    <w:abstractNumId w:val="23"/>
  </w:num>
  <w:num w:numId="2" w16cid:durableId="498930667">
    <w:abstractNumId w:val="36"/>
  </w:num>
  <w:num w:numId="3" w16cid:durableId="331177705">
    <w:abstractNumId w:val="12"/>
  </w:num>
  <w:num w:numId="4" w16cid:durableId="1459838071">
    <w:abstractNumId w:val="16"/>
  </w:num>
  <w:num w:numId="5" w16cid:durableId="2100131886">
    <w:abstractNumId w:val="14"/>
  </w:num>
  <w:num w:numId="6" w16cid:durableId="1080253266">
    <w:abstractNumId w:val="20"/>
  </w:num>
  <w:num w:numId="7" w16cid:durableId="731586532">
    <w:abstractNumId w:val="5"/>
  </w:num>
  <w:num w:numId="8" w16cid:durableId="1683432077">
    <w:abstractNumId w:val="4"/>
  </w:num>
  <w:num w:numId="9" w16cid:durableId="1897205330">
    <w:abstractNumId w:val="9"/>
  </w:num>
  <w:num w:numId="10" w16cid:durableId="32846593">
    <w:abstractNumId w:val="34"/>
  </w:num>
  <w:num w:numId="11" w16cid:durableId="1707023551">
    <w:abstractNumId w:val="22"/>
  </w:num>
  <w:num w:numId="12" w16cid:durableId="930159928">
    <w:abstractNumId w:val="32"/>
  </w:num>
  <w:num w:numId="13" w16cid:durableId="1823236649">
    <w:abstractNumId w:val="25"/>
  </w:num>
  <w:num w:numId="14" w16cid:durableId="372582602">
    <w:abstractNumId w:val="13"/>
  </w:num>
  <w:num w:numId="15" w16cid:durableId="388044034">
    <w:abstractNumId w:val="15"/>
  </w:num>
  <w:num w:numId="16" w16cid:durableId="209802309">
    <w:abstractNumId w:val="24"/>
  </w:num>
  <w:num w:numId="17" w16cid:durableId="1068840254">
    <w:abstractNumId w:val="7"/>
  </w:num>
  <w:num w:numId="18" w16cid:durableId="730083733">
    <w:abstractNumId w:val="0"/>
  </w:num>
  <w:num w:numId="19" w16cid:durableId="1236819570">
    <w:abstractNumId w:val="30"/>
  </w:num>
  <w:num w:numId="20" w16cid:durableId="2105224677">
    <w:abstractNumId w:val="37"/>
  </w:num>
  <w:num w:numId="21" w16cid:durableId="963775925">
    <w:abstractNumId w:val="11"/>
  </w:num>
  <w:num w:numId="22" w16cid:durableId="62608493">
    <w:abstractNumId w:val="19"/>
  </w:num>
  <w:num w:numId="23" w16cid:durableId="1800563861">
    <w:abstractNumId w:val="39"/>
  </w:num>
  <w:num w:numId="24" w16cid:durableId="756244676">
    <w:abstractNumId w:val="33"/>
  </w:num>
  <w:num w:numId="25" w16cid:durableId="1016344192">
    <w:abstractNumId w:val="21"/>
  </w:num>
  <w:num w:numId="26" w16cid:durableId="374669970">
    <w:abstractNumId w:val="1"/>
  </w:num>
  <w:num w:numId="27" w16cid:durableId="2021277286">
    <w:abstractNumId w:val="17"/>
  </w:num>
  <w:num w:numId="28" w16cid:durableId="1131821797">
    <w:abstractNumId w:val="6"/>
  </w:num>
  <w:num w:numId="29" w16cid:durableId="1770193731">
    <w:abstractNumId w:val="8"/>
  </w:num>
  <w:num w:numId="30" w16cid:durableId="641271674">
    <w:abstractNumId w:val="31"/>
  </w:num>
  <w:num w:numId="31" w16cid:durableId="1731884821">
    <w:abstractNumId w:val="18"/>
  </w:num>
  <w:num w:numId="32" w16cid:durableId="1544441835">
    <w:abstractNumId w:val="27"/>
  </w:num>
  <w:num w:numId="33" w16cid:durableId="487288157">
    <w:abstractNumId w:val="35"/>
  </w:num>
  <w:num w:numId="34" w16cid:durableId="432168311">
    <w:abstractNumId w:val="2"/>
  </w:num>
  <w:num w:numId="35" w16cid:durableId="2025473310">
    <w:abstractNumId w:val="38"/>
  </w:num>
  <w:num w:numId="36" w16cid:durableId="1104770567">
    <w:abstractNumId w:val="3"/>
  </w:num>
  <w:num w:numId="37" w16cid:durableId="604070317">
    <w:abstractNumId w:val="28"/>
  </w:num>
  <w:num w:numId="38" w16cid:durableId="1138261780">
    <w:abstractNumId w:val="26"/>
  </w:num>
  <w:num w:numId="39" w16cid:durableId="1342393936">
    <w:abstractNumId w:val="29"/>
  </w:num>
  <w:num w:numId="40" w16cid:durableId="115686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kEnclosure" w:val="False"/>
    <w:docVar w:name="cmbSender" w:val="Yun Sing See"/>
    <w:docVar w:name="Image" w:val="sin03"/>
    <w:docVar w:name="optPlain" w:val="True"/>
    <w:docVar w:name="Paper" w:val="A4"/>
    <w:docVar w:name="txtClosing" w:val="Sincerely,"/>
    <w:docVar w:name="txtDate" w:val="30 October 2014"/>
    <w:docVar w:name="txtSalutation" w:val="Dear Name,"/>
  </w:docVars>
  <w:rsids>
    <w:rsidRoot w:val="001457CD"/>
    <w:rsid w:val="00021157"/>
    <w:rsid w:val="00024023"/>
    <w:rsid w:val="00031C72"/>
    <w:rsid w:val="00036AA7"/>
    <w:rsid w:val="00054BE2"/>
    <w:rsid w:val="00057731"/>
    <w:rsid w:val="00062796"/>
    <w:rsid w:val="00062EBF"/>
    <w:rsid w:val="00074A29"/>
    <w:rsid w:val="000816DF"/>
    <w:rsid w:val="00092661"/>
    <w:rsid w:val="000A27DB"/>
    <w:rsid w:val="000A2A09"/>
    <w:rsid w:val="000A5DF8"/>
    <w:rsid w:val="000A618D"/>
    <w:rsid w:val="000B0EB7"/>
    <w:rsid w:val="000B3ABF"/>
    <w:rsid w:val="000B6FF2"/>
    <w:rsid w:val="000C0793"/>
    <w:rsid w:val="000C09CB"/>
    <w:rsid w:val="000C397B"/>
    <w:rsid w:val="000C71FF"/>
    <w:rsid w:val="000E2508"/>
    <w:rsid w:val="000E4A7B"/>
    <w:rsid w:val="000E5020"/>
    <w:rsid w:val="000F2A48"/>
    <w:rsid w:val="000F3FC5"/>
    <w:rsid w:val="0010119B"/>
    <w:rsid w:val="00111C4A"/>
    <w:rsid w:val="00115E5D"/>
    <w:rsid w:val="00117DF2"/>
    <w:rsid w:val="001218AD"/>
    <w:rsid w:val="001457CD"/>
    <w:rsid w:val="00151889"/>
    <w:rsid w:val="0016284D"/>
    <w:rsid w:val="001670DB"/>
    <w:rsid w:val="00171914"/>
    <w:rsid w:val="00187996"/>
    <w:rsid w:val="00196272"/>
    <w:rsid w:val="001A5C22"/>
    <w:rsid w:val="001B70B2"/>
    <w:rsid w:val="001C4929"/>
    <w:rsid w:val="001D04B2"/>
    <w:rsid w:val="001D27BA"/>
    <w:rsid w:val="001D5BAC"/>
    <w:rsid w:val="001E57F8"/>
    <w:rsid w:val="001F1BFF"/>
    <w:rsid w:val="00200ACC"/>
    <w:rsid w:val="002021C0"/>
    <w:rsid w:val="002029EE"/>
    <w:rsid w:val="00213FAD"/>
    <w:rsid w:val="00222450"/>
    <w:rsid w:val="00226B6D"/>
    <w:rsid w:val="0023396A"/>
    <w:rsid w:val="00233A75"/>
    <w:rsid w:val="00237308"/>
    <w:rsid w:val="0024317F"/>
    <w:rsid w:val="00246CFB"/>
    <w:rsid w:val="00247648"/>
    <w:rsid w:val="00247B64"/>
    <w:rsid w:val="00250B7B"/>
    <w:rsid w:val="00251D28"/>
    <w:rsid w:val="002610FB"/>
    <w:rsid w:val="0026251C"/>
    <w:rsid w:val="0026446C"/>
    <w:rsid w:val="00266C78"/>
    <w:rsid w:val="0027328E"/>
    <w:rsid w:val="0028168D"/>
    <w:rsid w:val="00290402"/>
    <w:rsid w:val="002A012C"/>
    <w:rsid w:val="002A1290"/>
    <w:rsid w:val="002A6D96"/>
    <w:rsid w:val="002B3764"/>
    <w:rsid w:val="002B39C5"/>
    <w:rsid w:val="002B58AD"/>
    <w:rsid w:val="002C219D"/>
    <w:rsid w:val="002D4038"/>
    <w:rsid w:val="002D5778"/>
    <w:rsid w:val="002F0E74"/>
    <w:rsid w:val="002F247A"/>
    <w:rsid w:val="002F3040"/>
    <w:rsid w:val="002F422F"/>
    <w:rsid w:val="002F5339"/>
    <w:rsid w:val="00303A5D"/>
    <w:rsid w:val="00304BCE"/>
    <w:rsid w:val="00304EB9"/>
    <w:rsid w:val="00313CD2"/>
    <w:rsid w:val="00324E57"/>
    <w:rsid w:val="00342A54"/>
    <w:rsid w:val="00352D5F"/>
    <w:rsid w:val="0036022B"/>
    <w:rsid w:val="00382D76"/>
    <w:rsid w:val="00384029"/>
    <w:rsid w:val="00384BCC"/>
    <w:rsid w:val="00393102"/>
    <w:rsid w:val="00394E00"/>
    <w:rsid w:val="00394E8E"/>
    <w:rsid w:val="003A0BC3"/>
    <w:rsid w:val="003B68F1"/>
    <w:rsid w:val="003C0605"/>
    <w:rsid w:val="003C1D0A"/>
    <w:rsid w:val="003D0331"/>
    <w:rsid w:val="003D06F7"/>
    <w:rsid w:val="003D7382"/>
    <w:rsid w:val="003D7D7C"/>
    <w:rsid w:val="00400D80"/>
    <w:rsid w:val="0040360E"/>
    <w:rsid w:val="00412A54"/>
    <w:rsid w:val="0043681F"/>
    <w:rsid w:val="00445B47"/>
    <w:rsid w:val="00453327"/>
    <w:rsid w:val="00462F77"/>
    <w:rsid w:val="0047131C"/>
    <w:rsid w:val="00472FC3"/>
    <w:rsid w:val="00474FBB"/>
    <w:rsid w:val="00485BF5"/>
    <w:rsid w:val="00491F0E"/>
    <w:rsid w:val="00494FDE"/>
    <w:rsid w:val="00495AEB"/>
    <w:rsid w:val="004B3BD3"/>
    <w:rsid w:val="004B469F"/>
    <w:rsid w:val="004B548A"/>
    <w:rsid w:val="004C5253"/>
    <w:rsid w:val="004C5C86"/>
    <w:rsid w:val="004D4BFA"/>
    <w:rsid w:val="004F5982"/>
    <w:rsid w:val="005006B5"/>
    <w:rsid w:val="00504D92"/>
    <w:rsid w:val="0051262E"/>
    <w:rsid w:val="00514BFE"/>
    <w:rsid w:val="0052085A"/>
    <w:rsid w:val="0052416C"/>
    <w:rsid w:val="00542445"/>
    <w:rsid w:val="005436EB"/>
    <w:rsid w:val="0055293F"/>
    <w:rsid w:val="00562F4A"/>
    <w:rsid w:val="005636A2"/>
    <w:rsid w:val="00583A53"/>
    <w:rsid w:val="005869BC"/>
    <w:rsid w:val="0058725C"/>
    <w:rsid w:val="00590BEE"/>
    <w:rsid w:val="005A2157"/>
    <w:rsid w:val="005A60B2"/>
    <w:rsid w:val="005A7A49"/>
    <w:rsid w:val="005B1053"/>
    <w:rsid w:val="005B343A"/>
    <w:rsid w:val="005C3048"/>
    <w:rsid w:val="005C61FB"/>
    <w:rsid w:val="005D2E88"/>
    <w:rsid w:val="005D4F04"/>
    <w:rsid w:val="005E384C"/>
    <w:rsid w:val="005F0739"/>
    <w:rsid w:val="005F42DA"/>
    <w:rsid w:val="005F527B"/>
    <w:rsid w:val="006105A0"/>
    <w:rsid w:val="006111A8"/>
    <w:rsid w:val="00616CE9"/>
    <w:rsid w:val="00620D12"/>
    <w:rsid w:val="00622013"/>
    <w:rsid w:val="00623CB2"/>
    <w:rsid w:val="006436F8"/>
    <w:rsid w:val="00647215"/>
    <w:rsid w:val="006665C9"/>
    <w:rsid w:val="00667FD2"/>
    <w:rsid w:val="006708D9"/>
    <w:rsid w:val="00671FF0"/>
    <w:rsid w:val="00674465"/>
    <w:rsid w:val="006821F6"/>
    <w:rsid w:val="006A1F55"/>
    <w:rsid w:val="006A35A5"/>
    <w:rsid w:val="006A6B19"/>
    <w:rsid w:val="006B1570"/>
    <w:rsid w:val="006D4320"/>
    <w:rsid w:val="006D505F"/>
    <w:rsid w:val="006E6758"/>
    <w:rsid w:val="006F56C5"/>
    <w:rsid w:val="00701BE7"/>
    <w:rsid w:val="00711720"/>
    <w:rsid w:val="00711D9B"/>
    <w:rsid w:val="00715A78"/>
    <w:rsid w:val="00715C0D"/>
    <w:rsid w:val="00716C84"/>
    <w:rsid w:val="00730EC8"/>
    <w:rsid w:val="007456B1"/>
    <w:rsid w:val="00747288"/>
    <w:rsid w:val="00755D09"/>
    <w:rsid w:val="00757107"/>
    <w:rsid w:val="00764178"/>
    <w:rsid w:val="00764376"/>
    <w:rsid w:val="00764EB4"/>
    <w:rsid w:val="0077197D"/>
    <w:rsid w:val="00773EA6"/>
    <w:rsid w:val="00774EB6"/>
    <w:rsid w:val="007755B2"/>
    <w:rsid w:val="007845BC"/>
    <w:rsid w:val="00787D38"/>
    <w:rsid w:val="00792A22"/>
    <w:rsid w:val="0079734F"/>
    <w:rsid w:val="007A04B3"/>
    <w:rsid w:val="007B3E03"/>
    <w:rsid w:val="007B4BB2"/>
    <w:rsid w:val="007B7E2E"/>
    <w:rsid w:val="007C777C"/>
    <w:rsid w:val="007D5B35"/>
    <w:rsid w:val="007F0BFE"/>
    <w:rsid w:val="00801373"/>
    <w:rsid w:val="00812D20"/>
    <w:rsid w:val="008149C2"/>
    <w:rsid w:val="00816C19"/>
    <w:rsid w:val="008326A3"/>
    <w:rsid w:val="00835A72"/>
    <w:rsid w:val="0083652C"/>
    <w:rsid w:val="0083771B"/>
    <w:rsid w:val="00837BEA"/>
    <w:rsid w:val="008633D4"/>
    <w:rsid w:val="00874C0E"/>
    <w:rsid w:val="008B2C45"/>
    <w:rsid w:val="008B5620"/>
    <w:rsid w:val="008B6115"/>
    <w:rsid w:val="008B697E"/>
    <w:rsid w:val="008C4E88"/>
    <w:rsid w:val="008D5F30"/>
    <w:rsid w:val="008E4708"/>
    <w:rsid w:val="008E675B"/>
    <w:rsid w:val="008E6D14"/>
    <w:rsid w:val="008E6D5A"/>
    <w:rsid w:val="008F43CB"/>
    <w:rsid w:val="009130CD"/>
    <w:rsid w:val="00913FC0"/>
    <w:rsid w:val="0091760D"/>
    <w:rsid w:val="00927DB7"/>
    <w:rsid w:val="00933946"/>
    <w:rsid w:val="009373DB"/>
    <w:rsid w:val="00950D57"/>
    <w:rsid w:val="00950DCE"/>
    <w:rsid w:val="0096249A"/>
    <w:rsid w:val="009630A7"/>
    <w:rsid w:val="009648AE"/>
    <w:rsid w:val="00984A3A"/>
    <w:rsid w:val="009A49D5"/>
    <w:rsid w:val="009B2DE3"/>
    <w:rsid w:val="009B4417"/>
    <w:rsid w:val="009C08EC"/>
    <w:rsid w:val="009C119D"/>
    <w:rsid w:val="009C23F4"/>
    <w:rsid w:val="009C3F10"/>
    <w:rsid w:val="009C6AE4"/>
    <w:rsid w:val="009D7FE8"/>
    <w:rsid w:val="009E519A"/>
    <w:rsid w:val="009F1081"/>
    <w:rsid w:val="00A03FCB"/>
    <w:rsid w:val="00A100E3"/>
    <w:rsid w:val="00A4515C"/>
    <w:rsid w:val="00A46F5D"/>
    <w:rsid w:val="00A47030"/>
    <w:rsid w:val="00A50029"/>
    <w:rsid w:val="00A50493"/>
    <w:rsid w:val="00A54B54"/>
    <w:rsid w:val="00A67763"/>
    <w:rsid w:val="00A67B77"/>
    <w:rsid w:val="00A77921"/>
    <w:rsid w:val="00A82F19"/>
    <w:rsid w:val="00A8478C"/>
    <w:rsid w:val="00A85C4A"/>
    <w:rsid w:val="00AB48A1"/>
    <w:rsid w:val="00AB6291"/>
    <w:rsid w:val="00AC258B"/>
    <w:rsid w:val="00AD6957"/>
    <w:rsid w:val="00AD7CFE"/>
    <w:rsid w:val="00AE0AE9"/>
    <w:rsid w:val="00AE55B8"/>
    <w:rsid w:val="00AF19FF"/>
    <w:rsid w:val="00AF1A6F"/>
    <w:rsid w:val="00AF7886"/>
    <w:rsid w:val="00B13AFD"/>
    <w:rsid w:val="00B244A7"/>
    <w:rsid w:val="00B270A8"/>
    <w:rsid w:val="00B419D1"/>
    <w:rsid w:val="00B50D97"/>
    <w:rsid w:val="00B5440C"/>
    <w:rsid w:val="00B549B8"/>
    <w:rsid w:val="00B63DFB"/>
    <w:rsid w:val="00B70D26"/>
    <w:rsid w:val="00B738CB"/>
    <w:rsid w:val="00B9690A"/>
    <w:rsid w:val="00B9792F"/>
    <w:rsid w:val="00BA430F"/>
    <w:rsid w:val="00BB06E2"/>
    <w:rsid w:val="00BB27BB"/>
    <w:rsid w:val="00BC1A66"/>
    <w:rsid w:val="00BC3775"/>
    <w:rsid w:val="00BD2C5B"/>
    <w:rsid w:val="00BF10A6"/>
    <w:rsid w:val="00BF52E0"/>
    <w:rsid w:val="00BF57E5"/>
    <w:rsid w:val="00BF7921"/>
    <w:rsid w:val="00C02497"/>
    <w:rsid w:val="00C150B3"/>
    <w:rsid w:val="00C200F9"/>
    <w:rsid w:val="00C24197"/>
    <w:rsid w:val="00C24265"/>
    <w:rsid w:val="00C400D4"/>
    <w:rsid w:val="00C42578"/>
    <w:rsid w:val="00C50D2F"/>
    <w:rsid w:val="00C54648"/>
    <w:rsid w:val="00C57136"/>
    <w:rsid w:val="00C62193"/>
    <w:rsid w:val="00C66D7D"/>
    <w:rsid w:val="00C7259E"/>
    <w:rsid w:val="00C74F19"/>
    <w:rsid w:val="00C77B0E"/>
    <w:rsid w:val="00C808BD"/>
    <w:rsid w:val="00C80CC7"/>
    <w:rsid w:val="00C83271"/>
    <w:rsid w:val="00C95D48"/>
    <w:rsid w:val="00C96916"/>
    <w:rsid w:val="00CA0AB6"/>
    <w:rsid w:val="00CA2080"/>
    <w:rsid w:val="00CA5292"/>
    <w:rsid w:val="00CA7EA9"/>
    <w:rsid w:val="00CB018E"/>
    <w:rsid w:val="00CB7DDD"/>
    <w:rsid w:val="00CC6E92"/>
    <w:rsid w:val="00CD436B"/>
    <w:rsid w:val="00CE7061"/>
    <w:rsid w:val="00CF78F1"/>
    <w:rsid w:val="00D13C92"/>
    <w:rsid w:val="00D2269B"/>
    <w:rsid w:val="00D26769"/>
    <w:rsid w:val="00D30F3E"/>
    <w:rsid w:val="00D3620E"/>
    <w:rsid w:val="00D368D2"/>
    <w:rsid w:val="00D43181"/>
    <w:rsid w:val="00D54358"/>
    <w:rsid w:val="00D55082"/>
    <w:rsid w:val="00D61734"/>
    <w:rsid w:val="00D66577"/>
    <w:rsid w:val="00D66B01"/>
    <w:rsid w:val="00D8322A"/>
    <w:rsid w:val="00D86545"/>
    <w:rsid w:val="00D86BDF"/>
    <w:rsid w:val="00D912A0"/>
    <w:rsid w:val="00D92DDB"/>
    <w:rsid w:val="00DA763B"/>
    <w:rsid w:val="00DC3379"/>
    <w:rsid w:val="00DD5A83"/>
    <w:rsid w:val="00DD5C15"/>
    <w:rsid w:val="00DE4708"/>
    <w:rsid w:val="00DF12E9"/>
    <w:rsid w:val="00DF7E29"/>
    <w:rsid w:val="00E11253"/>
    <w:rsid w:val="00E12577"/>
    <w:rsid w:val="00E13E7C"/>
    <w:rsid w:val="00E1546D"/>
    <w:rsid w:val="00E15BB1"/>
    <w:rsid w:val="00E169A7"/>
    <w:rsid w:val="00E173F0"/>
    <w:rsid w:val="00E258CC"/>
    <w:rsid w:val="00E3107C"/>
    <w:rsid w:val="00E3211C"/>
    <w:rsid w:val="00E37D25"/>
    <w:rsid w:val="00E40A74"/>
    <w:rsid w:val="00E4188C"/>
    <w:rsid w:val="00E4302A"/>
    <w:rsid w:val="00E449C4"/>
    <w:rsid w:val="00E51F6F"/>
    <w:rsid w:val="00E570C0"/>
    <w:rsid w:val="00E60FE9"/>
    <w:rsid w:val="00E630F0"/>
    <w:rsid w:val="00E63A5C"/>
    <w:rsid w:val="00E7341A"/>
    <w:rsid w:val="00E73FE1"/>
    <w:rsid w:val="00E81B4D"/>
    <w:rsid w:val="00E81BF7"/>
    <w:rsid w:val="00E85023"/>
    <w:rsid w:val="00E86100"/>
    <w:rsid w:val="00E879FD"/>
    <w:rsid w:val="00E906D5"/>
    <w:rsid w:val="00E90AD4"/>
    <w:rsid w:val="00EA3B4E"/>
    <w:rsid w:val="00EA642E"/>
    <w:rsid w:val="00EB1314"/>
    <w:rsid w:val="00EB48C4"/>
    <w:rsid w:val="00EC0C9A"/>
    <w:rsid w:val="00EC77B0"/>
    <w:rsid w:val="00F128F9"/>
    <w:rsid w:val="00F1316D"/>
    <w:rsid w:val="00F131FB"/>
    <w:rsid w:val="00F1770A"/>
    <w:rsid w:val="00F23119"/>
    <w:rsid w:val="00F248A2"/>
    <w:rsid w:val="00F34018"/>
    <w:rsid w:val="00F37B28"/>
    <w:rsid w:val="00F41715"/>
    <w:rsid w:val="00F537D0"/>
    <w:rsid w:val="00F53DA5"/>
    <w:rsid w:val="00F578DB"/>
    <w:rsid w:val="00F6276B"/>
    <w:rsid w:val="00F655E7"/>
    <w:rsid w:val="00F7600F"/>
    <w:rsid w:val="00F94373"/>
    <w:rsid w:val="00F97639"/>
    <w:rsid w:val="00FA2701"/>
    <w:rsid w:val="00FA4770"/>
    <w:rsid w:val="00FB5BF2"/>
    <w:rsid w:val="00FC1067"/>
    <w:rsid w:val="00FC15EC"/>
    <w:rsid w:val="00FC2296"/>
    <w:rsid w:val="00FC2443"/>
    <w:rsid w:val="00FC2583"/>
    <w:rsid w:val="00FC2EFB"/>
    <w:rsid w:val="00FC2F62"/>
    <w:rsid w:val="00FD26DF"/>
    <w:rsid w:val="00FE1A13"/>
    <w:rsid w:val="00FF37D7"/>
    <w:rsid w:val="00FF4B42"/>
    <w:rsid w:val="00FF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CD58DA"/>
  <w15:docId w15:val="{D926EBAE-3242-417F-B4BA-8D7A2306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3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55"/>
  </w:style>
  <w:style w:type="paragraph" w:styleId="Footer">
    <w:name w:val="footer"/>
    <w:basedOn w:val="Normal"/>
    <w:link w:val="Foot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55"/>
  </w:style>
  <w:style w:type="paragraph" w:styleId="BalloonText">
    <w:name w:val="Balloon Text"/>
    <w:basedOn w:val="Normal"/>
    <w:link w:val="BalloonTextChar"/>
    <w:uiPriority w:val="99"/>
    <w:semiHidden/>
    <w:unhideWhenUsed/>
    <w:rsid w:val="006A1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55"/>
    <w:rPr>
      <w:rFonts w:ascii="Lucida Grande" w:hAnsi="Lucida Grande" w:cs="Lucida Grande"/>
      <w:sz w:val="18"/>
      <w:szCs w:val="18"/>
    </w:rPr>
  </w:style>
  <w:style w:type="paragraph" w:customStyle="1" w:styleId="HOYAText">
    <w:name w:val="HOYA_Text"/>
    <w:basedOn w:val="Normal"/>
    <w:qFormat/>
    <w:rsid w:val="00226B6D"/>
    <w:pPr>
      <w:spacing w:line="280" w:lineRule="exact"/>
    </w:pPr>
    <w:rPr>
      <w:rFonts w:ascii="Verdana" w:hAnsi="Verdana"/>
      <w:sz w:val="18"/>
    </w:rPr>
  </w:style>
  <w:style w:type="numbering" w:customStyle="1" w:styleId="HOYANumberedList">
    <w:name w:val="HOYA_Numbered List"/>
    <w:uiPriority w:val="99"/>
    <w:rsid w:val="00E906D5"/>
    <w:pPr>
      <w:numPr>
        <w:numId w:val="8"/>
      </w:numPr>
    </w:pPr>
  </w:style>
  <w:style w:type="numbering" w:customStyle="1" w:styleId="HOYABulletedList">
    <w:name w:val="HOYA_Bulleted List"/>
    <w:uiPriority w:val="99"/>
    <w:rsid w:val="00D2269B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F7600F"/>
    <w:rPr>
      <w:rFonts w:ascii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C72"/>
  </w:style>
  <w:style w:type="character" w:customStyle="1" w:styleId="DateChar">
    <w:name w:val="Date Char"/>
    <w:basedOn w:val="DefaultParagraphFont"/>
    <w:link w:val="Date"/>
    <w:uiPriority w:val="99"/>
    <w:semiHidden/>
    <w:rsid w:val="00031C72"/>
  </w:style>
  <w:style w:type="paragraph" w:styleId="ListParagraph">
    <w:name w:val="List Paragraph"/>
    <w:basedOn w:val="Normal"/>
    <w:uiPriority w:val="34"/>
    <w:qFormat/>
    <w:rsid w:val="0087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30F0"/>
    <w:rPr>
      <w:color w:val="605E5C"/>
      <w:shd w:val="clear" w:color="auto" w:fill="E1DFDD"/>
    </w:rPr>
  </w:style>
  <w:style w:type="paragraph" w:customStyle="1" w:styleId="Default">
    <w:name w:val="Default"/>
    <w:rsid w:val="0076437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B44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4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1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10A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BF10A6"/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EYS\00%20Human%20Resource\HSO%20Letter%20Head%20&amp;%20Memo%20template\HOYA_L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417E52888094C86A9F007A501E137" ma:contentTypeVersion="13" ma:contentTypeDescription="Create a new document." ma:contentTypeScope="" ma:versionID="a99d0cc491c1a121c9fb8f91396fe9b1">
  <xsd:schema xmlns:xsd="http://www.w3.org/2001/XMLSchema" xmlns:xs="http://www.w3.org/2001/XMLSchema" xmlns:p="http://schemas.microsoft.com/office/2006/metadata/properties" xmlns:ns3="fa1912d2-b5c8-459a-8de4-2f72cb8bfa72" xmlns:ns4="dda44205-f9fd-4033-9407-5e3e682caae0" targetNamespace="http://schemas.microsoft.com/office/2006/metadata/properties" ma:root="true" ma:fieldsID="075aff634efd3f6a32f282b849bf6706" ns3:_="" ns4:_="">
    <xsd:import namespace="fa1912d2-b5c8-459a-8de4-2f72cb8bfa72"/>
    <xsd:import namespace="dda44205-f9fd-4033-9407-5e3e682ca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912d2-b5c8-459a-8de4-2f72cb8bf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4205-f9fd-4033-9407-5e3e682ca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1A859-7E4D-4B46-83CD-82599FE62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912d2-b5c8-459a-8de4-2f72cb8bfa72"/>
    <ds:schemaRef ds:uri="dda44205-f9fd-4033-9407-5e3e682ca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134C2E-56B3-438D-A46D-3EA5AB8549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6AC42-C6F0-48E4-B1A5-1867B386D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8C5FF-0AE5-49A0-BBF4-53B379791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HOYA_LH.dotm</Template>
  <TotalTime>4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The Belfry Group, LLC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 Yun Sing</dc:creator>
  <cp:lastModifiedBy>GOEY Choong Hong</cp:lastModifiedBy>
  <cp:revision>5</cp:revision>
  <cp:lastPrinted>2018-12-12T03:19:00Z</cp:lastPrinted>
  <dcterms:created xsi:type="dcterms:W3CDTF">2023-04-10T08:49:00Z</dcterms:created>
  <dcterms:modified xsi:type="dcterms:W3CDTF">2023-04-10T08:54:00Z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0x0101000CB417E52888094C86A9F007A501E137</vt:lpwstr>
  </property>
  <property fmtid="{D5CDD505-2E9C-101B-9397-08002B2CF9AE}" pid="3" name="GrammarlyDocumentId">
    <vt:lpwstr>b8466e51af08829aa58898d10380fd3fe1d07c3b490e6929fd69bd734c8a513a</vt:lpwstr>
  </property>
</Properties>
</file>