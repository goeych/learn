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95" w:type="dxa"/>
        <w:tblLook w:val="04A0" w:firstRow="1" w:lastRow="0" w:firstColumn="1" w:lastColumn="0" w:noHBand="0" w:noVBand="1"/>
      </w:tblPr>
      <w:tblGrid>
        <w:gridCol w:w="1579"/>
        <w:gridCol w:w="3095"/>
        <w:gridCol w:w="2320"/>
        <w:gridCol w:w="2236"/>
        <w:gridCol w:w="2074"/>
        <w:gridCol w:w="2188"/>
        <w:gridCol w:w="1803"/>
      </w:tblGrid>
      <w:tr w:rsidR="008F1B4D" w:rsidRPr="008F1B4D" w14:paraId="4D3AC537" w14:textId="77777777" w:rsidTr="00940CBA">
        <w:trPr>
          <w:tblHeader/>
        </w:trPr>
        <w:tc>
          <w:tcPr>
            <w:tcW w:w="15295" w:type="dxa"/>
            <w:gridSpan w:val="7"/>
            <w:shd w:val="clear" w:color="auto" w:fill="D9D9D9" w:themeFill="background1" w:themeFillShade="D9"/>
          </w:tcPr>
          <w:p w14:paraId="314F23A5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  <w:sz w:val="36"/>
                <w:szCs w:val="36"/>
              </w:rPr>
            </w:pPr>
            <w:r w:rsidRPr="008F1B4D">
              <w:rPr>
                <w:rFonts w:ascii="Arial" w:eastAsia="Arial Unicode MS" w:hAnsi="Arial" w:cs="Arial"/>
                <w:b/>
                <w:sz w:val="36"/>
                <w:szCs w:val="36"/>
              </w:rPr>
              <w:t>Summary of Management</w:t>
            </w:r>
          </w:p>
          <w:p w14:paraId="44174EE7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  <w:sz w:val="36"/>
                <w:szCs w:val="36"/>
              </w:rPr>
            </w:pPr>
            <w:r w:rsidRPr="008F1B4D">
              <w:rPr>
                <w:rFonts w:ascii="Arial" w:eastAsia="Arial Unicode MS" w:hAnsi="Arial" w:cs="Arial"/>
                <w:b/>
                <w:sz w:val="36"/>
                <w:szCs w:val="36"/>
              </w:rPr>
              <w:t>for Monitoring and Measurement Equipment</w:t>
            </w:r>
          </w:p>
        </w:tc>
      </w:tr>
      <w:tr w:rsidR="008F1B4D" w:rsidRPr="008F1B4D" w14:paraId="7FFD1945" w14:textId="77777777" w:rsidTr="00940CBA">
        <w:trPr>
          <w:trHeight w:val="458"/>
          <w:tblHeader/>
        </w:trPr>
        <w:tc>
          <w:tcPr>
            <w:tcW w:w="4674" w:type="dxa"/>
            <w:gridSpan w:val="2"/>
            <w:shd w:val="clear" w:color="auto" w:fill="D9D9D9" w:themeFill="background1" w:themeFillShade="D9"/>
            <w:vAlign w:val="center"/>
          </w:tcPr>
          <w:p w14:paraId="62ACABE4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</w:rPr>
            </w:pPr>
            <w:r w:rsidRPr="008F1B4D">
              <w:rPr>
                <w:rFonts w:ascii="Arial" w:eastAsia="Arial Unicode MS" w:hAnsi="Arial" w:cs="Arial"/>
                <w:b/>
              </w:rPr>
              <w:t>Representative Product (Class)</w:t>
            </w:r>
          </w:p>
        </w:tc>
        <w:tc>
          <w:tcPr>
            <w:tcW w:w="10621" w:type="dxa"/>
            <w:gridSpan w:val="5"/>
            <w:vAlign w:val="center"/>
          </w:tcPr>
          <w:p w14:paraId="154B2CA9" w14:textId="6DC6732E" w:rsidR="00B62852" w:rsidRPr="008F1B4D" w:rsidRDefault="003406F1" w:rsidP="0007519A">
            <w:pPr>
              <w:rPr>
                <w:rFonts w:ascii="Arial" w:hAnsi="Arial" w:cs="Arial"/>
              </w:rPr>
            </w:pPr>
            <w:r w:rsidRPr="008F1B4D">
              <w:rPr>
                <w:rFonts w:ascii="Arial" w:hAnsi="Arial" w:cs="Arial"/>
              </w:rPr>
              <w:t>H</w:t>
            </w:r>
            <w:r w:rsidR="004C5DCB">
              <w:rPr>
                <w:rFonts w:ascii="Arial" w:hAnsi="Arial" w:cs="Arial"/>
              </w:rPr>
              <w:t>OYA iSert 151</w:t>
            </w:r>
            <w:r w:rsidRPr="008F1B4D">
              <w:rPr>
                <w:rFonts w:ascii="Arial" w:hAnsi="Arial" w:cs="Arial"/>
              </w:rPr>
              <w:t xml:space="preserve"> (Class 4)</w:t>
            </w:r>
          </w:p>
        </w:tc>
      </w:tr>
      <w:tr w:rsidR="008F1B4D" w:rsidRPr="008F1B4D" w14:paraId="56B1E060" w14:textId="77777777" w:rsidTr="00940CBA">
        <w:trPr>
          <w:trHeight w:val="530"/>
          <w:tblHeader/>
        </w:trPr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BBF7004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Subject of Inspection</w:t>
            </w:r>
          </w:p>
        </w:tc>
        <w:tc>
          <w:tcPr>
            <w:tcW w:w="3095" w:type="dxa"/>
            <w:shd w:val="clear" w:color="auto" w:fill="D9D9D9" w:themeFill="background1" w:themeFillShade="D9"/>
            <w:vAlign w:val="center"/>
          </w:tcPr>
          <w:p w14:paraId="6A391E58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Item of Inspection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2C4E0E74" w14:textId="77777777" w:rsidR="00B62852" w:rsidRPr="008F1B4D" w:rsidRDefault="00B62852" w:rsidP="00023B0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Name of Equipment</w:t>
            </w:r>
          </w:p>
        </w:tc>
        <w:tc>
          <w:tcPr>
            <w:tcW w:w="2236" w:type="dxa"/>
            <w:shd w:val="clear" w:color="auto" w:fill="D9D9D9" w:themeFill="background1" w:themeFillShade="D9"/>
            <w:vAlign w:val="center"/>
          </w:tcPr>
          <w:p w14:paraId="498D54FA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Control Number of Equipment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E01D6AF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Period of Calibration</w:t>
            </w: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3795C593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Recent Date of Calibration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07C9759E" w14:textId="77777777" w:rsidR="00B62852" w:rsidRPr="008F1B4D" w:rsidRDefault="00B62852" w:rsidP="000A0E1E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8F1B4D">
              <w:rPr>
                <w:rFonts w:ascii="Arial" w:eastAsia="Arial Unicode MS" w:hAnsi="Arial" w:cs="Arial"/>
                <w:b/>
              </w:rPr>
              <w:t>Previous Date of Calibration</w:t>
            </w:r>
          </w:p>
        </w:tc>
      </w:tr>
      <w:tr w:rsidR="00940CBA" w:rsidRPr="003A5A55" w14:paraId="22AEB383" w14:textId="77777777" w:rsidTr="00940CBA">
        <w:tc>
          <w:tcPr>
            <w:tcW w:w="1579" w:type="dxa"/>
          </w:tcPr>
          <w:p w14:paraId="0D9F2744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2DB2103B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320" w:type="dxa"/>
          </w:tcPr>
          <w:p w14:paraId="2325679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Water Bath no.1</w:t>
            </w:r>
          </w:p>
        </w:tc>
        <w:tc>
          <w:tcPr>
            <w:tcW w:w="2236" w:type="dxa"/>
          </w:tcPr>
          <w:p w14:paraId="6D033875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F9381E">
              <w:rPr>
                <w:rFonts w:ascii="Arial" w:hAnsi="Arial" w:cs="Arial"/>
                <w:color w:val="00B050"/>
              </w:rPr>
              <w:t>05-800001-05</w:t>
            </w:r>
          </w:p>
        </w:tc>
        <w:tc>
          <w:tcPr>
            <w:tcW w:w="2074" w:type="dxa"/>
          </w:tcPr>
          <w:p w14:paraId="2F99DA57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3C59FC92" w14:textId="21A6B248" w:rsidR="00940CBA" w:rsidRPr="00AB0B34" w:rsidRDefault="00782765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03/13/2023</w:t>
            </w:r>
          </w:p>
        </w:tc>
        <w:tc>
          <w:tcPr>
            <w:tcW w:w="1803" w:type="dxa"/>
          </w:tcPr>
          <w:p w14:paraId="2B5A4A71" w14:textId="77777777" w:rsidR="005A5F20" w:rsidRDefault="005A5F20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04/07</w:t>
            </w:r>
            <w:r w:rsidRPr="005A5F20">
              <w:rPr>
                <w:rFonts w:ascii="Arial" w:hAnsi="Arial" w:cs="Arial"/>
              </w:rPr>
              <w:t>/2020</w:t>
            </w:r>
          </w:p>
          <w:p w14:paraId="62F63563" w14:textId="77777777" w:rsidR="005A5F20" w:rsidRDefault="005A5F20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04/05/2021</w:t>
            </w:r>
          </w:p>
          <w:p w14:paraId="238828B7" w14:textId="77777777" w:rsidR="005A5F20" w:rsidRDefault="005A5F20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03/18/2022</w:t>
            </w:r>
          </w:p>
          <w:p w14:paraId="712139AE" w14:textId="2DFB7BFB" w:rsidR="005A5F20" w:rsidRPr="00AB0B34" w:rsidRDefault="005A5F20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0A8A329B" w14:textId="77777777" w:rsidTr="00940CBA">
        <w:tc>
          <w:tcPr>
            <w:tcW w:w="1579" w:type="dxa"/>
          </w:tcPr>
          <w:p w14:paraId="2329604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055EC29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320" w:type="dxa"/>
          </w:tcPr>
          <w:p w14:paraId="1F5C8D1A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Water Bath no.2</w:t>
            </w:r>
          </w:p>
        </w:tc>
        <w:tc>
          <w:tcPr>
            <w:tcW w:w="2236" w:type="dxa"/>
          </w:tcPr>
          <w:p w14:paraId="3C9DDB4A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F9381E">
              <w:rPr>
                <w:rFonts w:ascii="Arial" w:hAnsi="Arial" w:cs="Arial"/>
                <w:color w:val="00B050"/>
              </w:rPr>
              <w:t>05-800002-05</w:t>
            </w:r>
          </w:p>
        </w:tc>
        <w:tc>
          <w:tcPr>
            <w:tcW w:w="2074" w:type="dxa"/>
          </w:tcPr>
          <w:p w14:paraId="0EF26C3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68B427D4" w14:textId="77777777" w:rsidR="00782765" w:rsidRDefault="00782765" w:rsidP="00782765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11/26/2021</w:t>
            </w:r>
          </w:p>
          <w:p w14:paraId="052F4F82" w14:textId="1C52981B" w:rsidR="00782765" w:rsidRPr="00AB0B34" w:rsidRDefault="00782765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9966E9">
              <w:rPr>
                <w:rFonts w:ascii="Arial" w:hAnsi="Arial" w:cs="Arial"/>
              </w:rPr>
              <w:t>HSOT Oct2022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0309DE8F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2CABCD7F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12/17/2018</w:t>
            </w:r>
          </w:p>
          <w:p w14:paraId="09B63DF3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12/16/2019</w:t>
            </w:r>
          </w:p>
          <w:p w14:paraId="704CBEED" w14:textId="77777777" w:rsidR="0082318B" w:rsidRDefault="0082318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12/07/2020</w:t>
            </w:r>
          </w:p>
          <w:p w14:paraId="52261A94" w14:textId="23D027AC" w:rsidR="0082318B" w:rsidRDefault="0082318B" w:rsidP="00C357DC">
            <w:pPr>
              <w:adjustRightInd w:val="0"/>
              <w:rPr>
                <w:rFonts w:ascii="Arial" w:hAnsi="Arial" w:cs="Arial"/>
              </w:rPr>
            </w:pPr>
          </w:p>
          <w:p w14:paraId="55F747CC" w14:textId="6268D4B8" w:rsidR="0082318B" w:rsidRPr="00AB0B34" w:rsidRDefault="0082318B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77C95A28" w14:textId="77777777" w:rsidTr="00940CBA">
        <w:tc>
          <w:tcPr>
            <w:tcW w:w="1579" w:type="dxa"/>
          </w:tcPr>
          <w:p w14:paraId="72C4217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bookmarkStart w:id="0" w:name="_Hlk45115838"/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69441B02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320" w:type="dxa"/>
          </w:tcPr>
          <w:p w14:paraId="74CCFAA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Water Bath no.3</w:t>
            </w:r>
          </w:p>
        </w:tc>
        <w:tc>
          <w:tcPr>
            <w:tcW w:w="2236" w:type="dxa"/>
          </w:tcPr>
          <w:p w14:paraId="76B9048D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F9381E">
              <w:rPr>
                <w:rFonts w:ascii="Arial" w:hAnsi="Arial" w:cs="Arial"/>
                <w:color w:val="00B050"/>
              </w:rPr>
              <w:t>05-800003-06</w:t>
            </w:r>
          </w:p>
        </w:tc>
        <w:tc>
          <w:tcPr>
            <w:tcW w:w="2074" w:type="dxa"/>
          </w:tcPr>
          <w:p w14:paraId="32F08970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245F09D3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9/21/2020</w:t>
            </w:r>
          </w:p>
          <w:p w14:paraId="6D08982D" w14:textId="68D751FD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</w:t>
            </w:r>
            <w:r w:rsidR="00F9381E">
              <w:rPr>
                <w:rFonts w:ascii="Arial" w:hAnsi="Arial" w:cs="Arial"/>
              </w:rPr>
              <w:t xml:space="preserve"> HSOP Nov2020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7DC2DCD9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10/3/2018</w:t>
            </w:r>
          </w:p>
          <w:p w14:paraId="379F5D41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9/26/2019</w:t>
            </w:r>
          </w:p>
        </w:tc>
      </w:tr>
      <w:bookmarkEnd w:id="0"/>
      <w:tr w:rsidR="00940CBA" w:rsidRPr="003A5A55" w14:paraId="384C0736" w14:textId="77777777" w:rsidTr="00940CBA">
        <w:tc>
          <w:tcPr>
            <w:tcW w:w="1579" w:type="dxa"/>
          </w:tcPr>
          <w:p w14:paraId="02949EAE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1A982D4A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 &amp; Pressure</w:t>
            </w:r>
          </w:p>
        </w:tc>
        <w:tc>
          <w:tcPr>
            <w:tcW w:w="2320" w:type="dxa"/>
          </w:tcPr>
          <w:p w14:paraId="5B0E2C9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Medium Capacity Evaporator no.1</w:t>
            </w:r>
          </w:p>
        </w:tc>
        <w:tc>
          <w:tcPr>
            <w:tcW w:w="2236" w:type="dxa"/>
          </w:tcPr>
          <w:p w14:paraId="49D0F930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F9381E">
              <w:rPr>
                <w:rFonts w:ascii="Arial" w:hAnsi="Arial" w:cs="Arial"/>
                <w:color w:val="00B050"/>
              </w:rPr>
              <w:t>05-800030-05</w:t>
            </w:r>
          </w:p>
        </w:tc>
        <w:tc>
          <w:tcPr>
            <w:tcW w:w="2074" w:type="dxa"/>
          </w:tcPr>
          <w:p w14:paraId="70F494F4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720351C5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0464D999" w14:textId="1EE033DF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</w:t>
            </w:r>
            <w:r w:rsidR="00F9381E">
              <w:rPr>
                <w:rFonts w:ascii="Arial" w:hAnsi="Arial" w:cs="Arial"/>
              </w:rPr>
              <w:t xml:space="preserve"> Dec2020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2BFC6CC5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1/12/2018</w:t>
            </w:r>
          </w:p>
          <w:p w14:paraId="0DE57F29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1/7/2019</w:t>
            </w:r>
          </w:p>
        </w:tc>
      </w:tr>
      <w:tr w:rsidR="00940CBA" w:rsidRPr="003A5A55" w14:paraId="36E7C3AE" w14:textId="77777777" w:rsidTr="00940CBA">
        <w:tc>
          <w:tcPr>
            <w:tcW w:w="1579" w:type="dxa"/>
          </w:tcPr>
          <w:p w14:paraId="57BD68C0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18686831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320" w:type="dxa"/>
          </w:tcPr>
          <w:p w14:paraId="7871DC7D" w14:textId="77777777" w:rsidR="00940CBA" w:rsidRPr="00A92D59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92D59">
              <w:rPr>
                <w:rFonts w:ascii="Arial" w:hAnsi="Arial" w:cs="Arial"/>
              </w:rPr>
              <w:t>Air Oven no.1</w:t>
            </w:r>
          </w:p>
        </w:tc>
        <w:tc>
          <w:tcPr>
            <w:tcW w:w="2236" w:type="dxa"/>
          </w:tcPr>
          <w:p w14:paraId="4324AC8F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F9381E">
              <w:rPr>
                <w:rFonts w:ascii="Arial" w:hAnsi="Arial" w:cs="Arial"/>
                <w:color w:val="00B050"/>
              </w:rPr>
              <w:t>05-800035-05</w:t>
            </w:r>
          </w:p>
        </w:tc>
        <w:tc>
          <w:tcPr>
            <w:tcW w:w="2074" w:type="dxa"/>
          </w:tcPr>
          <w:p w14:paraId="70FCBB3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2AA83CCD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7/14/2020</w:t>
            </w:r>
          </w:p>
          <w:p w14:paraId="133140F1" w14:textId="2E236C4B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F9381E">
              <w:rPr>
                <w:rFonts w:ascii="Arial" w:hAnsi="Arial" w:cs="Arial"/>
              </w:rPr>
              <w:t>HSOT Nov2020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6395276E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7/24/2018</w:t>
            </w:r>
          </w:p>
          <w:p w14:paraId="6C16848B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7/22/2019</w:t>
            </w:r>
          </w:p>
        </w:tc>
      </w:tr>
      <w:tr w:rsidR="00940CBA" w:rsidRPr="003A5A55" w14:paraId="1F1B0F0D" w14:textId="77777777" w:rsidTr="009F4BF1">
        <w:trPr>
          <w:trHeight w:val="1551"/>
        </w:trPr>
        <w:tc>
          <w:tcPr>
            <w:tcW w:w="1579" w:type="dxa"/>
          </w:tcPr>
          <w:p w14:paraId="744AB55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lastRenderedPageBreak/>
              <w:t xml:space="preserve">Production-Material </w:t>
            </w:r>
          </w:p>
        </w:tc>
        <w:tc>
          <w:tcPr>
            <w:tcW w:w="3095" w:type="dxa"/>
          </w:tcPr>
          <w:p w14:paraId="711C91BD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320" w:type="dxa"/>
          </w:tcPr>
          <w:p w14:paraId="701001A8" w14:textId="77777777" w:rsidR="00940CBA" w:rsidRPr="00A92D59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92D59">
              <w:rPr>
                <w:rFonts w:ascii="Arial" w:hAnsi="Arial" w:cs="Arial"/>
              </w:rPr>
              <w:t>Air Oven no.2</w:t>
            </w:r>
          </w:p>
        </w:tc>
        <w:tc>
          <w:tcPr>
            <w:tcW w:w="2236" w:type="dxa"/>
          </w:tcPr>
          <w:p w14:paraId="311C8FE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6D1705">
              <w:rPr>
                <w:rFonts w:ascii="Arial" w:hAnsi="Arial" w:cs="Arial"/>
                <w:color w:val="00B050"/>
              </w:rPr>
              <w:t>05-800036-05</w:t>
            </w:r>
          </w:p>
        </w:tc>
        <w:tc>
          <w:tcPr>
            <w:tcW w:w="2074" w:type="dxa"/>
          </w:tcPr>
          <w:p w14:paraId="2FCA67B7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02F9B18C" w14:textId="20859038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</w:t>
            </w:r>
            <w:r w:rsidR="00721AF3">
              <w:rPr>
                <w:rFonts w:ascii="Arial" w:hAnsi="Arial" w:cs="Arial"/>
              </w:rPr>
              <w:t>1</w:t>
            </w:r>
            <w:r w:rsidRPr="00AB0B34">
              <w:rPr>
                <w:rFonts w:ascii="Arial" w:hAnsi="Arial" w:cs="Arial"/>
              </w:rPr>
              <w:t>/2</w:t>
            </w:r>
            <w:r w:rsidR="00721AF3">
              <w:rPr>
                <w:rFonts w:ascii="Arial" w:hAnsi="Arial" w:cs="Arial"/>
              </w:rPr>
              <w:t>3</w:t>
            </w:r>
            <w:r w:rsidRPr="00AB0B34">
              <w:rPr>
                <w:rFonts w:ascii="Arial" w:hAnsi="Arial" w:cs="Arial"/>
              </w:rPr>
              <w:t>/202</w:t>
            </w:r>
            <w:r w:rsidR="00721AF3"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00A8CB07" w14:textId="77777777" w:rsidR="00721AF3" w:rsidRDefault="00721AF3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12/20/2020</w:t>
            </w:r>
          </w:p>
          <w:p w14:paraId="46BC45B4" w14:textId="77777777" w:rsidR="00721AF3" w:rsidRDefault="00721AF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11/30/2021</w:t>
            </w:r>
          </w:p>
          <w:p w14:paraId="0010C9D1" w14:textId="495B5A1B" w:rsidR="00721AF3" w:rsidRPr="00AB0B34" w:rsidRDefault="00721AF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11/23/2022</w:t>
            </w:r>
          </w:p>
        </w:tc>
      </w:tr>
      <w:tr w:rsidR="00940CBA" w:rsidRPr="003A5A55" w14:paraId="2969FF3B" w14:textId="77777777" w:rsidTr="00940CBA">
        <w:tc>
          <w:tcPr>
            <w:tcW w:w="1579" w:type="dxa"/>
          </w:tcPr>
          <w:p w14:paraId="6C1D1B12" w14:textId="77777777" w:rsidR="00940CBA" w:rsidRPr="00D43353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3A4759B" w14:textId="77777777" w:rsidR="00940CBA" w:rsidRPr="00D43353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Temperature</w:t>
            </w:r>
          </w:p>
        </w:tc>
        <w:tc>
          <w:tcPr>
            <w:tcW w:w="2320" w:type="dxa"/>
          </w:tcPr>
          <w:p w14:paraId="47407CB9" w14:textId="77777777" w:rsidR="00940CBA" w:rsidRPr="00D43353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Drying Oven no.1</w:t>
            </w:r>
          </w:p>
        </w:tc>
        <w:tc>
          <w:tcPr>
            <w:tcW w:w="2236" w:type="dxa"/>
          </w:tcPr>
          <w:p w14:paraId="0FFD8EA4" w14:textId="77777777" w:rsidR="00940CBA" w:rsidRPr="00D43353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E27047">
              <w:rPr>
                <w:rFonts w:ascii="Arial" w:hAnsi="Arial" w:cs="Arial"/>
                <w:color w:val="00B050"/>
              </w:rPr>
              <w:t>05-800027-05</w:t>
            </w:r>
          </w:p>
        </w:tc>
        <w:tc>
          <w:tcPr>
            <w:tcW w:w="2074" w:type="dxa"/>
          </w:tcPr>
          <w:p w14:paraId="0D55DD5B" w14:textId="77777777" w:rsidR="00940CBA" w:rsidRPr="00D43353" w:rsidRDefault="00940CBA" w:rsidP="00C357DC">
            <w:pPr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3219B33E" w14:textId="30F91D46" w:rsidR="00940CBA" w:rsidRPr="00D43353" w:rsidRDefault="009F4BF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12/27/2022</w:t>
            </w:r>
          </w:p>
        </w:tc>
        <w:tc>
          <w:tcPr>
            <w:tcW w:w="1803" w:type="dxa"/>
          </w:tcPr>
          <w:p w14:paraId="1548BDB0" w14:textId="10243229" w:rsidR="00940CBA" w:rsidRPr="00D43353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22A1C69B" w14:textId="57A50750" w:rsidR="00940CBA" w:rsidRDefault="006D1705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D43353">
              <w:rPr>
                <w:rFonts w:ascii="Arial" w:hAnsi="Arial" w:cs="Arial"/>
              </w:rPr>
              <w:t>1/08/2020</w:t>
            </w:r>
          </w:p>
          <w:p w14:paraId="62F532FA" w14:textId="7D1CDBA5" w:rsidR="009F4BF1" w:rsidRDefault="009F4BF1" w:rsidP="00C357DC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01/05/2021</w:t>
            </w:r>
          </w:p>
          <w:p w14:paraId="57235189" w14:textId="7BEECD91" w:rsidR="009F4BF1" w:rsidRDefault="009F4BF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12/30/2021</w:t>
            </w:r>
          </w:p>
          <w:p w14:paraId="13513CA6" w14:textId="77777777" w:rsidR="009F4BF1" w:rsidRPr="00D43353" w:rsidRDefault="009F4BF1" w:rsidP="00C357DC">
            <w:pPr>
              <w:adjustRightInd w:val="0"/>
              <w:rPr>
                <w:rFonts w:ascii="Arial" w:hAnsi="Arial" w:cs="Arial"/>
              </w:rPr>
            </w:pPr>
          </w:p>
          <w:p w14:paraId="334CEE98" w14:textId="77777777" w:rsidR="00940CBA" w:rsidRPr="00D43353" w:rsidRDefault="00940CBA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03D536C7" w14:textId="77777777" w:rsidTr="00940CBA">
        <w:tc>
          <w:tcPr>
            <w:tcW w:w="1579" w:type="dxa"/>
          </w:tcPr>
          <w:p w14:paraId="2E458070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B5D18B6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320" w:type="dxa"/>
          </w:tcPr>
          <w:p w14:paraId="7D89D7A7" w14:textId="77777777" w:rsidR="00940CBA" w:rsidRPr="00A92D59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92D59">
              <w:rPr>
                <w:rFonts w:ascii="Arial" w:hAnsi="Arial" w:cs="Arial"/>
              </w:rPr>
              <w:t>Drying Oven no.2</w:t>
            </w:r>
          </w:p>
        </w:tc>
        <w:tc>
          <w:tcPr>
            <w:tcW w:w="2236" w:type="dxa"/>
          </w:tcPr>
          <w:p w14:paraId="2C232432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EE3212">
              <w:rPr>
                <w:rFonts w:ascii="Arial" w:hAnsi="Arial" w:cs="Arial"/>
                <w:color w:val="00B050"/>
              </w:rPr>
              <w:t>05-800051-05</w:t>
            </w:r>
          </w:p>
        </w:tc>
        <w:tc>
          <w:tcPr>
            <w:tcW w:w="2074" w:type="dxa"/>
          </w:tcPr>
          <w:p w14:paraId="5B3055D3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68595A50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46EAA706" w14:textId="3C7D985A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</w:t>
            </w:r>
            <w:r w:rsidR="00EE3212">
              <w:rPr>
                <w:rFonts w:ascii="Arial" w:hAnsi="Arial" w:cs="Arial"/>
              </w:rPr>
              <w:t>03</w:t>
            </w:r>
            <w:r w:rsidRPr="00AB0B34">
              <w:rPr>
                <w:rFonts w:ascii="Arial" w:hAnsi="Arial" w:cs="Arial"/>
              </w:rPr>
              <w:t>/202</w:t>
            </w:r>
            <w:r w:rsidR="00EE3212"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7CF7DD4A" w14:textId="162C51C6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4F28E9CB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1/14/2020</w:t>
            </w:r>
          </w:p>
          <w:p w14:paraId="243A88BD" w14:textId="77777777" w:rsidR="00EE3212" w:rsidRDefault="00EE3212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01/12/2021</w:t>
            </w:r>
          </w:p>
          <w:p w14:paraId="768E6A67" w14:textId="77777777" w:rsidR="00EE3212" w:rsidRDefault="00EE3212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01/05/2022</w:t>
            </w:r>
          </w:p>
          <w:p w14:paraId="4BF151A0" w14:textId="5EF84C27" w:rsidR="00EE3212" w:rsidRPr="00AB0B34" w:rsidRDefault="00EE3212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94332E" w14:paraId="0C9627A0" w14:textId="77777777" w:rsidTr="00940CBA">
        <w:tc>
          <w:tcPr>
            <w:tcW w:w="1579" w:type="dxa"/>
          </w:tcPr>
          <w:p w14:paraId="25A326FE" w14:textId="77777777" w:rsidR="00940CBA" w:rsidRPr="00083C71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083C71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7F1BA8AC" w14:textId="77777777" w:rsidR="00940CBA" w:rsidRPr="00083C71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083C71">
              <w:rPr>
                <w:rFonts w:ascii="Arial" w:hAnsi="Arial" w:cs="Arial"/>
              </w:rPr>
              <w:t>Temperature</w:t>
            </w:r>
          </w:p>
        </w:tc>
        <w:tc>
          <w:tcPr>
            <w:tcW w:w="2320" w:type="dxa"/>
          </w:tcPr>
          <w:p w14:paraId="6322DCD9" w14:textId="77777777" w:rsidR="00940CBA" w:rsidRPr="00083C71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083C71">
              <w:rPr>
                <w:rFonts w:ascii="Arial" w:hAnsi="Arial" w:cs="Arial"/>
              </w:rPr>
              <w:t>Drying Oven no.3</w:t>
            </w:r>
          </w:p>
        </w:tc>
        <w:tc>
          <w:tcPr>
            <w:tcW w:w="2236" w:type="dxa"/>
          </w:tcPr>
          <w:p w14:paraId="4B7F4F2B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B0839">
              <w:rPr>
                <w:rFonts w:ascii="Arial" w:hAnsi="Arial" w:cs="Arial"/>
                <w:color w:val="00B050"/>
              </w:rPr>
              <w:t>05-800209-17</w:t>
            </w:r>
          </w:p>
        </w:tc>
        <w:tc>
          <w:tcPr>
            <w:tcW w:w="2074" w:type="dxa"/>
          </w:tcPr>
          <w:p w14:paraId="6E0CF265" w14:textId="77777777" w:rsidR="00940CBA" w:rsidRPr="00D44FB0" w:rsidRDefault="00940CBA" w:rsidP="00C357DC">
            <w:pPr>
              <w:rPr>
                <w:rFonts w:ascii="Arial" w:hAnsi="Arial" w:cs="Arial"/>
              </w:rPr>
            </w:pPr>
          </w:p>
          <w:p w14:paraId="01BBFB5D" w14:textId="77777777" w:rsidR="00940CBA" w:rsidRPr="00D44FB0" w:rsidRDefault="00940CBA" w:rsidP="00C357DC">
            <w:pPr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  <w:p w14:paraId="23A6DD34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</w:p>
        </w:tc>
        <w:tc>
          <w:tcPr>
            <w:tcW w:w="2188" w:type="dxa"/>
          </w:tcPr>
          <w:p w14:paraId="5380D322" w14:textId="77777777" w:rsidR="00940CBA" w:rsidRPr="00AB0B34" w:rsidRDefault="00940CBA" w:rsidP="00C357DC">
            <w:pPr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12/26/2019</w:t>
            </w:r>
          </w:p>
          <w:p w14:paraId="10309586" w14:textId="19F5FAF2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BC5D40">
              <w:rPr>
                <w:rFonts w:ascii="Arial" w:hAnsi="Arial" w:cs="Arial"/>
              </w:rPr>
              <w:t>HSOT Dec2020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32E4E4D0" w14:textId="77777777" w:rsidR="00940CBA" w:rsidRPr="00AB0B34" w:rsidRDefault="00940CBA" w:rsidP="00C357DC">
            <w:pPr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1/10/2018</w:t>
            </w:r>
          </w:p>
          <w:p w14:paraId="122ABCB5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1/03/2019</w:t>
            </w:r>
          </w:p>
        </w:tc>
      </w:tr>
      <w:tr w:rsidR="00940CBA" w:rsidRPr="003A5A55" w14:paraId="0929D16B" w14:textId="77777777" w:rsidTr="00940CBA">
        <w:tc>
          <w:tcPr>
            <w:tcW w:w="1579" w:type="dxa"/>
          </w:tcPr>
          <w:p w14:paraId="777ADD9E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F94F4F4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50860689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</w:t>
            </w:r>
          </w:p>
        </w:tc>
        <w:tc>
          <w:tcPr>
            <w:tcW w:w="2236" w:type="dxa"/>
          </w:tcPr>
          <w:p w14:paraId="40B5A410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B0839">
              <w:rPr>
                <w:rFonts w:ascii="Arial" w:hAnsi="Arial" w:cs="Arial"/>
                <w:color w:val="00B050"/>
              </w:rPr>
              <w:t>05-800080-06</w:t>
            </w:r>
          </w:p>
        </w:tc>
        <w:tc>
          <w:tcPr>
            <w:tcW w:w="2074" w:type="dxa"/>
          </w:tcPr>
          <w:p w14:paraId="1363E20A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79E36682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8/4/2020</w:t>
            </w:r>
          </w:p>
          <w:p w14:paraId="23E07101" w14:textId="0FA5EED0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BC5D40">
              <w:rPr>
                <w:rFonts w:ascii="Arial" w:hAnsi="Arial" w:cs="Arial"/>
              </w:rPr>
              <w:t>HSOT Nov2020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745BFCDD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8/16/2018</w:t>
            </w:r>
          </w:p>
          <w:p w14:paraId="0800B1C2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8/6/2019</w:t>
            </w:r>
          </w:p>
          <w:p w14:paraId="1DB0228A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33D47E9C" w14:textId="77777777" w:rsidTr="00940CBA">
        <w:trPr>
          <w:trHeight w:val="534"/>
        </w:trPr>
        <w:tc>
          <w:tcPr>
            <w:tcW w:w="1579" w:type="dxa"/>
          </w:tcPr>
          <w:p w14:paraId="24539BB6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689648B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E362BF">
              <w:rPr>
                <w:rFonts w:ascii="Arial" w:hAnsi="Arial" w:cs="Arial"/>
              </w:rPr>
              <w:t>Temperature/Pressure/Recorder</w:t>
            </w:r>
          </w:p>
        </w:tc>
        <w:tc>
          <w:tcPr>
            <w:tcW w:w="2320" w:type="dxa"/>
          </w:tcPr>
          <w:p w14:paraId="4FE2F0A7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E362BF">
              <w:rPr>
                <w:rFonts w:ascii="Arial" w:hAnsi="Arial" w:cs="Arial"/>
              </w:rPr>
              <w:t>Pressurized Oven no.2</w:t>
            </w:r>
          </w:p>
        </w:tc>
        <w:tc>
          <w:tcPr>
            <w:tcW w:w="2236" w:type="dxa"/>
          </w:tcPr>
          <w:p w14:paraId="50370D6F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B0839">
              <w:rPr>
                <w:rFonts w:ascii="Arial" w:hAnsi="Arial" w:cs="Arial"/>
                <w:color w:val="00B050"/>
              </w:rPr>
              <w:t>05-800081-05</w:t>
            </w:r>
          </w:p>
        </w:tc>
        <w:tc>
          <w:tcPr>
            <w:tcW w:w="2074" w:type="dxa"/>
          </w:tcPr>
          <w:p w14:paraId="6B0B4233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7BB9C5B7" w14:textId="77777777" w:rsidR="00940CBA" w:rsidRDefault="003B083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08/23/2022</w:t>
            </w:r>
          </w:p>
          <w:p w14:paraId="29F7876E" w14:textId="38126C67" w:rsidR="003B0839" w:rsidRPr="00AB0B34" w:rsidRDefault="003B0839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BC5D40">
              <w:rPr>
                <w:rFonts w:ascii="Arial" w:hAnsi="Arial" w:cs="Arial"/>
              </w:rPr>
              <w:t>HSOT Oct2022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181345D4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366A98B4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9/21/2018</w:t>
            </w:r>
          </w:p>
          <w:p w14:paraId="1891D029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9/18/2019</w:t>
            </w:r>
          </w:p>
          <w:p w14:paraId="6E9E16BA" w14:textId="77777777" w:rsidR="003B0839" w:rsidRDefault="003B0839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9/14/2020</w:t>
            </w:r>
          </w:p>
          <w:p w14:paraId="2563176F" w14:textId="77777777" w:rsidR="003B0839" w:rsidRDefault="003B083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09/06/2021</w:t>
            </w:r>
          </w:p>
          <w:p w14:paraId="3270FE31" w14:textId="46D2F08C" w:rsidR="003B0839" w:rsidRPr="00AB0B34" w:rsidRDefault="003B0839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53E56F83" w14:textId="77777777" w:rsidTr="00940CBA">
        <w:tc>
          <w:tcPr>
            <w:tcW w:w="1579" w:type="dxa"/>
          </w:tcPr>
          <w:p w14:paraId="7A09F43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lastRenderedPageBreak/>
              <w:t xml:space="preserve">Production-Material </w:t>
            </w:r>
          </w:p>
        </w:tc>
        <w:tc>
          <w:tcPr>
            <w:tcW w:w="3095" w:type="dxa"/>
          </w:tcPr>
          <w:p w14:paraId="6AEB087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55B0D4CF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no.3</w:t>
            </w:r>
          </w:p>
        </w:tc>
        <w:tc>
          <w:tcPr>
            <w:tcW w:w="2236" w:type="dxa"/>
          </w:tcPr>
          <w:p w14:paraId="7BE0F4B8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01191">
              <w:rPr>
                <w:rFonts w:ascii="Arial" w:hAnsi="Arial" w:cs="Arial"/>
                <w:color w:val="00B050"/>
              </w:rPr>
              <w:t>05-800082-05</w:t>
            </w:r>
          </w:p>
        </w:tc>
        <w:tc>
          <w:tcPr>
            <w:tcW w:w="2074" w:type="dxa"/>
          </w:tcPr>
          <w:p w14:paraId="001929CA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6064D012" w14:textId="64532907" w:rsidR="00940CBA" w:rsidRPr="00AB0B34" w:rsidRDefault="00417F55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940CBA" w:rsidRPr="00AB0B3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28</w:t>
            </w:r>
            <w:r w:rsidR="00940CBA" w:rsidRPr="00AB0B34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15CEB158" w14:textId="37CCA9E7" w:rsidR="00417F55" w:rsidRDefault="00417F55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08/04/2020</w:t>
            </w:r>
          </w:p>
          <w:p w14:paraId="419EE3F3" w14:textId="79ABA346" w:rsidR="00417F55" w:rsidRPr="00AB0B34" w:rsidRDefault="00417F55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07/05/2021</w:t>
            </w:r>
          </w:p>
          <w:p w14:paraId="54FEF40D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3C269C55" w14:textId="77777777" w:rsidTr="00940CBA">
        <w:trPr>
          <w:trHeight w:val="70"/>
        </w:trPr>
        <w:tc>
          <w:tcPr>
            <w:tcW w:w="1579" w:type="dxa"/>
          </w:tcPr>
          <w:p w14:paraId="23F3D7C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5CAA7377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121C8B94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no.4</w:t>
            </w:r>
          </w:p>
        </w:tc>
        <w:tc>
          <w:tcPr>
            <w:tcW w:w="2236" w:type="dxa"/>
          </w:tcPr>
          <w:p w14:paraId="6C235D18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01191">
              <w:rPr>
                <w:rFonts w:ascii="Arial" w:hAnsi="Arial" w:cs="Arial"/>
                <w:color w:val="00B050"/>
              </w:rPr>
              <w:t>05-800083-05</w:t>
            </w:r>
          </w:p>
        </w:tc>
        <w:tc>
          <w:tcPr>
            <w:tcW w:w="2074" w:type="dxa"/>
          </w:tcPr>
          <w:p w14:paraId="23B741A1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485D8425" w14:textId="2AD8CD51" w:rsidR="00940CBA" w:rsidRPr="00AB0B34" w:rsidRDefault="0030119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06/28/2022</w:t>
            </w:r>
          </w:p>
        </w:tc>
        <w:tc>
          <w:tcPr>
            <w:tcW w:w="1803" w:type="dxa"/>
          </w:tcPr>
          <w:p w14:paraId="5708A1E1" w14:textId="01372609" w:rsidR="00301191" w:rsidRDefault="0030119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08/27/2020</w:t>
            </w:r>
          </w:p>
          <w:p w14:paraId="3BBACCF6" w14:textId="0D884E86" w:rsidR="00301191" w:rsidRDefault="0030119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07/05/2021</w:t>
            </w:r>
          </w:p>
          <w:p w14:paraId="054B7DD2" w14:textId="45833EAF" w:rsidR="00301191" w:rsidRPr="00AB0B34" w:rsidRDefault="00301191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7D94E2BC" w14:textId="77777777" w:rsidTr="00940CBA">
        <w:tc>
          <w:tcPr>
            <w:tcW w:w="1579" w:type="dxa"/>
          </w:tcPr>
          <w:p w14:paraId="304847D0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5FF7D5B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41CEE7E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no.5</w:t>
            </w:r>
          </w:p>
        </w:tc>
        <w:tc>
          <w:tcPr>
            <w:tcW w:w="2236" w:type="dxa"/>
          </w:tcPr>
          <w:p w14:paraId="39A396FC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301191">
              <w:rPr>
                <w:rFonts w:ascii="Arial" w:hAnsi="Arial" w:cs="Arial"/>
                <w:color w:val="00B050"/>
              </w:rPr>
              <w:t>05-800084-06</w:t>
            </w:r>
          </w:p>
        </w:tc>
        <w:tc>
          <w:tcPr>
            <w:tcW w:w="2074" w:type="dxa"/>
          </w:tcPr>
          <w:p w14:paraId="53E40402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6D7A9EFC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1/21/2020</w:t>
            </w:r>
          </w:p>
          <w:p w14:paraId="143216B8" w14:textId="11F5AA52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6C5EFC">
              <w:rPr>
                <w:rFonts w:ascii="Arial" w:hAnsi="Arial" w:cs="Arial"/>
              </w:rPr>
              <w:t>HSOT Nov2020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609E5D58" w14:textId="6E4FAC00" w:rsidR="00940CBA" w:rsidRPr="00AB0B34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9/17/2018</w:t>
            </w:r>
          </w:p>
          <w:p w14:paraId="366FE444" w14:textId="01865DA3" w:rsidR="00940CBA" w:rsidRPr="00AB0B34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3/25/2019</w:t>
            </w:r>
          </w:p>
        </w:tc>
      </w:tr>
      <w:tr w:rsidR="00940CBA" w:rsidRPr="003A5A55" w14:paraId="716DC6CA" w14:textId="77777777" w:rsidTr="00940CBA">
        <w:tc>
          <w:tcPr>
            <w:tcW w:w="1579" w:type="dxa"/>
          </w:tcPr>
          <w:p w14:paraId="53CB44ED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820110A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413A7769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no.6</w:t>
            </w:r>
          </w:p>
        </w:tc>
        <w:tc>
          <w:tcPr>
            <w:tcW w:w="2236" w:type="dxa"/>
          </w:tcPr>
          <w:p w14:paraId="7B03DB9F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01191">
              <w:rPr>
                <w:rFonts w:ascii="Arial" w:hAnsi="Arial" w:cs="Arial"/>
                <w:color w:val="00B050"/>
              </w:rPr>
              <w:t>05-800085-05</w:t>
            </w:r>
          </w:p>
        </w:tc>
        <w:tc>
          <w:tcPr>
            <w:tcW w:w="2074" w:type="dxa"/>
          </w:tcPr>
          <w:p w14:paraId="5E0D52DA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1C8DAD51" w14:textId="6B3C3419" w:rsidR="00940CBA" w:rsidRPr="00AB0B34" w:rsidRDefault="00301191" w:rsidP="00301191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08/02/2022</w:t>
            </w:r>
          </w:p>
        </w:tc>
        <w:tc>
          <w:tcPr>
            <w:tcW w:w="1803" w:type="dxa"/>
          </w:tcPr>
          <w:p w14:paraId="5EF35A95" w14:textId="77777777" w:rsidR="00301191" w:rsidRDefault="0030119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09/07/2020</w:t>
            </w:r>
          </w:p>
          <w:p w14:paraId="3D5E9B04" w14:textId="03CAD2BE" w:rsidR="00301191" w:rsidRPr="00AB0B34" w:rsidRDefault="00301191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08/10/2021</w:t>
            </w:r>
          </w:p>
        </w:tc>
      </w:tr>
      <w:tr w:rsidR="00940CBA" w:rsidRPr="003A5A55" w14:paraId="01BB5012" w14:textId="77777777" w:rsidTr="00940CBA">
        <w:tc>
          <w:tcPr>
            <w:tcW w:w="1579" w:type="dxa"/>
          </w:tcPr>
          <w:p w14:paraId="1B70182A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65BC29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7944478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no.7</w:t>
            </w:r>
          </w:p>
        </w:tc>
        <w:tc>
          <w:tcPr>
            <w:tcW w:w="2236" w:type="dxa"/>
          </w:tcPr>
          <w:p w14:paraId="4B792D35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8B2AC4">
              <w:rPr>
                <w:rFonts w:ascii="Arial" w:hAnsi="Arial" w:cs="Arial"/>
                <w:color w:val="00B050"/>
              </w:rPr>
              <w:t>05-800086-05</w:t>
            </w:r>
          </w:p>
        </w:tc>
        <w:tc>
          <w:tcPr>
            <w:tcW w:w="2074" w:type="dxa"/>
          </w:tcPr>
          <w:p w14:paraId="02C82D63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5481EE5A" w14:textId="0EEC0A29" w:rsidR="00940CBA" w:rsidRPr="00AB0B34" w:rsidRDefault="008B2AC4" w:rsidP="00C357DC">
            <w:pPr>
              <w:adjustRightInd w:val="0"/>
              <w:rPr>
                <w:rFonts w:ascii="Arial" w:hAnsi="Arial" w:cs="Arial"/>
              </w:rPr>
            </w:pPr>
            <w:r w:rsidRPr="001F43AA">
              <w:rPr>
                <w:rFonts w:ascii="Arial" w:hAnsi="Arial" w:cs="Arial"/>
                <w:color w:val="000000" w:themeColor="text1"/>
              </w:rPr>
              <w:t>08/23/2022</w:t>
            </w:r>
          </w:p>
        </w:tc>
        <w:tc>
          <w:tcPr>
            <w:tcW w:w="1803" w:type="dxa"/>
          </w:tcPr>
          <w:p w14:paraId="6C26A63C" w14:textId="1AC2DD68" w:rsidR="00940CBA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1/22/2020</w:t>
            </w:r>
          </w:p>
          <w:p w14:paraId="79BBA5A4" w14:textId="77777777" w:rsidR="008B2AC4" w:rsidRPr="001F43AA" w:rsidRDefault="008B2AC4" w:rsidP="00C357DC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1F43AA">
              <w:rPr>
                <w:rFonts w:ascii="Arial" w:hAnsi="Arial" w:cs="Arial"/>
                <w:color w:val="000000" w:themeColor="text1"/>
              </w:rPr>
              <w:t>01/19/2021</w:t>
            </w:r>
          </w:p>
          <w:p w14:paraId="5B70640E" w14:textId="104E7B59" w:rsidR="008B2AC4" w:rsidRPr="00AB0B34" w:rsidRDefault="008B2AC4" w:rsidP="00C357DC">
            <w:pPr>
              <w:adjustRightInd w:val="0"/>
              <w:rPr>
                <w:rFonts w:ascii="Arial" w:hAnsi="Arial" w:cs="Arial"/>
              </w:rPr>
            </w:pPr>
            <w:r w:rsidRPr="00037200">
              <w:rPr>
                <w:rFonts w:ascii="Arial" w:hAnsi="Arial" w:cs="Arial"/>
                <w:color w:val="00B050"/>
              </w:rPr>
              <w:t>09/06/2021</w:t>
            </w:r>
          </w:p>
        </w:tc>
      </w:tr>
      <w:tr w:rsidR="00940CBA" w:rsidRPr="003A5A55" w14:paraId="49382BD8" w14:textId="77777777" w:rsidTr="00940CBA">
        <w:tc>
          <w:tcPr>
            <w:tcW w:w="1579" w:type="dxa"/>
          </w:tcPr>
          <w:p w14:paraId="09FB73FF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0E9DAC9F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51F415F6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no.8</w:t>
            </w:r>
          </w:p>
        </w:tc>
        <w:tc>
          <w:tcPr>
            <w:tcW w:w="2236" w:type="dxa"/>
          </w:tcPr>
          <w:p w14:paraId="1BFB5087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8B2AC4">
              <w:rPr>
                <w:rFonts w:ascii="Arial" w:hAnsi="Arial" w:cs="Arial"/>
                <w:color w:val="00B050"/>
              </w:rPr>
              <w:t>05-800087-05</w:t>
            </w:r>
          </w:p>
        </w:tc>
        <w:tc>
          <w:tcPr>
            <w:tcW w:w="2074" w:type="dxa"/>
          </w:tcPr>
          <w:p w14:paraId="134D1839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0FA6F9A2" w14:textId="620AFCBA" w:rsidR="00940CBA" w:rsidRPr="00AB0B34" w:rsidRDefault="000A3B9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08/02/2022</w:t>
            </w:r>
          </w:p>
        </w:tc>
        <w:tc>
          <w:tcPr>
            <w:tcW w:w="1803" w:type="dxa"/>
          </w:tcPr>
          <w:p w14:paraId="1863D5BA" w14:textId="77777777" w:rsidR="000A3B98" w:rsidRDefault="000A3B9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09/07/2020</w:t>
            </w:r>
          </w:p>
          <w:p w14:paraId="4C6491BF" w14:textId="47D0B470" w:rsidR="000A3B98" w:rsidRPr="00AB0B34" w:rsidRDefault="000A3B9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08/10/2021</w:t>
            </w:r>
          </w:p>
        </w:tc>
      </w:tr>
      <w:tr w:rsidR="00940CBA" w:rsidRPr="003A5A55" w14:paraId="009E56A8" w14:textId="77777777" w:rsidTr="00940CBA">
        <w:tc>
          <w:tcPr>
            <w:tcW w:w="1579" w:type="dxa"/>
          </w:tcPr>
          <w:p w14:paraId="0AF6E70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D0A6837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534CC9F1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no.9</w:t>
            </w:r>
          </w:p>
        </w:tc>
        <w:tc>
          <w:tcPr>
            <w:tcW w:w="2236" w:type="dxa"/>
          </w:tcPr>
          <w:p w14:paraId="43EBF2B9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9F3C53">
              <w:rPr>
                <w:rFonts w:ascii="Arial" w:hAnsi="Arial" w:cs="Arial"/>
                <w:color w:val="00B050"/>
              </w:rPr>
              <w:t>05-800090-05</w:t>
            </w:r>
          </w:p>
        </w:tc>
        <w:tc>
          <w:tcPr>
            <w:tcW w:w="2074" w:type="dxa"/>
          </w:tcPr>
          <w:p w14:paraId="4DCB8AAF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7D84E4A4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8/4/2020</w:t>
            </w:r>
          </w:p>
          <w:p w14:paraId="14942F7F" w14:textId="733AB2BF" w:rsidR="009F3C53" w:rsidRPr="00AB0B34" w:rsidRDefault="009F3C53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 w:rsidR="007C25BB">
              <w:rPr>
                <w:rFonts w:ascii="Arial" w:hAnsi="Arial" w:cs="Arial"/>
              </w:rPr>
              <w:t xml:space="preserve">HSOT on </w:t>
            </w:r>
            <w:r w:rsidR="007C25BB" w:rsidRPr="007C25BB">
              <w:rPr>
                <w:rFonts w:ascii="Arial" w:hAnsi="Arial" w:cs="Arial"/>
              </w:rPr>
              <w:t>Nov20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13EEDF66" w14:textId="40B4922F" w:rsidR="00940CBA" w:rsidRPr="00AB0B34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8/16/2018</w:t>
            </w:r>
          </w:p>
          <w:p w14:paraId="4DFD11BD" w14:textId="7046EEFD" w:rsidR="00940CBA" w:rsidRPr="00AB0B34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8/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6/2019</w:t>
            </w:r>
          </w:p>
        </w:tc>
      </w:tr>
      <w:tr w:rsidR="00940CBA" w:rsidRPr="003A5A55" w14:paraId="35DA85BE" w14:textId="77777777" w:rsidTr="00940CBA">
        <w:tc>
          <w:tcPr>
            <w:tcW w:w="1579" w:type="dxa"/>
          </w:tcPr>
          <w:p w14:paraId="556F1A16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22489A88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565D1ED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no.10</w:t>
            </w:r>
          </w:p>
        </w:tc>
        <w:tc>
          <w:tcPr>
            <w:tcW w:w="2236" w:type="dxa"/>
          </w:tcPr>
          <w:p w14:paraId="4D75B463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bookmarkStart w:id="1" w:name="_Hlk131493127"/>
            <w:r w:rsidRPr="00786484">
              <w:rPr>
                <w:rFonts w:ascii="Arial" w:hAnsi="Arial" w:cs="Arial"/>
                <w:color w:val="00B050"/>
              </w:rPr>
              <w:t>05-800091-05</w:t>
            </w:r>
            <w:bookmarkEnd w:id="1"/>
          </w:p>
        </w:tc>
        <w:tc>
          <w:tcPr>
            <w:tcW w:w="2074" w:type="dxa"/>
          </w:tcPr>
          <w:p w14:paraId="37962B55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6C4DB3C9" w14:textId="77777777" w:rsidR="00940CBA" w:rsidRDefault="00786484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08/03/2022</w:t>
            </w:r>
          </w:p>
          <w:p w14:paraId="17092EE7" w14:textId="764BBA4B" w:rsidR="00922E32" w:rsidRPr="00AB0B34" w:rsidRDefault="00922E32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 xml:space="preserve">(Transferred to </w:t>
            </w:r>
            <w:r>
              <w:rPr>
                <w:rFonts w:ascii="Arial" w:hAnsi="Arial" w:cs="Arial"/>
              </w:rPr>
              <w:t>HSOT Oct2022</w:t>
            </w:r>
            <w:r w:rsidRPr="00AB0B34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2EB01D85" w14:textId="77777777" w:rsidR="00786484" w:rsidRDefault="00786484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08/27/2020</w:t>
            </w:r>
          </w:p>
          <w:p w14:paraId="3D1EBB7B" w14:textId="611678D7" w:rsidR="00786484" w:rsidRDefault="00786484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10/28/2020</w:t>
            </w:r>
          </w:p>
          <w:p w14:paraId="3626B2DD" w14:textId="6049882D" w:rsidR="00786484" w:rsidRPr="00786484" w:rsidRDefault="00786484" w:rsidP="00C357DC">
            <w:pPr>
              <w:adjustRightInd w:val="0"/>
              <w:rPr>
                <w:rFonts w:ascii="Arial" w:hAnsi="Arial" w:cs="Arial"/>
                <w:color w:val="00B050"/>
              </w:rPr>
            </w:pPr>
            <w:bookmarkStart w:id="2" w:name="_Hlk131493207"/>
            <w:r w:rsidRPr="00786484">
              <w:rPr>
                <w:rFonts w:ascii="Arial" w:hAnsi="Arial" w:cs="Arial"/>
                <w:color w:val="00B050"/>
              </w:rPr>
              <w:t>(HSVP-20036-VSR-00)</w:t>
            </w:r>
          </w:p>
          <w:bookmarkEnd w:id="2"/>
          <w:p w14:paraId="52FCC6ED" w14:textId="77777777" w:rsidR="00786484" w:rsidRDefault="00786484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08/11/2021</w:t>
            </w:r>
          </w:p>
          <w:p w14:paraId="31F8EE4B" w14:textId="21DA690C" w:rsidR="00786484" w:rsidRPr="00AB0B34" w:rsidRDefault="00786484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48FAF188" w14:textId="77777777" w:rsidTr="00940CBA">
        <w:tc>
          <w:tcPr>
            <w:tcW w:w="1579" w:type="dxa"/>
          </w:tcPr>
          <w:p w14:paraId="1B49A357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lastRenderedPageBreak/>
              <w:t xml:space="preserve">Production-Material </w:t>
            </w:r>
          </w:p>
        </w:tc>
        <w:tc>
          <w:tcPr>
            <w:tcW w:w="3095" w:type="dxa"/>
          </w:tcPr>
          <w:p w14:paraId="730C07D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2F967929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no.11</w:t>
            </w:r>
          </w:p>
        </w:tc>
        <w:tc>
          <w:tcPr>
            <w:tcW w:w="2236" w:type="dxa"/>
          </w:tcPr>
          <w:p w14:paraId="39ED80DD" w14:textId="77777777" w:rsidR="00940CBA" w:rsidRPr="007A0559" w:rsidRDefault="00940CBA" w:rsidP="00C357DC">
            <w:pPr>
              <w:adjustRightInd w:val="0"/>
              <w:rPr>
                <w:rFonts w:ascii="Arial" w:hAnsi="Arial" w:cs="Arial"/>
                <w:color w:val="00B050"/>
              </w:rPr>
            </w:pPr>
            <w:r w:rsidRPr="007A0559">
              <w:rPr>
                <w:rFonts w:ascii="Arial" w:hAnsi="Arial" w:cs="Arial"/>
                <w:color w:val="00B050"/>
              </w:rPr>
              <w:t>05-800092-05</w:t>
            </w:r>
          </w:p>
          <w:p w14:paraId="3AB2E5A6" w14:textId="7254CA9B" w:rsidR="00CD2288" w:rsidRPr="007A0559" w:rsidRDefault="00CD2288" w:rsidP="00C357DC">
            <w:pPr>
              <w:adjustRightInd w:val="0"/>
              <w:rPr>
                <w:rFonts w:ascii="Arial" w:hAnsi="Arial" w:cs="Arial"/>
                <w:color w:val="00B050"/>
              </w:rPr>
            </w:pPr>
          </w:p>
        </w:tc>
        <w:tc>
          <w:tcPr>
            <w:tcW w:w="2074" w:type="dxa"/>
          </w:tcPr>
          <w:p w14:paraId="7C20DD47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13D5F40B" w14:textId="596CB769" w:rsidR="00940CBA" w:rsidRPr="00AB0B34" w:rsidRDefault="00CD228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06/29/2022</w:t>
            </w:r>
          </w:p>
        </w:tc>
        <w:tc>
          <w:tcPr>
            <w:tcW w:w="1803" w:type="dxa"/>
          </w:tcPr>
          <w:p w14:paraId="1468AF29" w14:textId="77777777" w:rsidR="00CD2288" w:rsidRDefault="00CD228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09/14/2020</w:t>
            </w:r>
          </w:p>
          <w:p w14:paraId="23E2A5AF" w14:textId="719004EB" w:rsidR="00CD2288" w:rsidRPr="00AB0B34" w:rsidRDefault="00CD228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07/06/2021</w:t>
            </w:r>
          </w:p>
        </w:tc>
      </w:tr>
      <w:tr w:rsidR="00940CBA" w:rsidRPr="003A5A55" w14:paraId="2EA6D1A3" w14:textId="77777777" w:rsidTr="00940CBA">
        <w:tc>
          <w:tcPr>
            <w:tcW w:w="1579" w:type="dxa"/>
          </w:tcPr>
          <w:p w14:paraId="42F65741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7F7E406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297905C2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no.12</w:t>
            </w:r>
          </w:p>
        </w:tc>
        <w:tc>
          <w:tcPr>
            <w:tcW w:w="2236" w:type="dxa"/>
          </w:tcPr>
          <w:p w14:paraId="22DEBD9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bookmarkStart w:id="3" w:name="_Hlk131493631"/>
            <w:r w:rsidRPr="007A0559">
              <w:rPr>
                <w:rFonts w:ascii="Arial" w:hAnsi="Arial" w:cs="Arial"/>
                <w:color w:val="00B050"/>
              </w:rPr>
              <w:t>05-800093-06</w:t>
            </w:r>
            <w:bookmarkEnd w:id="3"/>
          </w:p>
        </w:tc>
        <w:tc>
          <w:tcPr>
            <w:tcW w:w="2074" w:type="dxa"/>
          </w:tcPr>
          <w:p w14:paraId="561D1D94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3604A609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6B6276FE" w14:textId="77777777" w:rsidR="00940CBA" w:rsidRPr="00AB0B34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3B7BD24E" w14:textId="33B09853" w:rsidR="00940CBA" w:rsidRPr="00AB0B34" w:rsidRDefault="007A055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08/24/2022</w:t>
            </w:r>
          </w:p>
        </w:tc>
        <w:tc>
          <w:tcPr>
            <w:tcW w:w="1803" w:type="dxa"/>
          </w:tcPr>
          <w:p w14:paraId="144A1C54" w14:textId="77777777" w:rsidR="007A0559" w:rsidRDefault="007A055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04/16/2020</w:t>
            </w:r>
          </w:p>
          <w:p w14:paraId="0F02124B" w14:textId="77777777" w:rsidR="007A0559" w:rsidRDefault="007A055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04/12/2021</w:t>
            </w:r>
          </w:p>
          <w:p w14:paraId="60D035A4" w14:textId="60CC1ACC" w:rsidR="007A0559" w:rsidRPr="00AB0B34" w:rsidRDefault="007A0559" w:rsidP="00C357DC">
            <w:pPr>
              <w:adjustRightInd w:val="0"/>
              <w:rPr>
                <w:rFonts w:ascii="Arial" w:hAnsi="Arial" w:cs="Arial"/>
              </w:rPr>
            </w:pPr>
            <w:r w:rsidRPr="00A8067A">
              <w:rPr>
                <w:rFonts w:ascii="Arial" w:hAnsi="Arial" w:cs="Arial"/>
                <w:color w:val="00B050"/>
              </w:rPr>
              <w:t>09/07/2021</w:t>
            </w:r>
          </w:p>
        </w:tc>
      </w:tr>
      <w:tr w:rsidR="00940CBA" w:rsidRPr="003A5A55" w14:paraId="375659BD" w14:textId="77777777" w:rsidTr="00940CBA">
        <w:trPr>
          <w:trHeight w:val="846"/>
        </w:trPr>
        <w:tc>
          <w:tcPr>
            <w:tcW w:w="1579" w:type="dxa"/>
          </w:tcPr>
          <w:p w14:paraId="50C513C2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3393E680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</w:t>
            </w:r>
          </w:p>
        </w:tc>
        <w:tc>
          <w:tcPr>
            <w:tcW w:w="2320" w:type="dxa"/>
          </w:tcPr>
          <w:p w14:paraId="4BFE7AFD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Medium Capacity Evaporator no.2</w:t>
            </w:r>
          </w:p>
        </w:tc>
        <w:tc>
          <w:tcPr>
            <w:tcW w:w="2236" w:type="dxa"/>
          </w:tcPr>
          <w:p w14:paraId="7CC1287A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64499">
              <w:rPr>
                <w:rFonts w:ascii="Arial" w:hAnsi="Arial" w:cs="Arial"/>
                <w:color w:val="00B050"/>
              </w:rPr>
              <w:t>05-800105-07</w:t>
            </w:r>
          </w:p>
        </w:tc>
        <w:tc>
          <w:tcPr>
            <w:tcW w:w="2074" w:type="dxa"/>
          </w:tcPr>
          <w:p w14:paraId="193AD818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0180C94B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44B6FB0B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3AC9A2B3" w14:textId="44CD338F" w:rsidR="00940CBA" w:rsidRPr="00AB0B34" w:rsidRDefault="0036449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12/29/2022</w:t>
            </w:r>
          </w:p>
        </w:tc>
        <w:tc>
          <w:tcPr>
            <w:tcW w:w="1803" w:type="dxa"/>
          </w:tcPr>
          <w:p w14:paraId="1CCE773D" w14:textId="23E4E785" w:rsidR="00940CBA" w:rsidRDefault="00886F1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3/2020</w:t>
            </w:r>
          </w:p>
          <w:p w14:paraId="04705A8E" w14:textId="77777777" w:rsidR="00364499" w:rsidRDefault="0036449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12/31/2020</w:t>
            </w:r>
          </w:p>
          <w:p w14:paraId="60E7CAA7" w14:textId="7DF1D609" w:rsidR="00364499" w:rsidRPr="00AB0B34" w:rsidRDefault="00364499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12/31/2021</w:t>
            </w:r>
          </w:p>
        </w:tc>
      </w:tr>
      <w:tr w:rsidR="00940CBA" w:rsidRPr="003A5A55" w14:paraId="157EF09A" w14:textId="77777777" w:rsidTr="00940CBA">
        <w:tc>
          <w:tcPr>
            <w:tcW w:w="1579" w:type="dxa"/>
          </w:tcPr>
          <w:p w14:paraId="06BD6A46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2BA2C544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320" w:type="dxa"/>
          </w:tcPr>
          <w:p w14:paraId="1E768045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Rotavapor Distillation Unit</w:t>
            </w:r>
          </w:p>
        </w:tc>
        <w:tc>
          <w:tcPr>
            <w:tcW w:w="2236" w:type="dxa"/>
          </w:tcPr>
          <w:p w14:paraId="4323A43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146C2">
              <w:rPr>
                <w:rFonts w:ascii="Arial" w:hAnsi="Arial" w:cs="Arial"/>
                <w:color w:val="00B050"/>
              </w:rPr>
              <w:t>05-800151-12</w:t>
            </w:r>
          </w:p>
        </w:tc>
        <w:tc>
          <w:tcPr>
            <w:tcW w:w="2074" w:type="dxa"/>
          </w:tcPr>
          <w:p w14:paraId="4960BBCF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2188" w:type="dxa"/>
          </w:tcPr>
          <w:p w14:paraId="1F11D383" w14:textId="37D0B4CE" w:rsidR="00940CBA" w:rsidRPr="00AB0B34" w:rsidRDefault="00D146C2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09/27/2022</w:t>
            </w:r>
          </w:p>
        </w:tc>
        <w:tc>
          <w:tcPr>
            <w:tcW w:w="1803" w:type="dxa"/>
          </w:tcPr>
          <w:p w14:paraId="0023D615" w14:textId="77777777" w:rsidR="00D146C2" w:rsidRDefault="00D146C2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10/08/2020</w:t>
            </w:r>
          </w:p>
          <w:p w14:paraId="3D76E6BF" w14:textId="7ACA8916" w:rsidR="00D146C2" w:rsidRPr="00AB0B34" w:rsidRDefault="00D146C2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10/04/2021</w:t>
            </w:r>
          </w:p>
        </w:tc>
      </w:tr>
      <w:tr w:rsidR="00940CBA" w:rsidRPr="003A5A55" w14:paraId="43AA0056" w14:textId="77777777" w:rsidTr="00940CBA">
        <w:tc>
          <w:tcPr>
            <w:tcW w:w="1579" w:type="dxa"/>
          </w:tcPr>
          <w:p w14:paraId="41E0F4C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bookmarkStart w:id="4" w:name="_Hlk62566005"/>
            <w:bookmarkStart w:id="5" w:name="_Hlk67323584"/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6E1C206E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320" w:type="dxa"/>
          </w:tcPr>
          <w:p w14:paraId="4815127F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Precision Balance No.1</w:t>
            </w:r>
          </w:p>
        </w:tc>
        <w:tc>
          <w:tcPr>
            <w:tcW w:w="2236" w:type="dxa"/>
          </w:tcPr>
          <w:p w14:paraId="6B7379C3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B12143">
              <w:rPr>
                <w:rFonts w:ascii="Arial" w:hAnsi="Arial" w:cs="Arial"/>
                <w:color w:val="00B050"/>
              </w:rPr>
              <w:t>05-800175-15</w:t>
            </w:r>
          </w:p>
        </w:tc>
        <w:tc>
          <w:tcPr>
            <w:tcW w:w="2074" w:type="dxa"/>
          </w:tcPr>
          <w:p w14:paraId="48130FB2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1E4E0232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31B70C89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5668AB7A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08873AA5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46E17ED1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2188" w:type="dxa"/>
          </w:tcPr>
          <w:p w14:paraId="53CAFE94" w14:textId="4860D410" w:rsidR="00940CBA" w:rsidRPr="00AB0B34" w:rsidRDefault="00B1214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12/15/2022</w:t>
            </w:r>
          </w:p>
        </w:tc>
        <w:tc>
          <w:tcPr>
            <w:tcW w:w="1803" w:type="dxa"/>
          </w:tcPr>
          <w:p w14:paraId="6D506875" w14:textId="214EFD14" w:rsidR="00940CBA" w:rsidRPr="00AB0B34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1/23/2020</w:t>
            </w:r>
          </w:p>
          <w:p w14:paraId="66D68344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07/20/2020</w:t>
            </w:r>
          </w:p>
          <w:p w14:paraId="3D96BFFB" w14:textId="77777777" w:rsidR="00B12143" w:rsidRDefault="00B1214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01/13/2021</w:t>
            </w:r>
          </w:p>
          <w:p w14:paraId="13427AE0" w14:textId="07259BEC" w:rsidR="00B12143" w:rsidRDefault="00B1214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07/07/</w:t>
            </w:r>
            <w:r w:rsidR="00006E2B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21</w:t>
            </w:r>
          </w:p>
          <w:p w14:paraId="7A6FE760" w14:textId="77777777" w:rsidR="00B12143" w:rsidRDefault="00B1214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01/05/2022</w:t>
            </w:r>
          </w:p>
          <w:p w14:paraId="40C43ECC" w14:textId="0ADBEBA2" w:rsidR="00B12143" w:rsidRPr="00AB0B34" w:rsidRDefault="00B1214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06/21/2022</w:t>
            </w:r>
          </w:p>
        </w:tc>
      </w:tr>
      <w:tr w:rsidR="00940CBA" w:rsidRPr="003A5A55" w14:paraId="1CE120D2" w14:textId="77777777" w:rsidTr="00940CBA">
        <w:tc>
          <w:tcPr>
            <w:tcW w:w="1579" w:type="dxa"/>
          </w:tcPr>
          <w:p w14:paraId="6BDBB01E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bookmarkStart w:id="6" w:name="_Hlk45115671"/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660056A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320" w:type="dxa"/>
          </w:tcPr>
          <w:p w14:paraId="3609F45A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Semi-Microbalance No.2</w:t>
            </w:r>
          </w:p>
        </w:tc>
        <w:tc>
          <w:tcPr>
            <w:tcW w:w="2236" w:type="dxa"/>
          </w:tcPr>
          <w:p w14:paraId="36F001C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653E58">
              <w:rPr>
                <w:rFonts w:ascii="Arial" w:hAnsi="Arial" w:cs="Arial"/>
                <w:color w:val="00B050"/>
              </w:rPr>
              <w:t>05-800211-17</w:t>
            </w:r>
          </w:p>
        </w:tc>
        <w:tc>
          <w:tcPr>
            <w:tcW w:w="2074" w:type="dxa"/>
          </w:tcPr>
          <w:p w14:paraId="3081FEE6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061C86D7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0F6D8BF3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789E9256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7660DBC2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2188" w:type="dxa"/>
          </w:tcPr>
          <w:p w14:paraId="7CDB9EAE" w14:textId="13FD4D66" w:rsidR="00940CBA" w:rsidRPr="00AB0B34" w:rsidRDefault="00653E5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12/15/2022</w:t>
            </w:r>
          </w:p>
        </w:tc>
        <w:tc>
          <w:tcPr>
            <w:tcW w:w="1803" w:type="dxa"/>
          </w:tcPr>
          <w:p w14:paraId="0BA31E69" w14:textId="26704939" w:rsidR="00940CBA" w:rsidRPr="00D43353" w:rsidRDefault="00886F1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D43353">
              <w:rPr>
                <w:rFonts w:ascii="Arial" w:hAnsi="Arial" w:cs="Arial"/>
              </w:rPr>
              <w:t>1/23/2020</w:t>
            </w:r>
          </w:p>
          <w:p w14:paraId="07D1DCA9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07/20/2020</w:t>
            </w:r>
          </w:p>
          <w:p w14:paraId="13CCA7EB" w14:textId="77777777" w:rsidR="00653E58" w:rsidRDefault="00653E5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01/13/2021</w:t>
            </w:r>
          </w:p>
          <w:p w14:paraId="3B2E2CEC" w14:textId="77777777" w:rsidR="00653E58" w:rsidRDefault="00653E5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07/07/2021</w:t>
            </w:r>
          </w:p>
          <w:p w14:paraId="0AD6DC2E" w14:textId="77777777" w:rsidR="00653E58" w:rsidRDefault="00653E5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01/05/2022</w:t>
            </w:r>
          </w:p>
          <w:p w14:paraId="0BD24657" w14:textId="57C11D9A" w:rsidR="00653E58" w:rsidRPr="00D33D8D" w:rsidRDefault="00653E58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06/21/2022</w:t>
            </w:r>
          </w:p>
        </w:tc>
      </w:tr>
      <w:bookmarkEnd w:id="4"/>
      <w:bookmarkEnd w:id="6"/>
      <w:tr w:rsidR="00940CBA" w:rsidRPr="003A5A55" w14:paraId="0A6265DE" w14:textId="77777777" w:rsidTr="00940CBA">
        <w:tc>
          <w:tcPr>
            <w:tcW w:w="1579" w:type="dxa"/>
          </w:tcPr>
          <w:p w14:paraId="03B4C806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496A3657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320" w:type="dxa"/>
          </w:tcPr>
          <w:p w14:paraId="0AB38F3C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Semi-Microbalance No.3</w:t>
            </w:r>
          </w:p>
        </w:tc>
        <w:tc>
          <w:tcPr>
            <w:tcW w:w="2236" w:type="dxa"/>
          </w:tcPr>
          <w:p w14:paraId="258AAC4B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3635A3">
              <w:rPr>
                <w:rFonts w:ascii="Arial" w:hAnsi="Arial" w:cs="Arial"/>
                <w:color w:val="00B050"/>
              </w:rPr>
              <w:t>05-800212-17</w:t>
            </w:r>
          </w:p>
        </w:tc>
        <w:tc>
          <w:tcPr>
            <w:tcW w:w="2074" w:type="dxa"/>
          </w:tcPr>
          <w:p w14:paraId="54007543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309F7823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70D0A6A9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0F969A55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1FAB68F3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2188" w:type="dxa"/>
          </w:tcPr>
          <w:p w14:paraId="0DE6035A" w14:textId="14373369" w:rsidR="00940CBA" w:rsidRPr="00AB0B34" w:rsidRDefault="003635A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12/15/2022</w:t>
            </w:r>
          </w:p>
        </w:tc>
        <w:tc>
          <w:tcPr>
            <w:tcW w:w="1803" w:type="dxa"/>
          </w:tcPr>
          <w:p w14:paraId="2A0AFB14" w14:textId="48DB54BF" w:rsidR="00940CBA" w:rsidRDefault="00006E2B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922818">
              <w:rPr>
                <w:rFonts w:ascii="Arial" w:hAnsi="Arial" w:cs="Arial"/>
              </w:rPr>
              <w:t>6/22/2020</w:t>
            </w:r>
          </w:p>
          <w:p w14:paraId="0AE77ABF" w14:textId="77777777" w:rsidR="003635A3" w:rsidRDefault="003635A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12/14/2020</w:t>
            </w:r>
          </w:p>
          <w:p w14:paraId="1748752E" w14:textId="77777777" w:rsidR="003635A3" w:rsidRDefault="003635A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07/07/2021</w:t>
            </w:r>
          </w:p>
          <w:p w14:paraId="7AB6BA0D" w14:textId="77777777" w:rsidR="003635A3" w:rsidRDefault="003635A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01/05/2022</w:t>
            </w:r>
          </w:p>
          <w:p w14:paraId="0E50D9DF" w14:textId="77777777" w:rsidR="003635A3" w:rsidRDefault="003635A3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06/21/2022</w:t>
            </w:r>
          </w:p>
          <w:p w14:paraId="643CC51A" w14:textId="48054C67" w:rsidR="003635A3" w:rsidRPr="00AB0B34" w:rsidRDefault="003635A3" w:rsidP="00C357DC">
            <w:pPr>
              <w:adjustRightInd w:val="0"/>
              <w:rPr>
                <w:rFonts w:ascii="Arial" w:hAnsi="Arial" w:cs="Arial"/>
              </w:rPr>
            </w:pPr>
          </w:p>
        </w:tc>
      </w:tr>
      <w:tr w:rsidR="00940CBA" w:rsidRPr="003A5A55" w14:paraId="0F2A92ED" w14:textId="77777777" w:rsidTr="00940CBA">
        <w:tc>
          <w:tcPr>
            <w:tcW w:w="1579" w:type="dxa"/>
          </w:tcPr>
          <w:p w14:paraId="7BEAACF1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lastRenderedPageBreak/>
              <w:t xml:space="preserve">Production-Material </w:t>
            </w:r>
          </w:p>
        </w:tc>
        <w:tc>
          <w:tcPr>
            <w:tcW w:w="3095" w:type="dxa"/>
          </w:tcPr>
          <w:p w14:paraId="74F99BB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320" w:type="dxa"/>
          </w:tcPr>
          <w:p w14:paraId="26D70F80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Precision Balance No.2</w:t>
            </w:r>
          </w:p>
        </w:tc>
        <w:tc>
          <w:tcPr>
            <w:tcW w:w="2236" w:type="dxa"/>
          </w:tcPr>
          <w:p w14:paraId="237A6384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3F615B">
              <w:rPr>
                <w:rFonts w:ascii="Arial" w:hAnsi="Arial" w:cs="Arial"/>
                <w:color w:val="00B050"/>
              </w:rPr>
              <w:t>05-800213-17</w:t>
            </w:r>
          </w:p>
        </w:tc>
        <w:tc>
          <w:tcPr>
            <w:tcW w:w="2074" w:type="dxa"/>
          </w:tcPr>
          <w:p w14:paraId="29487368" w14:textId="77777777" w:rsidR="00940CBA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5B8015F3" w14:textId="77777777" w:rsidR="00940CBA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5BD6FBD1" w14:textId="77777777" w:rsidR="00940CBA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61877A62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2188" w:type="dxa"/>
          </w:tcPr>
          <w:p w14:paraId="256EEC4D" w14:textId="08ACEBDD" w:rsidR="00940CBA" w:rsidRPr="00AB0B34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11/29/2022</w:t>
            </w:r>
          </w:p>
        </w:tc>
        <w:tc>
          <w:tcPr>
            <w:tcW w:w="1803" w:type="dxa"/>
          </w:tcPr>
          <w:p w14:paraId="7566DB42" w14:textId="6C4B44D6" w:rsidR="00940CBA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6/22/2020</w:t>
            </w:r>
          </w:p>
          <w:p w14:paraId="468AB146" w14:textId="77777777" w:rsidR="003F615B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12/14/2020</w:t>
            </w:r>
          </w:p>
          <w:p w14:paraId="6364376E" w14:textId="77777777" w:rsidR="003F615B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06/09/2021</w:t>
            </w:r>
          </w:p>
          <w:p w14:paraId="580AB19E" w14:textId="77777777" w:rsidR="003F615B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12/06/2021</w:t>
            </w:r>
          </w:p>
          <w:p w14:paraId="67D5C670" w14:textId="564BB35D" w:rsidR="003F615B" w:rsidRPr="00AB0B34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06/01/2022</w:t>
            </w:r>
          </w:p>
        </w:tc>
      </w:tr>
      <w:tr w:rsidR="00940CBA" w:rsidRPr="003A5A55" w14:paraId="775008BC" w14:textId="77777777" w:rsidTr="00940CBA">
        <w:tc>
          <w:tcPr>
            <w:tcW w:w="1579" w:type="dxa"/>
          </w:tcPr>
          <w:p w14:paraId="6F535893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095" w:type="dxa"/>
          </w:tcPr>
          <w:p w14:paraId="6B79EE5E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320" w:type="dxa"/>
          </w:tcPr>
          <w:p w14:paraId="3FBA8CCD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Big Size Balance No.2</w:t>
            </w:r>
          </w:p>
        </w:tc>
        <w:tc>
          <w:tcPr>
            <w:tcW w:w="2236" w:type="dxa"/>
          </w:tcPr>
          <w:p w14:paraId="72B869AA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3F615B">
              <w:rPr>
                <w:rFonts w:ascii="Arial" w:hAnsi="Arial" w:cs="Arial"/>
                <w:color w:val="00B050"/>
              </w:rPr>
              <w:t>05-800224-19</w:t>
            </w:r>
          </w:p>
        </w:tc>
        <w:tc>
          <w:tcPr>
            <w:tcW w:w="2074" w:type="dxa"/>
          </w:tcPr>
          <w:p w14:paraId="27BA8CC1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2188" w:type="dxa"/>
          </w:tcPr>
          <w:p w14:paraId="3AB69477" w14:textId="01B7A789" w:rsidR="00940CBA" w:rsidRPr="00AB0B34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10/31/2022</w:t>
            </w:r>
          </w:p>
        </w:tc>
        <w:tc>
          <w:tcPr>
            <w:tcW w:w="1803" w:type="dxa"/>
          </w:tcPr>
          <w:p w14:paraId="0D1BAC2B" w14:textId="77777777" w:rsidR="00940CBA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6/12/2020</w:t>
            </w:r>
          </w:p>
          <w:p w14:paraId="5EFF6F56" w14:textId="77777777" w:rsidR="003F615B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12/01/2020</w:t>
            </w:r>
          </w:p>
          <w:p w14:paraId="770DBC0E" w14:textId="77777777" w:rsidR="003F615B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05/25/2021</w:t>
            </w:r>
          </w:p>
          <w:p w14:paraId="06296143" w14:textId="77777777" w:rsidR="003F615B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11/09/2021</w:t>
            </w:r>
          </w:p>
          <w:p w14:paraId="7A00447A" w14:textId="7E183B4F" w:rsidR="003F615B" w:rsidRPr="00AB0B34" w:rsidRDefault="003F615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05/06/2022</w:t>
            </w:r>
          </w:p>
        </w:tc>
      </w:tr>
      <w:tr w:rsidR="00940CBA" w:rsidRPr="003A5A55" w14:paraId="3C9DB56E" w14:textId="77777777" w:rsidTr="00940CBA">
        <w:tc>
          <w:tcPr>
            <w:tcW w:w="1579" w:type="dxa"/>
          </w:tcPr>
          <w:p w14:paraId="00544CA0" w14:textId="77777777" w:rsidR="00940CBA" w:rsidRDefault="00940CBA" w:rsidP="00C357DC">
            <w:pPr>
              <w:adjustRightInd w:val="0"/>
              <w:rPr>
                <w:rFonts w:asciiTheme="majorHAnsi" w:hAnsiTheme="majorHAnsi" w:cstheme="majorHAnsi"/>
              </w:rPr>
            </w:pPr>
            <w:r w:rsidRPr="005B6EDA">
              <w:rPr>
                <w:rFonts w:ascii="Arial" w:hAnsi="Arial" w:cs="Arial"/>
              </w:rPr>
              <w:t>PDIOL-Lens Production</w:t>
            </w:r>
          </w:p>
        </w:tc>
        <w:tc>
          <w:tcPr>
            <w:tcW w:w="3095" w:type="dxa"/>
          </w:tcPr>
          <w:p w14:paraId="3D0C4B2D" w14:textId="77777777" w:rsidR="00940CBA" w:rsidRPr="00977898" w:rsidRDefault="00940CBA" w:rsidP="00C357DC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BACC7E8" w14:textId="77777777" w:rsidR="00940CBA" w:rsidRPr="00977898" w:rsidRDefault="00940CBA" w:rsidP="00C357DC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917D6">
              <w:rPr>
                <w:rFonts w:ascii="Arial" w:hAnsi="Arial" w:cs="Arial"/>
                <w:color w:val="000000"/>
              </w:rPr>
              <w:t>Polishing Machine M1</w:t>
            </w:r>
          </w:p>
        </w:tc>
        <w:tc>
          <w:tcPr>
            <w:tcW w:w="2236" w:type="dxa"/>
          </w:tcPr>
          <w:p w14:paraId="4E7DC6E1" w14:textId="77777777" w:rsidR="00940CBA" w:rsidRPr="00D44FB0" w:rsidRDefault="00940CBA" w:rsidP="00006E2B">
            <w:pPr>
              <w:adjustRightIn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67585">
              <w:rPr>
                <w:rFonts w:ascii="Arial" w:hAnsi="Arial" w:cs="Arial"/>
                <w:color w:val="000000" w:themeColor="text1"/>
              </w:rPr>
              <w:t>02-900045-04</w:t>
            </w:r>
          </w:p>
        </w:tc>
        <w:tc>
          <w:tcPr>
            <w:tcW w:w="2074" w:type="dxa"/>
          </w:tcPr>
          <w:p w14:paraId="4A437709" w14:textId="649050BE" w:rsidR="00940CBA" w:rsidRPr="00D44FB0" w:rsidRDefault="00940CBA" w:rsidP="00006E2B">
            <w:pPr>
              <w:adjustRightIn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="Arial" w:hAnsi="Arial" w:cs="Arial"/>
                <w:color w:val="000000"/>
              </w:rPr>
              <w:t>1 year</w:t>
            </w:r>
          </w:p>
        </w:tc>
        <w:tc>
          <w:tcPr>
            <w:tcW w:w="2188" w:type="dxa"/>
          </w:tcPr>
          <w:p w14:paraId="193A712F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803" w:type="dxa"/>
          </w:tcPr>
          <w:p w14:paraId="7214D48A" w14:textId="1E9CB95C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1/11/2018</w:t>
            </w:r>
          </w:p>
          <w:p w14:paraId="242AA261" w14:textId="2C89F14E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7/2019</w:t>
            </w:r>
          </w:p>
          <w:p w14:paraId="12A41A9D" w14:textId="42FB0139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5/2020</w:t>
            </w:r>
          </w:p>
        </w:tc>
      </w:tr>
      <w:tr w:rsidR="00940CBA" w:rsidRPr="003A5A55" w14:paraId="1DFC2F31" w14:textId="77777777" w:rsidTr="00940CBA">
        <w:tc>
          <w:tcPr>
            <w:tcW w:w="1579" w:type="dxa"/>
          </w:tcPr>
          <w:p w14:paraId="0945FFE0" w14:textId="77777777" w:rsidR="00940CBA" w:rsidRDefault="00940CBA" w:rsidP="00C357DC">
            <w:pPr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5D75EFB7" w14:textId="77777777" w:rsidR="00940CBA" w:rsidRPr="00977898" w:rsidRDefault="00940CBA" w:rsidP="00C357DC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07A3A4B" w14:textId="77777777" w:rsidR="00940CBA" w:rsidRPr="00977898" w:rsidRDefault="00940CBA" w:rsidP="00C357DC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</w:t>
            </w:r>
          </w:p>
        </w:tc>
        <w:tc>
          <w:tcPr>
            <w:tcW w:w="2236" w:type="dxa"/>
          </w:tcPr>
          <w:p w14:paraId="3C1AF78F" w14:textId="77777777" w:rsidR="00940CBA" w:rsidRPr="00D44FB0" w:rsidRDefault="00940CBA" w:rsidP="00006E2B">
            <w:pPr>
              <w:adjustRightIn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02-900046-04</w:t>
            </w:r>
          </w:p>
        </w:tc>
        <w:tc>
          <w:tcPr>
            <w:tcW w:w="2074" w:type="dxa"/>
          </w:tcPr>
          <w:p w14:paraId="7197F825" w14:textId="0F767B38" w:rsidR="00940CBA" w:rsidRPr="00D44FB0" w:rsidRDefault="00940CBA" w:rsidP="00006E2B">
            <w:pPr>
              <w:adjustRightInd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6E17A36B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803" w:type="dxa"/>
          </w:tcPr>
          <w:p w14:paraId="1BE52301" w14:textId="326AB0EA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1/11/2018</w:t>
            </w:r>
          </w:p>
          <w:p w14:paraId="407C9CD4" w14:textId="73AED651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7/2019</w:t>
            </w:r>
          </w:p>
          <w:p w14:paraId="07994517" w14:textId="1560E215" w:rsidR="00940CBA" w:rsidRPr="001042FC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5/2020</w:t>
            </w:r>
          </w:p>
        </w:tc>
      </w:tr>
      <w:tr w:rsidR="00940CBA" w:rsidRPr="003A5A55" w14:paraId="0F342D80" w14:textId="77777777" w:rsidTr="00940CBA">
        <w:tc>
          <w:tcPr>
            <w:tcW w:w="1579" w:type="dxa"/>
          </w:tcPr>
          <w:p w14:paraId="6EAB283D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3733AA44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5417C127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</w:t>
            </w:r>
          </w:p>
        </w:tc>
        <w:tc>
          <w:tcPr>
            <w:tcW w:w="2236" w:type="dxa"/>
          </w:tcPr>
          <w:p w14:paraId="2E59D5D4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02-900047-04</w:t>
            </w:r>
          </w:p>
        </w:tc>
        <w:tc>
          <w:tcPr>
            <w:tcW w:w="2074" w:type="dxa"/>
          </w:tcPr>
          <w:p w14:paraId="476CE5A1" w14:textId="4F61BFED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37B2337F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803" w:type="dxa"/>
          </w:tcPr>
          <w:p w14:paraId="4A6E5917" w14:textId="40CDEE76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1/15/2018</w:t>
            </w:r>
          </w:p>
          <w:p w14:paraId="065CABEA" w14:textId="56E5A68E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9/2019</w:t>
            </w:r>
          </w:p>
          <w:p w14:paraId="2C3BDA58" w14:textId="43337C03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5/2020</w:t>
            </w:r>
          </w:p>
        </w:tc>
      </w:tr>
      <w:tr w:rsidR="00940CBA" w:rsidRPr="003A5A55" w14:paraId="710687F8" w14:textId="77777777" w:rsidTr="00940CBA">
        <w:tc>
          <w:tcPr>
            <w:tcW w:w="1579" w:type="dxa"/>
          </w:tcPr>
          <w:p w14:paraId="5FC23E92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39E75449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7A9947E9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M4</w:t>
            </w:r>
          </w:p>
        </w:tc>
        <w:tc>
          <w:tcPr>
            <w:tcW w:w="2236" w:type="dxa"/>
          </w:tcPr>
          <w:p w14:paraId="6568BC37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02-900048-04</w:t>
            </w:r>
          </w:p>
        </w:tc>
        <w:tc>
          <w:tcPr>
            <w:tcW w:w="2074" w:type="dxa"/>
          </w:tcPr>
          <w:p w14:paraId="7E096C82" w14:textId="740CC3DB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4A94B1F5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803" w:type="dxa"/>
          </w:tcPr>
          <w:p w14:paraId="457BF239" w14:textId="2929648B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1/10/2018</w:t>
            </w:r>
          </w:p>
          <w:p w14:paraId="3F0855F7" w14:textId="64D477AD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7/2019</w:t>
            </w:r>
          </w:p>
          <w:p w14:paraId="3DD6B5BA" w14:textId="46001146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5/2020</w:t>
            </w:r>
          </w:p>
        </w:tc>
      </w:tr>
      <w:tr w:rsidR="00940CBA" w:rsidRPr="003A5A55" w14:paraId="6B82DEC1" w14:textId="77777777" w:rsidTr="00940CBA">
        <w:tc>
          <w:tcPr>
            <w:tcW w:w="1579" w:type="dxa"/>
          </w:tcPr>
          <w:p w14:paraId="229B2869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356A0C9A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40723C39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M5</w:t>
            </w:r>
          </w:p>
        </w:tc>
        <w:tc>
          <w:tcPr>
            <w:tcW w:w="2236" w:type="dxa"/>
          </w:tcPr>
          <w:p w14:paraId="797D2D19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02-900049-04</w:t>
            </w:r>
          </w:p>
        </w:tc>
        <w:tc>
          <w:tcPr>
            <w:tcW w:w="2074" w:type="dxa"/>
          </w:tcPr>
          <w:p w14:paraId="5238027B" w14:textId="28C2A3D1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49C3FFD3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803" w:type="dxa"/>
          </w:tcPr>
          <w:p w14:paraId="7F3A2501" w14:textId="0BA373B7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1/17/2018</w:t>
            </w:r>
          </w:p>
          <w:p w14:paraId="74AA9205" w14:textId="37B27C23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9/2019</w:t>
            </w:r>
          </w:p>
          <w:p w14:paraId="4EB0B0FE" w14:textId="078FEE38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1/07/2020</w:t>
            </w:r>
          </w:p>
        </w:tc>
      </w:tr>
      <w:tr w:rsidR="00940CBA" w:rsidRPr="003A5A55" w14:paraId="6502B5FB" w14:textId="77777777" w:rsidTr="00940CBA">
        <w:tc>
          <w:tcPr>
            <w:tcW w:w="1579" w:type="dxa"/>
          </w:tcPr>
          <w:p w14:paraId="16A89431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5C49DBDD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88492BE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M6</w:t>
            </w:r>
          </w:p>
        </w:tc>
        <w:tc>
          <w:tcPr>
            <w:tcW w:w="2236" w:type="dxa"/>
          </w:tcPr>
          <w:p w14:paraId="30FE3441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02-900050-04</w:t>
            </w:r>
          </w:p>
        </w:tc>
        <w:tc>
          <w:tcPr>
            <w:tcW w:w="2074" w:type="dxa"/>
          </w:tcPr>
          <w:p w14:paraId="2327620E" w14:textId="4E135B1F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38E96EA8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803" w:type="dxa"/>
          </w:tcPr>
          <w:p w14:paraId="6E46E604" w14:textId="5551217B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1/18/2018</w:t>
            </w:r>
          </w:p>
          <w:p w14:paraId="30F31021" w14:textId="247E5290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1/15/2019</w:t>
            </w:r>
          </w:p>
          <w:p w14:paraId="77BE9262" w14:textId="1D3220DA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1/14/2020</w:t>
            </w:r>
          </w:p>
        </w:tc>
      </w:tr>
      <w:tr w:rsidR="00940CBA" w:rsidRPr="003A5A55" w14:paraId="147E98DB" w14:textId="77777777" w:rsidTr="00940CBA">
        <w:tc>
          <w:tcPr>
            <w:tcW w:w="1579" w:type="dxa"/>
          </w:tcPr>
          <w:p w14:paraId="340C4C1B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lastRenderedPageBreak/>
              <w:t>PDIOL-Lens Production</w:t>
            </w:r>
          </w:p>
        </w:tc>
        <w:tc>
          <w:tcPr>
            <w:tcW w:w="3095" w:type="dxa"/>
          </w:tcPr>
          <w:p w14:paraId="56D06D31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4F9D249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Polishing Machine M7 </w:t>
            </w:r>
          </w:p>
        </w:tc>
        <w:tc>
          <w:tcPr>
            <w:tcW w:w="2236" w:type="dxa"/>
          </w:tcPr>
          <w:p w14:paraId="4F04FA0F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02-900051-04</w:t>
            </w:r>
          </w:p>
        </w:tc>
        <w:tc>
          <w:tcPr>
            <w:tcW w:w="2074" w:type="dxa"/>
          </w:tcPr>
          <w:p w14:paraId="0CF9EC7E" w14:textId="1577FCE2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6AF2457C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01/05/2021</w:t>
            </w:r>
          </w:p>
        </w:tc>
        <w:tc>
          <w:tcPr>
            <w:tcW w:w="1803" w:type="dxa"/>
          </w:tcPr>
          <w:p w14:paraId="6B608A39" w14:textId="27230A10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1/11/2018</w:t>
            </w:r>
          </w:p>
          <w:p w14:paraId="71A3A75D" w14:textId="60D7BE85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8/2019</w:t>
            </w:r>
          </w:p>
          <w:p w14:paraId="2E5881F6" w14:textId="5DE633C7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7/2020</w:t>
            </w:r>
          </w:p>
        </w:tc>
      </w:tr>
      <w:tr w:rsidR="00940CBA" w:rsidRPr="003A5A55" w14:paraId="4C23F1F5" w14:textId="77777777" w:rsidTr="00940CBA">
        <w:tc>
          <w:tcPr>
            <w:tcW w:w="1579" w:type="dxa"/>
          </w:tcPr>
          <w:p w14:paraId="57BABEE8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323AB0B6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099F536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M8</w:t>
            </w:r>
          </w:p>
        </w:tc>
        <w:tc>
          <w:tcPr>
            <w:tcW w:w="2236" w:type="dxa"/>
          </w:tcPr>
          <w:p w14:paraId="7D60C9D7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02-900052-04</w:t>
            </w:r>
          </w:p>
        </w:tc>
        <w:tc>
          <w:tcPr>
            <w:tcW w:w="2074" w:type="dxa"/>
          </w:tcPr>
          <w:p w14:paraId="052C4A46" w14:textId="372D199B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0F2A1B00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01/05/2021</w:t>
            </w:r>
          </w:p>
        </w:tc>
        <w:tc>
          <w:tcPr>
            <w:tcW w:w="1803" w:type="dxa"/>
          </w:tcPr>
          <w:p w14:paraId="5D5A91FC" w14:textId="4FB4D1D4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1/11/2018</w:t>
            </w:r>
          </w:p>
          <w:p w14:paraId="769F5938" w14:textId="4FABEE6F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8/2019</w:t>
            </w:r>
          </w:p>
          <w:p w14:paraId="5A2EB007" w14:textId="1257DC52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7/2020</w:t>
            </w:r>
          </w:p>
        </w:tc>
      </w:tr>
      <w:tr w:rsidR="00940CBA" w:rsidRPr="003A5A55" w14:paraId="4DD8113D" w14:textId="77777777" w:rsidTr="00940CBA">
        <w:tc>
          <w:tcPr>
            <w:tcW w:w="1579" w:type="dxa"/>
          </w:tcPr>
          <w:p w14:paraId="1A060FAF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7594719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5AD64622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sz w:val="22"/>
                <w:szCs w:val="22"/>
              </w:rPr>
              <w:t>Polishing Machine M9</w:t>
            </w:r>
          </w:p>
        </w:tc>
        <w:tc>
          <w:tcPr>
            <w:tcW w:w="2236" w:type="dxa"/>
          </w:tcPr>
          <w:p w14:paraId="694D5A7E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sz w:val="22"/>
                <w:szCs w:val="22"/>
              </w:rPr>
              <w:t>02-900065-05</w:t>
            </w:r>
          </w:p>
        </w:tc>
        <w:tc>
          <w:tcPr>
            <w:tcW w:w="2074" w:type="dxa"/>
          </w:tcPr>
          <w:p w14:paraId="5795934D" w14:textId="583C2F4A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2040D0A9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01/03/2021</w:t>
            </w:r>
          </w:p>
        </w:tc>
        <w:tc>
          <w:tcPr>
            <w:tcW w:w="1803" w:type="dxa"/>
          </w:tcPr>
          <w:p w14:paraId="71919525" w14:textId="11E6FE74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1/10/2018</w:t>
            </w:r>
          </w:p>
          <w:p w14:paraId="79139DA8" w14:textId="3298E181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8/2019</w:t>
            </w:r>
          </w:p>
          <w:p w14:paraId="0094218F" w14:textId="4A6227AD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7/2020</w:t>
            </w:r>
          </w:p>
        </w:tc>
      </w:tr>
      <w:tr w:rsidR="00940CBA" w:rsidRPr="003A5A55" w14:paraId="1D38BC61" w14:textId="77777777" w:rsidTr="00940CBA">
        <w:tc>
          <w:tcPr>
            <w:tcW w:w="1579" w:type="dxa"/>
          </w:tcPr>
          <w:p w14:paraId="751A2407" w14:textId="77777777" w:rsidR="00940CBA" w:rsidRPr="00FB4F1B" w:rsidRDefault="00940CBA" w:rsidP="00C357DC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FB4F1B">
              <w:rPr>
                <w:rFonts w:asciiTheme="majorHAnsi" w:hAnsiTheme="majorHAnsi" w:cstheme="majorHAnsi"/>
                <w:color w:val="000000" w:themeColor="text1"/>
              </w:rPr>
              <w:t>PDIOL-Lens Production</w:t>
            </w:r>
          </w:p>
        </w:tc>
        <w:tc>
          <w:tcPr>
            <w:tcW w:w="3095" w:type="dxa"/>
          </w:tcPr>
          <w:p w14:paraId="06E5282B" w14:textId="77777777" w:rsidR="00940CBA" w:rsidRPr="00FB4F1B" w:rsidRDefault="00940CBA" w:rsidP="00C357DC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FB4F1B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2042A468" w14:textId="77777777" w:rsidR="00940CBA" w:rsidRPr="00FB4F1B" w:rsidRDefault="00940CBA" w:rsidP="00C357DC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FB4F1B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Polishing Machine M10</w:t>
            </w:r>
          </w:p>
        </w:tc>
        <w:tc>
          <w:tcPr>
            <w:tcW w:w="2236" w:type="dxa"/>
          </w:tcPr>
          <w:p w14:paraId="37A9F8C2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D44FB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02-900066-05</w:t>
            </w:r>
          </w:p>
        </w:tc>
        <w:tc>
          <w:tcPr>
            <w:tcW w:w="2074" w:type="dxa"/>
          </w:tcPr>
          <w:p w14:paraId="0EB8EF30" w14:textId="17EF1DE0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D44FB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67BCCD91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01/03/2021</w:t>
            </w:r>
          </w:p>
        </w:tc>
        <w:tc>
          <w:tcPr>
            <w:tcW w:w="1803" w:type="dxa"/>
          </w:tcPr>
          <w:p w14:paraId="5127184E" w14:textId="2E0FDA8C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1/10/2018</w:t>
            </w:r>
          </w:p>
          <w:p w14:paraId="63DC4000" w14:textId="65C88139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8/2019</w:t>
            </w:r>
          </w:p>
          <w:p w14:paraId="13902DC6" w14:textId="6EB9B7AE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6/2020</w:t>
            </w:r>
          </w:p>
        </w:tc>
      </w:tr>
      <w:tr w:rsidR="00940CBA" w:rsidRPr="003A5A55" w14:paraId="235312D2" w14:textId="77777777" w:rsidTr="00940CBA">
        <w:tc>
          <w:tcPr>
            <w:tcW w:w="1579" w:type="dxa"/>
          </w:tcPr>
          <w:p w14:paraId="249F989A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19AE0ABD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44DEB061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M11</w:t>
            </w:r>
          </w:p>
        </w:tc>
        <w:tc>
          <w:tcPr>
            <w:tcW w:w="2236" w:type="dxa"/>
          </w:tcPr>
          <w:p w14:paraId="2E214A2A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02-900067-05</w:t>
            </w:r>
          </w:p>
        </w:tc>
        <w:tc>
          <w:tcPr>
            <w:tcW w:w="2074" w:type="dxa"/>
          </w:tcPr>
          <w:p w14:paraId="4E26E754" w14:textId="4B59D4BE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45855297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1/6/2020</w:t>
            </w:r>
          </w:p>
          <w:p w14:paraId="26BE32DD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69B2111D" w14:textId="58126104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1/15/2018</w:t>
            </w:r>
          </w:p>
          <w:p w14:paraId="6F4774A7" w14:textId="058819E1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9/2019</w:t>
            </w:r>
          </w:p>
        </w:tc>
      </w:tr>
      <w:tr w:rsidR="00940CBA" w:rsidRPr="003A5A55" w14:paraId="492E8B48" w14:textId="77777777" w:rsidTr="00940CBA">
        <w:tc>
          <w:tcPr>
            <w:tcW w:w="1579" w:type="dxa"/>
          </w:tcPr>
          <w:p w14:paraId="4505C859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09E3D1CE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03F48CA7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M12</w:t>
            </w:r>
          </w:p>
        </w:tc>
        <w:tc>
          <w:tcPr>
            <w:tcW w:w="2236" w:type="dxa"/>
          </w:tcPr>
          <w:p w14:paraId="57C49AB7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02-900068-05</w:t>
            </w:r>
          </w:p>
        </w:tc>
        <w:tc>
          <w:tcPr>
            <w:tcW w:w="2074" w:type="dxa"/>
          </w:tcPr>
          <w:p w14:paraId="2C70333A" w14:textId="504369F8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6769FC41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1/6/2020</w:t>
            </w:r>
          </w:p>
          <w:p w14:paraId="67FF2EB0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43AF176A" w14:textId="5155787F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1/15/2018</w:t>
            </w:r>
          </w:p>
          <w:p w14:paraId="2F22128E" w14:textId="26A46FCB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9/2019</w:t>
            </w:r>
          </w:p>
        </w:tc>
      </w:tr>
      <w:tr w:rsidR="00940CBA" w:rsidRPr="003A5A55" w14:paraId="244348BB" w14:textId="77777777" w:rsidTr="00940CBA">
        <w:tc>
          <w:tcPr>
            <w:tcW w:w="1579" w:type="dxa"/>
          </w:tcPr>
          <w:p w14:paraId="4A8D06DF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1F4D7673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79C5E0A8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M27</w:t>
            </w:r>
          </w:p>
        </w:tc>
        <w:tc>
          <w:tcPr>
            <w:tcW w:w="2236" w:type="dxa"/>
          </w:tcPr>
          <w:p w14:paraId="374886CA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02-900126-06</w:t>
            </w:r>
          </w:p>
        </w:tc>
        <w:tc>
          <w:tcPr>
            <w:tcW w:w="2074" w:type="dxa"/>
          </w:tcPr>
          <w:p w14:paraId="7467D3AA" w14:textId="45452CFB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4E300A42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803" w:type="dxa"/>
          </w:tcPr>
          <w:p w14:paraId="2406563A" w14:textId="0D617599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1/15/2018</w:t>
            </w:r>
          </w:p>
          <w:p w14:paraId="2226B727" w14:textId="27C31995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9/2019</w:t>
            </w:r>
          </w:p>
          <w:p w14:paraId="424D22F7" w14:textId="1FB617FD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8/2020</w:t>
            </w:r>
          </w:p>
        </w:tc>
      </w:tr>
      <w:tr w:rsidR="00940CBA" w:rsidRPr="003A5A55" w14:paraId="77934A1F" w14:textId="77777777" w:rsidTr="00940CBA">
        <w:tc>
          <w:tcPr>
            <w:tcW w:w="1579" w:type="dxa"/>
          </w:tcPr>
          <w:p w14:paraId="4449F018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638CB177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27811FE3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M28</w:t>
            </w:r>
          </w:p>
        </w:tc>
        <w:tc>
          <w:tcPr>
            <w:tcW w:w="2236" w:type="dxa"/>
          </w:tcPr>
          <w:p w14:paraId="1FB11265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02-900127-06</w:t>
            </w:r>
          </w:p>
        </w:tc>
        <w:tc>
          <w:tcPr>
            <w:tcW w:w="2074" w:type="dxa"/>
          </w:tcPr>
          <w:p w14:paraId="671B78BE" w14:textId="09DB6384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23F3F8E0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803" w:type="dxa"/>
          </w:tcPr>
          <w:p w14:paraId="619F79C5" w14:textId="02B931DA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1/18/2018</w:t>
            </w:r>
          </w:p>
          <w:p w14:paraId="3E0F76F3" w14:textId="15BA2352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1/11/2019</w:t>
            </w:r>
          </w:p>
          <w:p w14:paraId="72530FD5" w14:textId="40E7CB1D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8/2020</w:t>
            </w:r>
          </w:p>
        </w:tc>
      </w:tr>
      <w:tr w:rsidR="00940CBA" w:rsidRPr="003A5A55" w14:paraId="7D2B4758" w14:textId="77777777" w:rsidTr="00940CBA">
        <w:tc>
          <w:tcPr>
            <w:tcW w:w="1579" w:type="dxa"/>
          </w:tcPr>
          <w:p w14:paraId="688F8F41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6677A486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6EFA8CF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M23</w:t>
            </w:r>
          </w:p>
        </w:tc>
        <w:tc>
          <w:tcPr>
            <w:tcW w:w="2236" w:type="dxa"/>
          </w:tcPr>
          <w:p w14:paraId="032BD7E8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02-900130-06</w:t>
            </w:r>
          </w:p>
        </w:tc>
        <w:tc>
          <w:tcPr>
            <w:tcW w:w="2074" w:type="dxa"/>
          </w:tcPr>
          <w:p w14:paraId="4406966E" w14:textId="4085799F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4BC5C7D0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01/12/2021</w:t>
            </w:r>
          </w:p>
        </w:tc>
        <w:tc>
          <w:tcPr>
            <w:tcW w:w="1803" w:type="dxa"/>
          </w:tcPr>
          <w:p w14:paraId="7D8F5CD6" w14:textId="1767FFA7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1/18/2018</w:t>
            </w:r>
          </w:p>
          <w:p w14:paraId="7FE97B9E" w14:textId="0BC758E0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1/17/2019</w:t>
            </w:r>
          </w:p>
          <w:p w14:paraId="3B386298" w14:textId="79A94D7B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1/14/2020</w:t>
            </w:r>
          </w:p>
        </w:tc>
      </w:tr>
      <w:tr w:rsidR="00940CBA" w:rsidRPr="003A5A55" w14:paraId="34F63226" w14:textId="77777777" w:rsidTr="00940CBA">
        <w:tc>
          <w:tcPr>
            <w:tcW w:w="1579" w:type="dxa"/>
          </w:tcPr>
          <w:p w14:paraId="005CEAEA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07ACD4E0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0C6F3BE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M24</w:t>
            </w:r>
          </w:p>
        </w:tc>
        <w:tc>
          <w:tcPr>
            <w:tcW w:w="2236" w:type="dxa"/>
          </w:tcPr>
          <w:p w14:paraId="2259699F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02-900131-06</w:t>
            </w:r>
          </w:p>
        </w:tc>
        <w:tc>
          <w:tcPr>
            <w:tcW w:w="2074" w:type="dxa"/>
          </w:tcPr>
          <w:p w14:paraId="5B35AE23" w14:textId="5B97AB3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35666290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01/12/2021</w:t>
            </w:r>
          </w:p>
        </w:tc>
        <w:tc>
          <w:tcPr>
            <w:tcW w:w="1803" w:type="dxa"/>
          </w:tcPr>
          <w:p w14:paraId="33DFECBB" w14:textId="6F0E6C27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1/18/2018</w:t>
            </w:r>
          </w:p>
          <w:p w14:paraId="3089812D" w14:textId="175819C5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1/15/2019</w:t>
            </w:r>
          </w:p>
          <w:p w14:paraId="262D5A84" w14:textId="77777777" w:rsidR="00940CBA" w:rsidRPr="00AB0B34" w:rsidRDefault="00940CBA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1/14/2020</w:t>
            </w:r>
          </w:p>
        </w:tc>
      </w:tr>
      <w:tr w:rsidR="00940CBA" w:rsidRPr="003A5A55" w14:paraId="03B3FE16" w14:textId="77777777" w:rsidTr="00940CBA">
        <w:tc>
          <w:tcPr>
            <w:tcW w:w="1579" w:type="dxa"/>
          </w:tcPr>
          <w:p w14:paraId="63EEBE7C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lastRenderedPageBreak/>
              <w:t>PDIOL-Lens Production</w:t>
            </w:r>
          </w:p>
        </w:tc>
        <w:tc>
          <w:tcPr>
            <w:tcW w:w="3095" w:type="dxa"/>
          </w:tcPr>
          <w:p w14:paraId="590E7D5A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1BEBCB86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M29</w:t>
            </w:r>
          </w:p>
        </w:tc>
        <w:tc>
          <w:tcPr>
            <w:tcW w:w="2236" w:type="dxa"/>
          </w:tcPr>
          <w:p w14:paraId="3FEBA7C0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02-900225-08</w:t>
            </w:r>
          </w:p>
        </w:tc>
        <w:tc>
          <w:tcPr>
            <w:tcW w:w="2074" w:type="dxa"/>
          </w:tcPr>
          <w:p w14:paraId="4E8F42F2" w14:textId="6A71793E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690821B7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12/27/2020</w:t>
            </w:r>
          </w:p>
        </w:tc>
        <w:tc>
          <w:tcPr>
            <w:tcW w:w="1803" w:type="dxa"/>
          </w:tcPr>
          <w:p w14:paraId="78026795" w14:textId="2E3D4AA4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0F4CB3DF" w14:textId="00653D37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  <w:p w14:paraId="0C9D257E" w14:textId="46EA0CF8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3/2020</w:t>
            </w:r>
          </w:p>
        </w:tc>
      </w:tr>
      <w:tr w:rsidR="00940CBA" w:rsidRPr="003A5A55" w14:paraId="088BB56C" w14:textId="77777777" w:rsidTr="00940CBA">
        <w:tc>
          <w:tcPr>
            <w:tcW w:w="1579" w:type="dxa"/>
          </w:tcPr>
          <w:p w14:paraId="2B27450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1C8F9F0B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4CD534C0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M30</w:t>
            </w:r>
          </w:p>
        </w:tc>
        <w:tc>
          <w:tcPr>
            <w:tcW w:w="2236" w:type="dxa"/>
          </w:tcPr>
          <w:p w14:paraId="2A5575BB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02-900226-08</w:t>
            </w:r>
          </w:p>
        </w:tc>
        <w:tc>
          <w:tcPr>
            <w:tcW w:w="2074" w:type="dxa"/>
          </w:tcPr>
          <w:p w14:paraId="2B924174" w14:textId="1E453996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24E5D3A9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12/27/2020</w:t>
            </w:r>
          </w:p>
        </w:tc>
        <w:tc>
          <w:tcPr>
            <w:tcW w:w="1803" w:type="dxa"/>
          </w:tcPr>
          <w:p w14:paraId="1FF5D00A" w14:textId="42F0F7CE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343ADAB6" w14:textId="315F7B18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  <w:p w14:paraId="50E5521B" w14:textId="370218B8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3/2020</w:t>
            </w:r>
          </w:p>
        </w:tc>
      </w:tr>
      <w:tr w:rsidR="00940CBA" w:rsidRPr="003A5A55" w14:paraId="4ACA073E" w14:textId="77777777" w:rsidTr="00940CBA">
        <w:tc>
          <w:tcPr>
            <w:tcW w:w="1579" w:type="dxa"/>
          </w:tcPr>
          <w:p w14:paraId="72BB9B04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2236DDCB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2DE7799B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M31</w:t>
            </w:r>
          </w:p>
        </w:tc>
        <w:tc>
          <w:tcPr>
            <w:tcW w:w="2236" w:type="dxa"/>
          </w:tcPr>
          <w:p w14:paraId="24310661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02-900227-08</w:t>
            </w:r>
          </w:p>
        </w:tc>
        <w:tc>
          <w:tcPr>
            <w:tcW w:w="2074" w:type="dxa"/>
          </w:tcPr>
          <w:p w14:paraId="07CE6D44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15427BC2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329281D7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398BF012" w14:textId="6B1FA377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4885A9A5" w14:textId="37CEF7E7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</w:tc>
      </w:tr>
      <w:tr w:rsidR="00940CBA" w:rsidRPr="003A5A55" w14:paraId="6B5CB0F1" w14:textId="77777777" w:rsidTr="00940CBA">
        <w:tc>
          <w:tcPr>
            <w:tcW w:w="1579" w:type="dxa"/>
          </w:tcPr>
          <w:p w14:paraId="4384A95E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53625ECD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7FDBCEA3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M32</w:t>
            </w:r>
          </w:p>
        </w:tc>
        <w:tc>
          <w:tcPr>
            <w:tcW w:w="2236" w:type="dxa"/>
          </w:tcPr>
          <w:p w14:paraId="2E934032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02-900228-08</w:t>
            </w:r>
          </w:p>
        </w:tc>
        <w:tc>
          <w:tcPr>
            <w:tcW w:w="2074" w:type="dxa"/>
          </w:tcPr>
          <w:p w14:paraId="6212971A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7E3BB195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5318ABF8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748A3942" w14:textId="0904C41B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75C395F4" w14:textId="16E3EB7F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</w:tc>
      </w:tr>
      <w:tr w:rsidR="00940CBA" w:rsidRPr="003A5A55" w14:paraId="4888CAA1" w14:textId="77777777" w:rsidTr="00940CBA">
        <w:tc>
          <w:tcPr>
            <w:tcW w:w="1579" w:type="dxa"/>
          </w:tcPr>
          <w:p w14:paraId="5DFCFEC4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4DC690BA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55AAFC2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M33</w:t>
            </w:r>
          </w:p>
        </w:tc>
        <w:tc>
          <w:tcPr>
            <w:tcW w:w="2236" w:type="dxa"/>
          </w:tcPr>
          <w:p w14:paraId="1B9809B6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02-900229-08</w:t>
            </w:r>
          </w:p>
        </w:tc>
        <w:tc>
          <w:tcPr>
            <w:tcW w:w="2074" w:type="dxa"/>
          </w:tcPr>
          <w:p w14:paraId="32B93EAB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07A5FEC4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12/29/2020</w:t>
            </w:r>
          </w:p>
        </w:tc>
        <w:tc>
          <w:tcPr>
            <w:tcW w:w="1803" w:type="dxa"/>
          </w:tcPr>
          <w:p w14:paraId="062B541D" w14:textId="3B98CDEC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474684C6" w14:textId="70209D64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  <w:p w14:paraId="77606828" w14:textId="2E42EA2F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3/2020</w:t>
            </w:r>
          </w:p>
        </w:tc>
      </w:tr>
      <w:tr w:rsidR="00940CBA" w:rsidRPr="003A5A55" w14:paraId="57606C03" w14:textId="77777777" w:rsidTr="00940CBA">
        <w:tc>
          <w:tcPr>
            <w:tcW w:w="1579" w:type="dxa"/>
          </w:tcPr>
          <w:p w14:paraId="42D26552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1C85C4AC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52D6B1B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M34</w:t>
            </w:r>
          </w:p>
        </w:tc>
        <w:tc>
          <w:tcPr>
            <w:tcW w:w="2236" w:type="dxa"/>
          </w:tcPr>
          <w:p w14:paraId="116C4193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02-900230-08</w:t>
            </w:r>
          </w:p>
        </w:tc>
        <w:tc>
          <w:tcPr>
            <w:tcW w:w="2074" w:type="dxa"/>
          </w:tcPr>
          <w:p w14:paraId="011C6F8F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3AF07B8B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12/29/2020</w:t>
            </w:r>
          </w:p>
        </w:tc>
        <w:tc>
          <w:tcPr>
            <w:tcW w:w="1803" w:type="dxa"/>
          </w:tcPr>
          <w:p w14:paraId="36C05EFC" w14:textId="248B1974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0D08C689" w14:textId="075C3DCD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  <w:p w14:paraId="24B53935" w14:textId="78BB9FF6" w:rsidR="00940CBA" w:rsidRPr="00AB0B34" w:rsidRDefault="00006E2B" w:rsidP="00006E2B">
            <w:pPr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1/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940CBA" w:rsidRPr="00AB0B34">
              <w:rPr>
                <w:rFonts w:asciiTheme="majorHAnsi" w:hAnsiTheme="majorHAnsi" w:cstheme="majorHAnsi"/>
                <w:sz w:val="22"/>
                <w:szCs w:val="22"/>
              </w:rPr>
              <w:t>3/2020</w:t>
            </w:r>
          </w:p>
        </w:tc>
      </w:tr>
      <w:tr w:rsidR="00940CBA" w:rsidRPr="003A5A55" w14:paraId="6AE02920" w14:textId="77777777" w:rsidTr="00940CBA">
        <w:tc>
          <w:tcPr>
            <w:tcW w:w="1579" w:type="dxa"/>
          </w:tcPr>
          <w:p w14:paraId="291C8D0D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475BFD0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2F0685BB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M35</w:t>
            </w:r>
          </w:p>
        </w:tc>
        <w:tc>
          <w:tcPr>
            <w:tcW w:w="2236" w:type="dxa"/>
          </w:tcPr>
          <w:p w14:paraId="28451367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02-900231-08</w:t>
            </w:r>
          </w:p>
        </w:tc>
        <w:tc>
          <w:tcPr>
            <w:tcW w:w="2074" w:type="dxa"/>
          </w:tcPr>
          <w:p w14:paraId="7D06204B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6F11E131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1BF9100F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3CE9E1A5" w14:textId="4B52EA06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73825ABE" w14:textId="46E8C338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</w:tc>
      </w:tr>
      <w:tr w:rsidR="00940CBA" w:rsidRPr="003A5A55" w14:paraId="7FBB2A0C" w14:textId="77777777" w:rsidTr="00940CBA">
        <w:tc>
          <w:tcPr>
            <w:tcW w:w="1579" w:type="dxa"/>
          </w:tcPr>
          <w:p w14:paraId="3496A570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095" w:type="dxa"/>
          </w:tcPr>
          <w:p w14:paraId="12559A6C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320" w:type="dxa"/>
          </w:tcPr>
          <w:p w14:paraId="7911E7D0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M36</w:t>
            </w:r>
          </w:p>
        </w:tc>
        <w:tc>
          <w:tcPr>
            <w:tcW w:w="2236" w:type="dxa"/>
          </w:tcPr>
          <w:p w14:paraId="3EF71AD0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02-900232-08</w:t>
            </w:r>
          </w:p>
        </w:tc>
        <w:tc>
          <w:tcPr>
            <w:tcW w:w="2074" w:type="dxa"/>
          </w:tcPr>
          <w:p w14:paraId="28CC67F8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188" w:type="dxa"/>
          </w:tcPr>
          <w:p w14:paraId="44BD56BB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2EB52245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75F07ED7" w14:textId="6B30F0F1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6/2018</w:t>
            </w:r>
          </w:p>
          <w:p w14:paraId="263EECC7" w14:textId="4F982DAF" w:rsidR="00940CBA" w:rsidRPr="00AB0B34" w:rsidRDefault="00006E2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</w:rPr>
              <w:t>0</w:t>
            </w:r>
            <w:r w:rsidR="00940CBA" w:rsidRPr="00AB0B34">
              <w:rPr>
                <w:rFonts w:ascii="Arial" w:hAnsi="Arial" w:cs="Arial"/>
              </w:rPr>
              <w:t>4/2019</w:t>
            </w:r>
          </w:p>
          <w:p w14:paraId="570E4CB5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5AA1A15B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05B80597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CBA" w:rsidRPr="003A5A55" w14:paraId="69833038" w14:textId="77777777" w:rsidTr="00940CBA">
        <w:tc>
          <w:tcPr>
            <w:tcW w:w="1579" w:type="dxa"/>
          </w:tcPr>
          <w:p w14:paraId="16FE04BD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Sterilization process</w:t>
            </w:r>
          </w:p>
        </w:tc>
        <w:tc>
          <w:tcPr>
            <w:tcW w:w="3095" w:type="dxa"/>
          </w:tcPr>
          <w:p w14:paraId="2A08780A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Temperature, Pressure</w:t>
            </w:r>
          </w:p>
          <w:p w14:paraId="21F1E603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Humidity, Timer of Sterilization Chart Speed </w:t>
            </w:r>
          </w:p>
        </w:tc>
        <w:tc>
          <w:tcPr>
            <w:tcW w:w="2320" w:type="dxa"/>
          </w:tcPr>
          <w:p w14:paraId="5811B46A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</w:rPr>
              <w:t>EOG Sterilization Unit #1</w:t>
            </w:r>
          </w:p>
        </w:tc>
        <w:tc>
          <w:tcPr>
            <w:tcW w:w="2236" w:type="dxa"/>
          </w:tcPr>
          <w:p w14:paraId="3A43309B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13397B">
              <w:rPr>
                <w:rFonts w:ascii="Arial" w:hAnsi="Arial" w:cs="Arial"/>
                <w:color w:val="00B050"/>
              </w:rPr>
              <w:t>03-900001-04</w:t>
            </w:r>
          </w:p>
        </w:tc>
        <w:tc>
          <w:tcPr>
            <w:tcW w:w="2074" w:type="dxa"/>
          </w:tcPr>
          <w:p w14:paraId="3EAC8BF1" w14:textId="60BEDED8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7C816A06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0BCD6158" w14:textId="0C8EBB95" w:rsidR="00940CBA" w:rsidRPr="00AB0B34" w:rsidRDefault="0013397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09/22/2022</w:t>
            </w:r>
          </w:p>
        </w:tc>
        <w:tc>
          <w:tcPr>
            <w:tcW w:w="1803" w:type="dxa"/>
          </w:tcPr>
          <w:p w14:paraId="21E94657" w14:textId="77777777" w:rsidR="0013397B" w:rsidRDefault="0013397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10/07/2020</w:t>
            </w:r>
          </w:p>
          <w:p w14:paraId="63C3CC58" w14:textId="38E8CE20" w:rsidR="0013397B" w:rsidRPr="00AB0B34" w:rsidRDefault="0013397B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10/06/2021</w:t>
            </w:r>
          </w:p>
        </w:tc>
      </w:tr>
      <w:tr w:rsidR="00940CBA" w:rsidRPr="003A5A55" w14:paraId="57DC55A0" w14:textId="77777777" w:rsidTr="00940CBA">
        <w:tc>
          <w:tcPr>
            <w:tcW w:w="1579" w:type="dxa"/>
          </w:tcPr>
          <w:p w14:paraId="68DDD5E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Sterilization process</w:t>
            </w:r>
          </w:p>
        </w:tc>
        <w:tc>
          <w:tcPr>
            <w:tcW w:w="3095" w:type="dxa"/>
          </w:tcPr>
          <w:p w14:paraId="21638E35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Temperature, Pressure</w:t>
            </w:r>
          </w:p>
          <w:p w14:paraId="03533CD5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Humidity, Timer of Sterilization Chart Speed</w:t>
            </w:r>
          </w:p>
          <w:p w14:paraId="2B5165FC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</w:p>
          <w:p w14:paraId="6CC24DA3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20" w:type="dxa"/>
          </w:tcPr>
          <w:p w14:paraId="752955EE" w14:textId="77777777" w:rsidR="00940CBA" w:rsidRPr="00906E84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906E84">
              <w:rPr>
                <w:rFonts w:ascii="Arial" w:hAnsi="Arial" w:cs="Arial"/>
              </w:rPr>
              <w:t>EOG Sterilization Unit #2</w:t>
            </w:r>
          </w:p>
        </w:tc>
        <w:tc>
          <w:tcPr>
            <w:tcW w:w="2236" w:type="dxa"/>
          </w:tcPr>
          <w:p w14:paraId="4DD28512" w14:textId="77777777" w:rsidR="00940CBA" w:rsidRPr="00D44FB0" w:rsidRDefault="00940CBA" w:rsidP="002D6940">
            <w:pPr>
              <w:adjustRightInd w:val="0"/>
              <w:jc w:val="center"/>
              <w:rPr>
                <w:rFonts w:ascii="Arial" w:hAnsi="Arial" w:cs="Arial"/>
              </w:rPr>
            </w:pPr>
            <w:r w:rsidRPr="003D41AF">
              <w:rPr>
                <w:rFonts w:ascii="Arial" w:hAnsi="Arial" w:cs="Arial"/>
                <w:color w:val="00B050"/>
              </w:rPr>
              <w:t>03-900009-06</w:t>
            </w:r>
          </w:p>
        </w:tc>
        <w:tc>
          <w:tcPr>
            <w:tcW w:w="2074" w:type="dxa"/>
          </w:tcPr>
          <w:p w14:paraId="2047D5E3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7EE530D7" w14:textId="54DF170F" w:rsidR="00940CBA" w:rsidRPr="00AB0B34" w:rsidRDefault="003D41AF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10/19/2022</w:t>
            </w:r>
          </w:p>
        </w:tc>
        <w:tc>
          <w:tcPr>
            <w:tcW w:w="1803" w:type="dxa"/>
          </w:tcPr>
          <w:p w14:paraId="493FF01F" w14:textId="05586C80" w:rsidR="003D41AF" w:rsidRDefault="003D41AF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10/21/2020</w:t>
            </w:r>
          </w:p>
          <w:p w14:paraId="2C4712AA" w14:textId="58AFCE56" w:rsidR="003D41AF" w:rsidRPr="00AB0B34" w:rsidRDefault="003D41AF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10/19/2021</w:t>
            </w:r>
          </w:p>
          <w:p w14:paraId="1B27906D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CBA" w:rsidRPr="003A5A55" w14:paraId="03C1FC93" w14:textId="77777777" w:rsidTr="00940CBA">
        <w:tc>
          <w:tcPr>
            <w:tcW w:w="1579" w:type="dxa"/>
          </w:tcPr>
          <w:p w14:paraId="3ACDC586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Sterilization process</w:t>
            </w:r>
          </w:p>
        </w:tc>
        <w:tc>
          <w:tcPr>
            <w:tcW w:w="3095" w:type="dxa"/>
          </w:tcPr>
          <w:p w14:paraId="031F7CD3" w14:textId="77777777" w:rsidR="00940CBA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Temperature, Pressure</w:t>
            </w:r>
          </w:p>
          <w:p w14:paraId="6A0467A4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Humidity, Timer of Sterilization Chart Speed</w:t>
            </w:r>
          </w:p>
        </w:tc>
        <w:tc>
          <w:tcPr>
            <w:tcW w:w="2320" w:type="dxa"/>
          </w:tcPr>
          <w:p w14:paraId="4608F93D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</w:rPr>
              <w:t>EOG Sterilization Unit #3</w:t>
            </w:r>
          </w:p>
        </w:tc>
        <w:tc>
          <w:tcPr>
            <w:tcW w:w="2236" w:type="dxa"/>
          </w:tcPr>
          <w:p w14:paraId="614E70E6" w14:textId="77777777" w:rsidR="00940CBA" w:rsidRPr="00D44FB0" w:rsidRDefault="00940CBA" w:rsidP="002D6940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bookmarkStart w:id="7" w:name="_Hlk131494781"/>
            <w:r w:rsidRPr="00D27E36">
              <w:rPr>
                <w:rFonts w:ascii="Arial" w:hAnsi="Arial" w:cs="Arial"/>
                <w:color w:val="0070C0"/>
              </w:rPr>
              <w:t>03-900019-15</w:t>
            </w:r>
            <w:bookmarkEnd w:id="7"/>
          </w:p>
        </w:tc>
        <w:tc>
          <w:tcPr>
            <w:tcW w:w="2074" w:type="dxa"/>
          </w:tcPr>
          <w:p w14:paraId="194E1C4C" w14:textId="371CA39E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64A042EF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7334B4EB" w14:textId="2748A42F" w:rsidR="00940CBA" w:rsidRDefault="00615BA3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10/12/2021</w:t>
            </w:r>
          </w:p>
          <w:p w14:paraId="28CF5CBE" w14:textId="4221719E" w:rsidR="00615BA3" w:rsidRPr="00AB0B34" w:rsidRDefault="00615BA3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(Inactive)</w:t>
            </w:r>
          </w:p>
          <w:p w14:paraId="480DA35E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E411AB3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10/22/2018</w:t>
            </w:r>
          </w:p>
          <w:p w14:paraId="32AA1ECB" w14:textId="195176EC" w:rsidR="00940CBA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10/21/2019</w:t>
            </w:r>
          </w:p>
          <w:p w14:paraId="654BF73A" w14:textId="6DDAC19C" w:rsidR="00615BA3" w:rsidRDefault="00615BA3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10/14/2020</w:t>
            </w:r>
          </w:p>
          <w:p w14:paraId="7C426D50" w14:textId="77777777" w:rsidR="00615BA3" w:rsidRPr="00AB0B34" w:rsidRDefault="00615BA3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436C1C73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258C454A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  <w:p w14:paraId="114AF5BD" w14:textId="77777777" w:rsidR="00940CBA" w:rsidRPr="00AB0B34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CBA" w:rsidRPr="003A5A55" w14:paraId="2CC4D538" w14:textId="77777777" w:rsidTr="00940CBA">
        <w:trPr>
          <w:trHeight w:val="274"/>
        </w:trPr>
        <w:tc>
          <w:tcPr>
            <w:tcW w:w="1579" w:type="dxa"/>
          </w:tcPr>
          <w:p w14:paraId="44034D9F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Aeration process</w:t>
            </w:r>
          </w:p>
        </w:tc>
        <w:tc>
          <w:tcPr>
            <w:tcW w:w="3095" w:type="dxa"/>
          </w:tcPr>
          <w:p w14:paraId="4DC5ABC5" w14:textId="77777777" w:rsidR="00940CBA" w:rsidRPr="00850D22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Temperature &amp; Air Exhaust Rate  </w:t>
            </w:r>
          </w:p>
        </w:tc>
        <w:tc>
          <w:tcPr>
            <w:tcW w:w="2320" w:type="dxa"/>
          </w:tcPr>
          <w:p w14:paraId="335B8AB2" w14:textId="77777777" w:rsidR="00940CBA" w:rsidRPr="00197C3E" w:rsidRDefault="00940CBA" w:rsidP="00C357DC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</w:rPr>
              <w:t>Aerator Unit #1</w:t>
            </w:r>
          </w:p>
        </w:tc>
        <w:tc>
          <w:tcPr>
            <w:tcW w:w="2236" w:type="dxa"/>
          </w:tcPr>
          <w:p w14:paraId="59E4983E" w14:textId="77777777" w:rsidR="00940CBA" w:rsidRPr="00D44FB0" w:rsidRDefault="00940CBA" w:rsidP="002D6940">
            <w:pPr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6B1747">
              <w:rPr>
                <w:rFonts w:ascii="Arial" w:hAnsi="Arial" w:cs="Arial"/>
                <w:color w:val="00B050"/>
              </w:rPr>
              <w:t>03-900011-04</w:t>
            </w:r>
          </w:p>
        </w:tc>
        <w:tc>
          <w:tcPr>
            <w:tcW w:w="2074" w:type="dxa"/>
          </w:tcPr>
          <w:p w14:paraId="31B16A9A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7E5354E2" w14:textId="74CDE1FA" w:rsidR="00940CBA" w:rsidRPr="00AB0B34" w:rsidRDefault="002E7355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03/23/2023</w:t>
            </w:r>
          </w:p>
        </w:tc>
        <w:tc>
          <w:tcPr>
            <w:tcW w:w="1803" w:type="dxa"/>
          </w:tcPr>
          <w:p w14:paraId="451BCDEB" w14:textId="77777777" w:rsidR="002E7355" w:rsidRDefault="002E7355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05/15/2020</w:t>
            </w:r>
          </w:p>
          <w:p w14:paraId="326539CB" w14:textId="77777777" w:rsidR="002E7355" w:rsidRDefault="002E7355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05/03/2021</w:t>
            </w:r>
          </w:p>
          <w:p w14:paraId="54703B1A" w14:textId="77777777" w:rsidR="002E7355" w:rsidRDefault="002E7355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03/29/2022</w:t>
            </w:r>
          </w:p>
          <w:p w14:paraId="6BCCD99A" w14:textId="6A38641C" w:rsidR="002E7355" w:rsidRPr="00AB0B34" w:rsidRDefault="002E7355" w:rsidP="00006E2B">
            <w:pPr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940CBA" w:rsidRPr="003A5A55" w14:paraId="67425153" w14:textId="77777777" w:rsidTr="00940CBA">
        <w:tc>
          <w:tcPr>
            <w:tcW w:w="1579" w:type="dxa"/>
          </w:tcPr>
          <w:p w14:paraId="16348AF4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Aeration process</w:t>
            </w:r>
          </w:p>
        </w:tc>
        <w:tc>
          <w:tcPr>
            <w:tcW w:w="3095" w:type="dxa"/>
          </w:tcPr>
          <w:p w14:paraId="78C382A9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Temperature &amp; Air Exhaust Rate  </w:t>
            </w:r>
          </w:p>
        </w:tc>
        <w:tc>
          <w:tcPr>
            <w:tcW w:w="2320" w:type="dxa"/>
          </w:tcPr>
          <w:p w14:paraId="7F788D4B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Aerator Unit #3</w:t>
            </w:r>
          </w:p>
        </w:tc>
        <w:tc>
          <w:tcPr>
            <w:tcW w:w="2236" w:type="dxa"/>
          </w:tcPr>
          <w:p w14:paraId="4ED178D8" w14:textId="77777777" w:rsidR="00940CBA" w:rsidRPr="00D44FB0" w:rsidRDefault="00940CBA" w:rsidP="002D6940">
            <w:pPr>
              <w:adjustRightInd w:val="0"/>
              <w:jc w:val="center"/>
              <w:rPr>
                <w:rFonts w:ascii="Arial" w:hAnsi="Arial" w:cs="Arial"/>
              </w:rPr>
            </w:pPr>
            <w:r w:rsidRPr="006B1747">
              <w:rPr>
                <w:rFonts w:ascii="Arial" w:hAnsi="Arial" w:cs="Arial"/>
                <w:color w:val="00B050"/>
              </w:rPr>
              <w:t>03-900013-07</w:t>
            </w:r>
          </w:p>
        </w:tc>
        <w:tc>
          <w:tcPr>
            <w:tcW w:w="2074" w:type="dxa"/>
          </w:tcPr>
          <w:p w14:paraId="5515E762" w14:textId="77777777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445A908A" w14:textId="0A9DDCD4" w:rsidR="00940CBA" w:rsidRPr="00AB0B34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03/03/2023</w:t>
            </w:r>
          </w:p>
        </w:tc>
        <w:tc>
          <w:tcPr>
            <w:tcW w:w="1803" w:type="dxa"/>
          </w:tcPr>
          <w:p w14:paraId="28A7F3B8" w14:textId="77777777" w:rsidR="006B1747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04/02/2020</w:t>
            </w:r>
          </w:p>
          <w:p w14:paraId="0B709B98" w14:textId="77777777" w:rsidR="006B1747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03/21/2021</w:t>
            </w:r>
          </w:p>
          <w:p w14:paraId="70D645D8" w14:textId="58172721" w:rsidR="006B1747" w:rsidRPr="00AB0B34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03/02/2022</w:t>
            </w:r>
          </w:p>
        </w:tc>
      </w:tr>
      <w:tr w:rsidR="00940CBA" w:rsidRPr="003A5A55" w14:paraId="1609E669" w14:textId="77777777" w:rsidTr="00940CBA">
        <w:tc>
          <w:tcPr>
            <w:tcW w:w="1579" w:type="dxa"/>
          </w:tcPr>
          <w:p w14:paraId="7636BFAE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Aeration process</w:t>
            </w:r>
          </w:p>
        </w:tc>
        <w:tc>
          <w:tcPr>
            <w:tcW w:w="3095" w:type="dxa"/>
          </w:tcPr>
          <w:p w14:paraId="2D6470F2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Temperature &amp; Air Exhaust Rate  </w:t>
            </w:r>
          </w:p>
        </w:tc>
        <w:tc>
          <w:tcPr>
            <w:tcW w:w="2320" w:type="dxa"/>
          </w:tcPr>
          <w:p w14:paraId="014DBBC6" w14:textId="77777777" w:rsidR="00940CBA" w:rsidRPr="00D44FB0" w:rsidRDefault="00940CBA" w:rsidP="00C357DC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Aerator Unit #4</w:t>
            </w:r>
          </w:p>
        </w:tc>
        <w:tc>
          <w:tcPr>
            <w:tcW w:w="2236" w:type="dxa"/>
          </w:tcPr>
          <w:p w14:paraId="1E2955D3" w14:textId="77777777" w:rsidR="00940CBA" w:rsidRPr="00D44FB0" w:rsidRDefault="00940CBA" w:rsidP="002D6940">
            <w:pPr>
              <w:adjustRightInd w:val="0"/>
              <w:jc w:val="center"/>
              <w:rPr>
                <w:rFonts w:ascii="Arial" w:hAnsi="Arial" w:cs="Arial"/>
              </w:rPr>
            </w:pPr>
            <w:bookmarkStart w:id="8" w:name="_Hlk131495007"/>
            <w:r w:rsidRPr="00D04002">
              <w:rPr>
                <w:rFonts w:ascii="Arial" w:hAnsi="Arial" w:cs="Arial"/>
                <w:color w:val="0070C0"/>
              </w:rPr>
              <w:t>03-900017-12</w:t>
            </w:r>
            <w:bookmarkEnd w:id="8"/>
          </w:p>
        </w:tc>
        <w:tc>
          <w:tcPr>
            <w:tcW w:w="2074" w:type="dxa"/>
          </w:tcPr>
          <w:p w14:paraId="32CE50A7" w14:textId="60BDBFBC" w:rsidR="00940CBA" w:rsidRPr="00D44FB0" w:rsidRDefault="00940CBA" w:rsidP="00006E2B">
            <w:pPr>
              <w:adjustRightInd w:val="0"/>
              <w:jc w:val="center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2188" w:type="dxa"/>
          </w:tcPr>
          <w:p w14:paraId="514BF022" w14:textId="5176A6E9" w:rsidR="00940CBA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02/20/2022</w:t>
            </w:r>
          </w:p>
          <w:p w14:paraId="7A3143DA" w14:textId="0ECE0492" w:rsidR="006B1747" w:rsidRPr="00AB0B34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(Inactive)</w:t>
            </w:r>
          </w:p>
        </w:tc>
        <w:tc>
          <w:tcPr>
            <w:tcW w:w="1803" w:type="dxa"/>
          </w:tcPr>
          <w:p w14:paraId="38BF6262" w14:textId="77777777" w:rsidR="006B1747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03/14/2020</w:t>
            </w:r>
          </w:p>
          <w:p w14:paraId="5C1112C5" w14:textId="4300E46B" w:rsidR="006B1747" w:rsidRPr="00AB0B34" w:rsidRDefault="006B1747" w:rsidP="00006E2B">
            <w:pPr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03/12/2021</w:t>
            </w:r>
          </w:p>
        </w:tc>
      </w:tr>
      <w:bookmarkEnd w:id="5"/>
      <w:tr w:rsidR="003D0CA6" w:rsidRPr="008F1B4D" w14:paraId="2836F31B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07633179" w14:textId="29908A1A" w:rsidR="003D0CA6" w:rsidRPr="00FD37AA" w:rsidRDefault="002D6940" w:rsidP="002D6940">
            <w:pPr>
              <w:rPr>
                <w:rFonts w:ascii="Arial" w:eastAsia="Times New Roman" w:hAnsi="Arial" w:cs="Arial"/>
              </w:rPr>
            </w:pPr>
            <w:r>
              <w:t>Inspection</w:t>
            </w:r>
          </w:p>
        </w:tc>
        <w:tc>
          <w:tcPr>
            <w:tcW w:w="3095" w:type="dxa"/>
            <w:shd w:val="clear" w:color="auto" w:fill="FFFFFF" w:themeFill="background1"/>
          </w:tcPr>
          <w:p w14:paraId="036DA18A" w14:textId="0F8698FE" w:rsidR="003D0CA6" w:rsidRPr="00FD37AA" w:rsidRDefault="003D0CA6" w:rsidP="00A04CDC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1FDACF8D" w14:textId="74378E5A" w:rsidR="003D0CA6" w:rsidRPr="00FD37AA" w:rsidRDefault="002D6940" w:rsidP="00A04CDC">
            <w:pPr>
              <w:jc w:val="center"/>
              <w:rPr>
                <w:rFonts w:ascii="Arial" w:eastAsia="Times New Roman" w:hAnsi="Arial" w:cs="Arial"/>
              </w:rPr>
            </w:pPr>
            <w:r w:rsidRPr="002D6940">
              <w:rPr>
                <w:rFonts w:ascii="Arial" w:eastAsia="Times New Roman" w:hAnsi="Arial" w:cs="Arial"/>
              </w:rPr>
              <w:t>HPLC system</w:t>
            </w:r>
          </w:p>
        </w:tc>
        <w:tc>
          <w:tcPr>
            <w:tcW w:w="2236" w:type="dxa"/>
            <w:shd w:val="clear" w:color="auto" w:fill="FFFFFF" w:themeFill="background1"/>
          </w:tcPr>
          <w:p w14:paraId="28591257" w14:textId="67776004" w:rsidR="003D0CA6" w:rsidRPr="00FD37AA" w:rsidRDefault="00015FB6" w:rsidP="002D6940">
            <w:pPr>
              <w:jc w:val="center"/>
              <w:rPr>
                <w:rFonts w:ascii="Arial" w:eastAsia="Times New Roman" w:hAnsi="Arial" w:cs="Arial"/>
              </w:rPr>
            </w:pPr>
            <w:r w:rsidRPr="00015FB6">
              <w:rPr>
                <w:rFonts w:ascii="Arial" w:eastAsia="Times New Roman" w:hAnsi="Arial" w:cs="Arial"/>
              </w:rPr>
              <w:t>01-800013-05</w:t>
            </w:r>
          </w:p>
        </w:tc>
        <w:tc>
          <w:tcPr>
            <w:tcW w:w="2074" w:type="dxa"/>
            <w:shd w:val="clear" w:color="auto" w:fill="FFFFFF" w:themeFill="background1"/>
          </w:tcPr>
          <w:p w14:paraId="7C215D55" w14:textId="586876B7" w:rsidR="003D0CA6" w:rsidRPr="00104E1D" w:rsidRDefault="002D6940" w:rsidP="00006E2B">
            <w:pPr>
              <w:jc w:val="center"/>
              <w:rPr>
                <w:rFonts w:ascii="Arial" w:eastAsia="Times New Roman" w:hAnsi="Arial" w:cstheme="minorBidi"/>
              </w:rPr>
            </w:pPr>
            <w:r>
              <w:rPr>
                <w:rFonts w:ascii="Arial" w:eastAsia="Times New Roman" w:hAnsi="Arial" w:cstheme="minorBidi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27067BE5" w14:textId="706CBC6E" w:rsidR="003D0CA6" w:rsidRPr="00104E1D" w:rsidRDefault="002D6940" w:rsidP="00006E2B">
            <w:pPr>
              <w:jc w:val="center"/>
              <w:rPr>
                <w:rFonts w:ascii="Arial" w:eastAsia="Times New Roman" w:hAnsi="Arial" w:cstheme="minorBidi"/>
              </w:rPr>
            </w:pPr>
            <w:r>
              <w:rPr>
                <w:rFonts w:ascii="Arial" w:eastAsia="Times New Roman" w:hAnsi="Arial" w:cstheme="minorBidi"/>
              </w:rPr>
              <w:t>06/30/2022</w:t>
            </w:r>
          </w:p>
        </w:tc>
        <w:tc>
          <w:tcPr>
            <w:tcW w:w="1803" w:type="dxa"/>
            <w:shd w:val="clear" w:color="auto" w:fill="FFFFFF" w:themeFill="background1"/>
          </w:tcPr>
          <w:p w14:paraId="39CB0066" w14:textId="77777777" w:rsidR="003D0CA6" w:rsidRDefault="002D6940" w:rsidP="00006E2B">
            <w:pPr>
              <w:jc w:val="center"/>
              <w:rPr>
                <w:rFonts w:ascii="Arial" w:eastAsia="Times New Roman" w:hAnsi="Arial" w:cstheme="minorBidi"/>
              </w:rPr>
            </w:pPr>
            <w:r>
              <w:rPr>
                <w:rFonts w:ascii="Arial" w:eastAsia="Times New Roman" w:hAnsi="Arial" w:cstheme="minorBidi"/>
              </w:rPr>
              <w:t>07/17/2020</w:t>
            </w:r>
          </w:p>
          <w:p w14:paraId="3ECBB6F7" w14:textId="5C12A604" w:rsidR="002D6940" w:rsidRPr="00104E1D" w:rsidRDefault="002D6940" w:rsidP="00006E2B">
            <w:pPr>
              <w:jc w:val="center"/>
              <w:rPr>
                <w:rFonts w:ascii="Arial" w:eastAsia="Times New Roman" w:hAnsi="Arial" w:cstheme="minorBidi"/>
              </w:rPr>
            </w:pPr>
            <w:r>
              <w:rPr>
                <w:rFonts w:ascii="Arial" w:eastAsia="Times New Roman" w:hAnsi="Arial" w:cstheme="minorBidi"/>
              </w:rPr>
              <w:t>07/09/2021</w:t>
            </w:r>
          </w:p>
        </w:tc>
      </w:tr>
      <w:tr w:rsidR="009B2D07" w:rsidRPr="008F1B4D" w14:paraId="3798DD8D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7A41CB49" w14:textId="08E4F364" w:rsidR="009B2D07" w:rsidRPr="00FD37AA" w:rsidRDefault="009B2D07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4920BC03" w14:textId="016488E9" w:rsidR="009B2D07" w:rsidRPr="00FD37AA" w:rsidRDefault="009B2D07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07D988C0" w14:textId="1105CBD1" w:rsidR="009B2D07" w:rsidRPr="00FD37AA" w:rsidRDefault="008C2C5B" w:rsidP="009B2D07">
            <w:pPr>
              <w:jc w:val="center"/>
              <w:rPr>
                <w:rFonts w:ascii="Arial" w:eastAsia="Times New Roman" w:hAnsi="Arial" w:cs="Arial"/>
              </w:rPr>
            </w:pPr>
            <w:r w:rsidRPr="008C2C5B">
              <w:rPr>
                <w:rFonts w:ascii="Arial" w:eastAsia="Times New Roman" w:hAnsi="Arial" w:cs="Arial"/>
              </w:rPr>
              <w:t>UV spectrometer</w:t>
            </w:r>
          </w:p>
        </w:tc>
        <w:tc>
          <w:tcPr>
            <w:tcW w:w="2236" w:type="dxa"/>
            <w:shd w:val="clear" w:color="auto" w:fill="FFFFFF" w:themeFill="background1"/>
          </w:tcPr>
          <w:p w14:paraId="3F5FD011" w14:textId="1C44669F" w:rsidR="009B2D07" w:rsidRPr="00FD37AA" w:rsidRDefault="00015FB6" w:rsidP="002D6940">
            <w:pPr>
              <w:jc w:val="center"/>
              <w:rPr>
                <w:rFonts w:ascii="Arial" w:eastAsia="Times New Roman" w:hAnsi="Arial" w:cs="Arial"/>
              </w:rPr>
            </w:pPr>
            <w:r w:rsidRPr="00015FB6">
              <w:rPr>
                <w:rFonts w:ascii="Arial" w:eastAsia="Times New Roman" w:hAnsi="Arial" w:cs="Arial"/>
              </w:rPr>
              <w:t>01-800011-05</w:t>
            </w:r>
          </w:p>
        </w:tc>
        <w:tc>
          <w:tcPr>
            <w:tcW w:w="2074" w:type="dxa"/>
            <w:shd w:val="clear" w:color="auto" w:fill="FFFFFF" w:themeFill="background1"/>
          </w:tcPr>
          <w:p w14:paraId="59BDFD5B" w14:textId="7B333DEE" w:rsidR="009B2D07" w:rsidRPr="00BC1A68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68AD7C73" w14:textId="0AA42468" w:rsidR="009B2D07" w:rsidRPr="00FD37AA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04/26/2022</w:t>
            </w:r>
          </w:p>
        </w:tc>
        <w:tc>
          <w:tcPr>
            <w:tcW w:w="1803" w:type="dxa"/>
            <w:shd w:val="clear" w:color="auto" w:fill="FFFFFF" w:themeFill="background1"/>
          </w:tcPr>
          <w:p w14:paraId="1878CD50" w14:textId="5849F7E8" w:rsidR="009B2D07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05/11/2020</w:t>
            </w:r>
          </w:p>
          <w:p w14:paraId="628C334C" w14:textId="1860E5AE" w:rsidR="008C2C5B" w:rsidRPr="00FD37AA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05/05/2021</w:t>
            </w:r>
          </w:p>
        </w:tc>
      </w:tr>
      <w:tr w:rsidR="00901740" w:rsidRPr="008F1B4D" w14:paraId="69B63108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2AF5F8DF" w14:textId="77777777" w:rsidR="00901740" w:rsidRPr="00FD37AA" w:rsidRDefault="00901740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395958A8" w14:textId="77777777" w:rsidR="00901740" w:rsidRPr="00FD37AA" w:rsidRDefault="00901740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33AAF01C" w14:textId="77EBC6FD" w:rsidR="00901740" w:rsidRPr="00FD37AA" w:rsidRDefault="008C2C5B" w:rsidP="009B2D07">
            <w:pPr>
              <w:jc w:val="center"/>
              <w:rPr>
                <w:rFonts w:ascii="Arial" w:eastAsia="Times New Roman" w:hAnsi="Arial" w:cs="Arial"/>
              </w:rPr>
            </w:pPr>
            <w:r w:rsidRPr="008C2C5B">
              <w:rPr>
                <w:rFonts w:ascii="Arial" w:eastAsia="Times New Roman" w:hAnsi="Arial" w:cs="Arial"/>
              </w:rPr>
              <w:t>Gas Chromatograph</w:t>
            </w:r>
          </w:p>
        </w:tc>
        <w:tc>
          <w:tcPr>
            <w:tcW w:w="2236" w:type="dxa"/>
            <w:shd w:val="clear" w:color="auto" w:fill="FFFFFF" w:themeFill="background1"/>
          </w:tcPr>
          <w:p w14:paraId="3FCA3C29" w14:textId="57651FD5" w:rsidR="00901740" w:rsidRPr="00FD37AA" w:rsidRDefault="00015FB6" w:rsidP="002D6940">
            <w:pPr>
              <w:jc w:val="center"/>
              <w:rPr>
                <w:rFonts w:ascii="Arial" w:eastAsia="Times New Roman" w:hAnsi="Arial" w:cs="Arial"/>
              </w:rPr>
            </w:pPr>
            <w:r w:rsidRPr="00015FB6">
              <w:rPr>
                <w:rFonts w:ascii="Arial" w:eastAsia="Times New Roman" w:hAnsi="Arial" w:cs="Arial"/>
              </w:rPr>
              <w:t>01-800012-05</w:t>
            </w:r>
          </w:p>
        </w:tc>
        <w:tc>
          <w:tcPr>
            <w:tcW w:w="2074" w:type="dxa"/>
            <w:shd w:val="clear" w:color="auto" w:fill="FFFFFF" w:themeFill="background1"/>
          </w:tcPr>
          <w:p w14:paraId="4C72D081" w14:textId="5356B4EB" w:rsidR="00901740" w:rsidRPr="00BC1A68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6BB5B602" w14:textId="5E05231D" w:rsidR="00901740" w:rsidRPr="00FD37AA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04/14/2022</w:t>
            </w:r>
          </w:p>
        </w:tc>
        <w:tc>
          <w:tcPr>
            <w:tcW w:w="1803" w:type="dxa"/>
            <w:shd w:val="clear" w:color="auto" w:fill="FFFFFF" w:themeFill="background1"/>
          </w:tcPr>
          <w:p w14:paraId="25693E04" w14:textId="77777777" w:rsidR="00901740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04/17/2020</w:t>
            </w:r>
          </w:p>
          <w:p w14:paraId="35146011" w14:textId="398EB75C" w:rsidR="008C2C5B" w:rsidRPr="00FD37AA" w:rsidRDefault="008C2C5B" w:rsidP="00006E2B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04/16/2021</w:t>
            </w:r>
          </w:p>
        </w:tc>
      </w:tr>
      <w:tr w:rsidR="00131F62" w:rsidRPr="008F1B4D" w14:paraId="0ED808A1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6958BA9A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0BFB99DD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4E4A66AF" w14:textId="70FEEE4F" w:rsidR="00131F62" w:rsidRPr="00FD37AA" w:rsidRDefault="008C2C5B" w:rsidP="009B2D07">
            <w:pPr>
              <w:jc w:val="center"/>
              <w:rPr>
                <w:rFonts w:ascii="Arial" w:eastAsia="Times New Roman" w:hAnsi="Arial" w:cs="Arial"/>
              </w:rPr>
            </w:pPr>
            <w:r>
              <w:t>FTIR (Fourier Transform Infrared Spectroscopy)</w:t>
            </w:r>
          </w:p>
        </w:tc>
        <w:tc>
          <w:tcPr>
            <w:tcW w:w="2236" w:type="dxa"/>
            <w:shd w:val="clear" w:color="auto" w:fill="FFFFFF" w:themeFill="background1"/>
          </w:tcPr>
          <w:p w14:paraId="175238A5" w14:textId="5A6DB041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01-800014-05</w:t>
            </w:r>
          </w:p>
        </w:tc>
        <w:tc>
          <w:tcPr>
            <w:tcW w:w="2074" w:type="dxa"/>
            <w:shd w:val="clear" w:color="auto" w:fill="FFFFFF" w:themeFill="background1"/>
          </w:tcPr>
          <w:p w14:paraId="4853C917" w14:textId="313DD706" w:rsidR="00131F62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51564535" w14:textId="408A4BDC" w:rsidR="00131F62" w:rsidRPr="00FD37AA" w:rsidRDefault="008C2C5B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01/03/2023</w:t>
            </w:r>
          </w:p>
        </w:tc>
        <w:tc>
          <w:tcPr>
            <w:tcW w:w="1803" w:type="dxa"/>
            <w:shd w:val="clear" w:color="auto" w:fill="FFFFFF" w:themeFill="background1"/>
          </w:tcPr>
          <w:p w14:paraId="34B732DD" w14:textId="77777777" w:rsidR="00131F62" w:rsidRDefault="008C2C5B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01/16/2020</w:t>
            </w:r>
          </w:p>
          <w:p w14:paraId="435D51AB" w14:textId="77777777" w:rsidR="008C2C5B" w:rsidRDefault="008C2C5B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01/15/2021</w:t>
            </w:r>
          </w:p>
          <w:p w14:paraId="75A9D186" w14:textId="6B9511BB" w:rsidR="008C2C5B" w:rsidRPr="00FD37AA" w:rsidRDefault="008C2C5B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01/10/2022</w:t>
            </w:r>
          </w:p>
        </w:tc>
      </w:tr>
      <w:tr w:rsidR="000B431D" w:rsidRPr="008F1B4D" w14:paraId="79911336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6AA1CFF8" w14:textId="77777777" w:rsidR="000B431D" w:rsidRPr="00FD37AA" w:rsidRDefault="000B431D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5CB454D4" w14:textId="77777777" w:rsidR="000B431D" w:rsidRPr="00FD37AA" w:rsidRDefault="000B431D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0D272CE6" w14:textId="652AC5F9" w:rsidR="000B431D" w:rsidRPr="00FD37AA" w:rsidRDefault="009D654C" w:rsidP="009B2D07">
            <w:pPr>
              <w:jc w:val="center"/>
              <w:rPr>
                <w:rFonts w:ascii="Arial" w:eastAsia="Times New Roman" w:hAnsi="Arial" w:cs="Arial"/>
              </w:rPr>
            </w:pPr>
            <w:r w:rsidRPr="009D654C">
              <w:rPr>
                <w:rFonts w:ascii="Arial" w:eastAsia="Times New Roman" w:hAnsi="Arial" w:cs="Arial"/>
              </w:rPr>
              <w:t>Auto Durometer</w:t>
            </w:r>
          </w:p>
        </w:tc>
        <w:tc>
          <w:tcPr>
            <w:tcW w:w="2236" w:type="dxa"/>
            <w:shd w:val="clear" w:color="auto" w:fill="FFFFFF" w:themeFill="background1"/>
          </w:tcPr>
          <w:p w14:paraId="32F22BE7" w14:textId="71CE09C0" w:rsidR="000B431D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01-800018-05</w:t>
            </w:r>
          </w:p>
        </w:tc>
        <w:tc>
          <w:tcPr>
            <w:tcW w:w="2074" w:type="dxa"/>
            <w:shd w:val="clear" w:color="auto" w:fill="FFFFFF" w:themeFill="background1"/>
          </w:tcPr>
          <w:p w14:paraId="0F8B072D" w14:textId="1F076E59" w:rsidR="000B431D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639EFD0C" w14:textId="03375D8A" w:rsidR="000B431D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07/28/2022</w:t>
            </w:r>
          </w:p>
        </w:tc>
        <w:tc>
          <w:tcPr>
            <w:tcW w:w="1803" w:type="dxa"/>
            <w:shd w:val="clear" w:color="auto" w:fill="FFFFFF" w:themeFill="background1"/>
          </w:tcPr>
          <w:p w14:paraId="62F4BB5E" w14:textId="77777777" w:rsidR="000B431D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08/19/2020</w:t>
            </w:r>
          </w:p>
          <w:p w14:paraId="655E9BEF" w14:textId="11256958" w:rsidR="009D654C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08/17/2021</w:t>
            </w:r>
          </w:p>
        </w:tc>
      </w:tr>
      <w:tr w:rsidR="00131F62" w:rsidRPr="008F1B4D" w14:paraId="3E8046EC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1DFE54B0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4103A7BF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444732FD" w14:textId="63EA5B59" w:rsidR="00131F62" w:rsidRPr="00FD37AA" w:rsidRDefault="009D654C" w:rsidP="009B2D07">
            <w:pPr>
              <w:jc w:val="center"/>
              <w:rPr>
                <w:rFonts w:ascii="Arial" w:eastAsia="Times New Roman" w:hAnsi="Arial" w:cs="Arial"/>
              </w:rPr>
            </w:pPr>
            <w:r w:rsidRPr="009D654C">
              <w:rPr>
                <w:rFonts w:ascii="Arial" w:eastAsia="Times New Roman" w:hAnsi="Arial" w:cs="Arial"/>
              </w:rPr>
              <w:t>Gas Chromatograph</w:t>
            </w:r>
          </w:p>
        </w:tc>
        <w:tc>
          <w:tcPr>
            <w:tcW w:w="2236" w:type="dxa"/>
            <w:shd w:val="clear" w:color="auto" w:fill="FFFFFF" w:themeFill="background1"/>
          </w:tcPr>
          <w:p w14:paraId="7A7BDD43" w14:textId="2096BF43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01-900026-04</w:t>
            </w:r>
          </w:p>
        </w:tc>
        <w:tc>
          <w:tcPr>
            <w:tcW w:w="2074" w:type="dxa"/>
            <w:shd w:val="clear" w:color="auto" w:fill="FFFFFF" w:themeFill="background1"/>
          </w:tcPr>
          <w:p w14:paraId="7CE44CDF" w14:textId="1F3FDEC9" w:rsidR="00131F62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5D65F8D4" w14:textId="1427F091" w:rsidR="00131F62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01/10/2023</w:t>
            </w:r>
          </w:p>
        </w:tc>
        <w:tc>
          <w:tcPr>
            <w:tcW w:w="1803" w:type="dxa"/>
            <w:shd w:val="clear" w:color="auto" w:fill="FFFFFF" w:themeFill="background1"/>
          </w:tcPr>
          <w:p w14:paraId="525C682A" w14:textId="77777777" w:rsidR="00131F62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01/08/2020</w:t>
            </w:r>
          </w:p>
          <w:p w14:paraId="307A6E4F" w14:textId="77777777" w:rsidR="009D654C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01/06/2021</w:t>
            </w:r>
          </w:p>
          <w:p w14:paraId="2C07B38F" w14:textId="490583D0" w:rsidR="009D654C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01/11/2022</w:t>
            </w:r>
          </w:p>
        </w:tc>
      </w:tr>
      <w:tr w:rsidR="00131F62" w:rsidRPr="008F1B4D" w14:paraId="6F9D91B4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7E04621C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0934C064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47C56550" w14:textId="5282E1BB" w:rsidR="00131F62" w:rsidRPr="00FD37AA" w:rsidRDefault="009D654C" w:rsidP="009B2D07">
            <w:pPr>
              <w:jc w:val="center"/>
              <w:rPr>
                <w:rFonts w:ascii="Arial" w:eastAsia="Times New Roman" w:hAnsi="Arial" w:cs="Arial"/>
              </w:rPr>
            </w:pPr>
            <w:r w:rsidRPr="009D654C">
              <w:rPr>
                <w:rFonts w:ascii="Arial" w:eastAsia="Times New Roman" w:hAnsi="Arial" w:cs="Arial"/>
              </w:rPr>
              <w:t>Particle Counter</w:t>
            </w:r>
          </w:p>
        </w:tc>
        <w:tc>
          <w:tcPr>
            <w:tcW w:w="2236" w:type="dxa"/>
            <w:shd w:val="clear" w:color="auto" w:fill="FFFFFF" w:themeFill="background1"/>
          </w:tcPr>
          <w:p w14:paraId="7ACC959C" w14:textId="537E71A5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01-900027-04</w:t>
            </w:r>
          </w:p>
        </w:tc>
        <w:tc>
          <w:tcPr>
            <w:tcW w:w="2074" w:type="dxa"/>
            <w:shd w:val="clear" w:color="auto" w:fill="FFFFFF" w:themeFill="background1"/>
          </w:tcPr>
          <w:p w14:paraId="159482ED" w14:textId="42DFFC65" w:rsidR="00131F62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641E1526" w14:textId="77777777" w:rsidR="00131F62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05/19/2020</w:t>
            </w:r>
          </w:p>
          <w:p w14:paraId="7D6F7E4F" w14:textId="7864ED5F" w:rsidR="009D654C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(obsolete since May2021)</w:t>
            </w:r>
          </w:p>
        </w:tc>
        <w:tc>
          <w:tcPr>
            <w:tcW w:w="1803" w:type="dxa"/>
            <w:shd w:val="clear" w:color="auto" w:fill="FFFFFF" w:themeFill="background1"/>
          </w:tcPr>
          <w:p w14:paraId="394D9017" w14:textId="77777777" w:rsidR="00131F62" w:rsidRPr="00FD37AA" w:rsidRDefault="00131F62" w:rsidP="009B2D07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131F62" w:rsidRPr="008F1B4D" w14:paraId="6C93711C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39390635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5BAFE47C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05DD62F6" w14:textId="3D038CE1" w:rsidR="00131F62" w:rsidRPr="00FD37AA" w:rsidRDefault="009D654C" w:rsidP="009B2D07">
            <w:pPr>
              <w:jc w:val="center"/>
              <w:rPr>
                <w:rFonts w:ascii="Arial" w:eastAsia="Times New Roman" w:hAnsi="Arial" w:cs="Arial"/>
              </w:rPr>
            </w:pPr>
            <w:r w:rsidRPr="009D654C">
              <w:rPr>
                <w:rFonts w:ascii="Arial" w:eastAsia="Times New Roman" w:hAnsi="Arial" w:cs="Arial"/>
              </w:rPr>
              <w:t>Particle Counter</w:t>
            </w:r>
          </w:p>
        </w:tc>
        <w:tc>
          <w:tcPr>
            <w:tcW w:w="2236" w:type="dxa"/>
            <w:shd w:val="clear" w:color="auto" w:fill="FFFFFF" w:themeFill="background1"/>
          </w:tcPr>
          <w:p w14:paraId="192A18CA" w14:textId="1F555724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08-900015-16</w:t>
            </w:r>
          </w:p>
        </w:tc>
        <w:tc>
          <w:tcPr>
            <w:tcW w:w="2074" w:type="dxa"/>
            <w:shd w:val="clear" w:color="auto" w:fill="FFFFFF" w:themeFill="background1"/>
          </w:tcPr>
          <w:p w14:paraId="7F05B14E" w14:textId="53CA54B2" w:rsidR="00131F62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186FF8D2" w14:textId="013FBF18" w:rsidR="00131F62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03/02/2023</w:t>
            </w:r>
          </w:p>
        </w:tc>
        <w:tc>
          <w:tcPr>
            <w:tcW w:w="1803" w:type="dxa"/>
            <w:shd w:val="clear" w:color="auto" w:fill="FFFFFF" w:themeFill="background1"/>
          </w:tcPr>
          <w:p w14:paraId="42C28515" w14:textId="77777777" w:rsidR="00131F62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02/28/2020</w:t>
            </w:r>
          </w:p>
          <w:p w14:paraId="49C52C70" w14:textId="77777777" w:rsidR="009D654C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03/09/2021</w:t>
            </w:r>
          </w:p>
          <w:p w14:paraId="1AA950F4" w14:textId="51A5C5B3" w:rsidR="009D654C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03/10/2022</w:t>
            </w:r>
          </w:p>
        </w:tc>
      </w:tr>
      <w:tr w:rsidR="00131F62" w:rsidRPr="008F1B4D" w14:paraId="4E802582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66C51A48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328E389D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151EAD90" w14:textId="7A0908E0" w:rsidR="00131F62" w:rsidRPr="00FD37AA" w:rsidRDefault="009D654C" w:rsidP="009B2D07">
            <w:pPr>
              <w:jc w:val="center"/>
              <w:rPr>
                <w:rFonts w:ascii="Arial" w:eastAsia="Times New Roman" w:hAnsi="Arial" w:cs="Arial"/>
              </w:rPr>
            </w:pPr>
            <w:r w:rsidRPr="009D654C">
              <w:rPr>
                <w:rFonts w:ascii="Arial" w:eastAsia="Times New Roman" w:hAnsi="Arial" w:cs="Arial"/>
              </w:rPr>
              <w:t>Microbiological Air Samples</w:t>
            </w:r>
          </w:p>
        </w:tc>
        <w:tc>
          <w:tcPr>
            <w:tcW w:w="2236" w:type="dxa"/>
            <w:shd w:val="clear" w:color="auto" w:fill="FFFFFF" w:themeFill="background1"/>
          </w:tcPr>
          <w:p w14:paraId="54F52E93" w14:textId="00507B54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08-900046-18</w:t>
            </w:r>
          </w:p>
        </w:tc>
        <w:tc>
          <w:tcPr>
            <w:tcW w:w="2074" w:type="dxa"/>
            <w:shd w:val="clear" w:color="auto" w:fill="FFFFFF" w:themeFill="background1"/>
          </w:tcPr>
          <w:p w14:paraId="5D089F42" w14:textId="62B0D2B3" w:rsidR="00131F62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2ED2895C" w14:textId="169E3162" w:rsidR="00131F62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07/27/22</w:t>
            </w:r>
          </w:p>
        </w:tc>
        <w:tc>
          <w:tcPr>
            <w:tcW w:w="1803" w:type="dxa"/>
            <w:shd w:val="clear" w:color="auto" w:fill="FFFFFF" w:themeFill="background1"/>
          </w:tcPr>
          <w:p w14:paraId="6F37C958" w14:textId="77777777" w:rsidR="00131F62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08/04/2020</w:t>
            </w:r>
          </w:p>
          <w:p w14:paraId="5DEC54DA" w14:textId="47DDCB35" w:rsidR="009D654C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08/02/2021</w:t>
            </w:r>
          </w:p>
        </w:tc>
      </w:tr>
      <w:tr w:rsidR="00131F62" w:rsidRPr="008F1B4D" w14:paraId="64FCAB24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3801FAEF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3F04686F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27273A59" w14:textId="1DE32E17" w:rsidR="00131F62" w:rsidRPr="00FD37AA" w:rsidRDefault="009D654C" w:rsidP="009B2D07">
            <w:pPr>
              <w:jc w:val="center"/>
              <w:rPr>
                <w:rFonts w:ascii="Arial" w:eastAsia="Times New Roman" w:hAnsi="Arial" w:cs="Arial"/>
              </w:rPr>
            </w:pPr>
            <w:r w:rsidRPr="009D654C">
              <w:rPr>
                <w:rFonts w:ascii="Arial" w:eastAsia="Times New Roman" w:hAnsi="Arial" w:cs="Arial"/>
              </w:rPr>
              <w:t>Microbiological Air Sampler</w:t>
            </w:r>
          </w:p>
        </w:tc>
        <w:tc>
          <w:tcPr>
            <w:tcW w:w="2236" w:type="dxa"/>
            <w:shd w:val="clear" w:color="auto" w:fill="FFFFFF" w:themeFill="background1"/>
          </w:tcPr>
          <w:p w14:paraId="26F641E0" w14:textId="39C6DD3F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  <w:r w:rsidRPr="00131F62">
              <w:rPr>
                <w:rFonts w:ascii="Arial" w:eastAsia="Times New Roman" w:hAnsi="Arial" w:cs="Arial"/>
              </w:rPr>
              <w:t>08-900047-18</w:t>
            </w:r>
          </w:p>
        </w:tc>
        <w:tc>
          <w:tcPr>
            <w:tcW w:w="2074" w:type="dxa"/>
            <w:shd w:val="clear" w:color="auto" w:fill="FFFFFF" w:themeFill="background1"/>
          </w:tcPr>
          <w:p w14:paraId="5049E42C" w14:textId="1CF1D642" w:rsidR="00131F62" w:rsidRPr="00BC1A68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 year</w:t>
            </w:r>
          </w:p>
        </w:tc>
        <w:tc>
          <w:tcPr>
            <w:tcW w:w="2188" w:type="dxa"/>
            <w:shd w:val="clear" w:color="auto" w:fill="FFFFFF" w:themeFill="background1"/>
          </w:tcPr>
          <w:p w14:paraId="3DC355DC" w14:textId="2DDBE556" w:rsidR="00131F62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10/26/2022</w:t>
            </w:r>
          </w:p>
        </w:tc>
        <w:tc>
          <w:tcPr>
            <w:tcW w:w="1803" w:type="dxa"/>
            <w:shd w:val="clear" w:color="auto" w:fill="FFFFFF" w:themeFill="background1"/>
          </w:tcPr>
          <w:p w14:paraId="51B893AE" w14:textId="77777777" w:rsidR="00131F62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11/24/2020</w:t>
            </w:r>
          </w:p>
          <w:p w14:paraId="09C1A5A7" w14:textId="24A26DD9" w:rsidR="009D654C" w:rsidRPr="00FD37AA" w:rsidRDefault="009D654C" w:rsidP="009B2D07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11/16/2021</w:t>
            </w:r>
          </w:p>
        </w:tc>
      </w:tr>
      <w:tr w:rsidR="00131F62" w:rsidRPr="008F1B4D" w14:paraId="193570A3" w14:textId="77777777" w:rsidTr="00940CBA">
        <w:trPr>
          <w:trHeight w:val="530"/>
        </w:trPr>
        <w:tc>
          <w:tcPr>
            <w:tcW w:w="1579" w:type="dxa"/>
            <w:shd w:val="clear" w:color="auto" w:fill="FFFFFF" w:themeFill="background1"/>
          </w:tcPr>
          <w:p w14:paraId="121483FD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095" w:type="dxa"/>
            <w:shd w:val="clear" w:color="auto" w:fill="FFFFFF" w:themeFill="background1"/>
          </w:tcPr>
          <w:p w14:paraId="38184159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158FD544" w14:textId="77777777" w:rsidR="00131F62" w:rsidRPr="00FD37AA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236" w:type="dxa"/>
            <w:shd w:val="clear" w:color="auto" w:fill="FFFFFF" w:themeFill="background1"/>
          </w:tcPr>
          <w:p w14:paraId="49F554B0" w14:textId="77777777" w:rsidR="00131F62" w:rsidRPr="00015FB6" w:rsidRDefault="00131F62" w:rsidP="009B2D07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63BECC9C" w14:textId="77777777" w:rsidR="00131F62" w:rsidRPr="00BC1A68" w:rsidRDefault="00131F62" w:rsidP="009B2D07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29BC735C" w14:textId="77777777" w:rsidR="00131F62" w:rsidRPr="00FD37AA" w:rsidRDefault="00131F62" w:rsidP="009B2D07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14:paraId="3DA25F79" w14:textId="77777777" w:rsidR="00131F62" w:rsidRPr="00FD37AA" w:rsidRDefault="00131F62" w:rsidP="009B2D07">
            <w:pPr>
              <w:jc w:val="center"/>
              <w:rPr>
                <w:rFonts w:ascii="Arial" w:eastAsia="Times New Roman" w:hAnsi="Arial"/>
              </w:rPr>
            </w:pPr>
          </w:p>
        </w:tc>
      </w:tr>
    </w:tbl>
    <w:p w14:paraId="4AA1B51B" w14:textId="77777777" w:rsidR="00940CBA" w:rsidRDefault="00940CBA" w:rsidP="00940CBA">
      <w:pPr>
        <w:tabs>
          <w:tab w:val="left" w:pos="1305"/>
        </w:tabs>
        <w:rPr>
          <w:rFonts w:ascii="Arial" w:hAnsi="Arial" w:cs="Arial"/>
          <w:b/>
        </w:rPr>
      </w:pPr>
    </w:p>
    <w:p w14:paraId="0AEDAEC0" w14:textId="2AD4B342" w:rsidR="00037200" w:rsidRPr="00037200" w:rsidRDefault="00940CBA" w:rsidP="00037200">
      <w:pPr>
        <w:adjustRightInd w:val="0"/>
        <w:rPr>
          <w:rFonts w:ascii="Arial" w:hAnsi="Arial" w:cs="Arial"/>
          <w:color w:val="0033CC"/>
        </w:rPr>
      </w:pPr>
      <w:r w:rsidRPr="00F81CE3">
        <w:rPr>
          <w:rFonts w:ascii="Arial" w:hAnsi="Arial" w:cs="Arial"/>
        </w:rPr>
        <w:t xml:space="preserve">Remark: </w:t>
      </w:r>
      <w:r>
        <w:rPr>
          <w:rFonts w:ascii="Arial" w:hAnsi="Arial" w:cs="Arial"/>
          <w:color w:val="0033CC"/>
        </w:rPr>
        <w:t xml:space="preserve"> </w:t>
      </w:r>
    </w:p>
    <w:p w14:paraId="5B55BDC3" w14:textId="77777777" w:rsidR="00037200" w:rsidRDefault="00037200" w:rsidP="00037200">
      <w:pPr>
        <w:adjustRightInd w:val="0"/>
        <w:rPr>
          <w:rFonts w:ascii="Arial" w:hAnsi="Arial" w:cs="Arial"/>
          <w:color w:val="00B050"/>
        </w:rPr>
      </w:pPr>
    </w:p>
    <w:p w14:paraId="035DBCA8" w14:textId="77777777" w:rsidR="00037200" w:rsidRPr="008B4494" w:rsidRDefault="00037200" w:rsidP="00037200">
      <w:pPr>
        <w:adjustRightInd w:val="0"/>
        <w:rPr>
          <w:rFonts w:ascii="Arial" w:hAnsi="Arial" w:cs="Arial"/>
        </w:rPr>
      </w:pPr>
      <w:r w:rsidRPr="008B2AC4">
        <w:rPr>
          <w:rFonts w:ascii="Arial" w:hAnsi="Arial" w:cs="Arial"/>
          <w:color w:val="00B050"/>
        </w:rPr>
        <w:t>05-800086-05</w:t>
      </w:r>
      <w:r>
        <w:rPr>
          <w:rFonts w:ascii="Arial" w:hAnsi="Arial" w:cs="Arial"/>
          <w:color w:val="00B050"/>
        </w:rPr>
        <w:t>– Equipment calibrates in early on 09/06/2021 is to facilitate the production loading.</w:t>
      </w:r>
    </w:p>
    <w:p w14:paraId="3E1B3234" w14:textId="77777777" w:rsidR="00037200" w:rsidRDefault="00037200" w:rsidP="00037200">
      <w:pPr>
        <w:adjustRightInd w:val="0"/>
        <w:rPr>
          <w:rFonts w:ascii="Arial" w:hAnsi="Arial" w:cs="Arial"/>
          <w:color w:val="00B050"/>
        </w:rPr>
      </w:pPr>
    </w:p>
    <w:p w14:paraId="3461BF12" w14:textId="77777777" w:rsidR="00037200" w:rsidRDefault="00037200" w:rsidP="00037200">
      <w:pPr>
        <w:adjustRightInd w:val="0"/>
        <w:rPr>
          <w:rFonts w:ascii="Arial" w:hAnsi="Arial" w:cs="Arial"/>
          <w:color w:val="00B050"/>
        </w:rPr>
      </w:pPr>
      <w:r w:rsidRPr="00786484">
        <w:rPr>
          <w:rFonts w:ascii="Arial" w:hAnsi="Arial" w:cs="Arial"/>
          <w:color w:val="00B050"/>
        </w:rPr>
        <w:t>05-800091-05</w:t>
      </w:r>
      <w:r>
        <w:rPr>
          <w:rFonts w:ascii="Arial" w:hAnsi="Arial" w:cs="Arial"/>
          <w:color w:val="00B050"/>
        </w:rPr>
        <w:t xml:space="preserve"> – Recorder found faulty. The faulty recorder was replaced, and calibration was carried out on 10/28/2020. Refer to</w:t>
      </w:r>
      <w:r>
        <w:rPr>
          <w:rFonts w:ascii="Arial" w:hAnsi="Arial" w:cs="Arial"/>
          <w:color w:val="00B050"/>
        </w:rPr>
        <w:tab/>
      </w:r>
      <w:r>
        <w:rPr>
          <w:rFonts w:ascii="Arial" w:hAnsi="Arial" w:cs="Arial"/>
          <w:color w:val="00B050"/>
        </w:rPr>
        <w:tab/>
      </w:r>
    </w:p>
    <w:p w14:paraId="24EBE8A3" w14:textId="77777777" w:rsidR="00037200" w:rsidRDefault="00037200" w:rsidP="00037200">
      <w:p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r w:rsidRPr="00786484">
        <w:rPr>
          <w:rFonts w:ascii="Arial" w:hAnsi="Arial" w:cs="Arial"/>
        </w:rPr>
        <w:t>HSVP-20036</w:t>
      </w:r>
      <w:r>
        <w:rPr>
          <w:rFonts w:ascii="Arial" w:hAnsi="Arial" w:cs="Arial"/>
        </w:rPr>
        <w:t>)</w:t>
      </w:r>
    </w:p>
    <w:p w14:paraId="0948798E" w14:textId="77777777" w:rsidR="00037200" w:rsidRDefault="00037200" w:rsidP="00037200">
      <w:pPr>
        <w:adjustRightInd w:val="0"/>
        <w:rPr>
          <w:rFonts w:ascii="Arial" w:hAnsi="Arial" w:cs="Arial"/>
        </w:rPr>
      </w:pPr>
    </w:p>
    <w:p w14:paraId="3C6BE2E0" w14:textId="77777777" w:rsidR="00037200" w:rsidRPr="00EE340A" w:rsidRDefault="00037200" w:rsidP="00037200">
      <w:pPr>
        <w:adjustRightInd w:val="0"/>
        <w:rPr>
          <w:rFonts w:ascii="Arial" w:hAnsi="Arial" w:cs="Arial"/>
        </w:rPr>
      </w:pPr>
      <w:r w:rsidRPr="007A0559">
        <w:rPr>
          <w:rFonts w:ascii="Arial" w:hAnsi="Arial" w:cs="Arial"/>
          <w:color w:val="00B050"/>
        </w:rPr>
        <w:t>05-800093-06</w:t>
      </w:r>
      <w:r>
        <w:rPr>
          <w:rFonts w:ascii="Arial" w:hAnsi="Arial" w:cs="Arial"/>
          <w:color w:val="00B050"/>
        </w:rPr>
        <w:t xml:space="preserve"> – Equipment calibrates in early on 09/07/2021 is to facilitate the production loading.  </w:t>
      </w:r>
    </w:p>
    <w:p w14:paraId="11EB7E40" w14:textId="77777777" w:rsidR="00037200" w:rsidRDefault="00037200" w:rsidP="00037200">
      <w:pPr>
        <w:adjustRightInd w:val="0"/>
        <w:rPr>
          <w:rFonts w:ascii="Arial" w:hAnsi="Arial" w:cs="Arial"/>
          <w:color w:val="00B050"/>
        </w:rPr>
      </w:pPr>
    </w:p>
    <w:p w14:paraId="12570CAF" w14:textId="77777777" w:rsidR="00037200" w:rsidRDefault="00037200" w:rsidP="00037200">
      <w:pPr>
        <w:adjustRightInd w:val="0"/>
        <w:rPr>
          <w:rFonts w:ascii="Arial" w:hAnsi="Arial" w:cs="Arial"/>
          <w:color w:val="00B0F0"/>
        </w:rPr>
      </w:pPr>
      <w:r w:rsidRPr="00871DCB">
        <w:rPr>
          <w:rFonts w:ascii="Arial" w:hAnsi="Arial" w:cs="Arial"/>
          <w:color w:val="00B0F0"/>
        </w:rPr>
        <w:t>03-900019-15</w:t>
      </w:r>
      <w:r>
        <w:rPr>
          <w:rFonts w:ascii="Arial" w:hAnsi="Arial" w:cs="Arial"/>
          <w:color w:val="00B0F0"/>
        </w:rPr>
        <w:t xml:space="preserve"> – Equipment inactive on Oct2022</w:t>
      </w:r>
    </w:p>
    <w:p w14:paraId="308E483A" w14:textId="77777777" w:rsidR="00037200" w:rsidRDefault="00037200" w:rsidP="00037200">
      <w:pPr>
        <w:adjustRightInd w:val="0"/>
        <w:rPr>
          <w:rFonts w:ascii="Arial" w:hAnsi="Arial" w:cs="Arial"/>
          <w:color w:val="00B0F0"/>
        </w:rPr>
      </w:pPr>
    </w:p>
    <w:p w14:paraId="5D75AAD1" w14:textId="77777777" w:rsidR="00037200" w:rsidRDefault="00037200" w:rsidP="00037200">
      <w:pPr>
        <w:adjustRightInd w:val="0"/>
        <w:rPr>
          <w:rFonts w:ascii="Arial" w:hAnsi="Arial" w:cs="Arial"/>
          <w:color w:val="00B0F0"/>
        </w:rPr>
      </w:pPr>
      <w:r w:rsidRPr="00E14BCB">
        <w:rPr>
          <w:rFonts w:ascii="Arial" w:hAnsi="Arial" w:cs="Arial"/>
          <w:color w:val="00B0F0"/>
        </w:rPr>
        <w:t>03-900017-12 -</w:t>
      </w:r>
      <w:r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B0F0"/>
        </w:rPr>
        <w:t>Equipment inactive on Feb2023</w:t>
      </w:r>
    </w:p>
    <w:p w14:paraId="0626F44A" w14:textId="77777777" w:rsidR="00037200" w:rsidRDefault="00037200" w:rsidP="00037200">
      <w:pPr>
        <w:adjustRightInd w:val="0"/>
        <w:rPr>
          <w:rFonts w:ascii="Arial" w:hAnsi="Arial" w:cs="Arial"/>
          <w:color w:val="00B0F0"/>
        </w:rPr>
      </w:pPr>
    </w:p>
    <w:p w14:paraId="1F765EA0" w14:textId="77777777" w:rsidR="00037200" w:rsidRPr="002C1CDD" w:rsidRDefault="00037200" w:rsidP="00037200">
      <w:pPr>
        <w:adjustRightInd w:val="0"/>
        <w:rPr>
          <w:rFonts w:ascii="Arial" w:hAnsi="Arial" w:cs="Arial"/>
          <w:color w:val="000000" w:themeColor="text1"/>
        </w:rPr>
      </w:pPr>
      <w:r w:rsidRPr="002C1CDD">
        <w:rPr>
          <w:rFonts w:ascii="Arial" w:hAnsi="Arial" w:cs="Arial"/>
          <w:color w:val="000000" w:themeColor="text1"/>
        </w:rPr>
        <w:t>PDIOL and Final Inspection sections have ceased based on email announcement made by Management on 22 July 2021</w:t>
      </w:r>
    </w:p>
    <w:p w14:paraId="1B18EC41" w14:textId="77777777" w:rsidR="00037200" w:rsidRPr="002C1CDD" w:rsidRDefault="00037200" w:rsidP="00037200">
      <w:pPr>
        <w:adjustRightInd w:val="0"/>
        <w:rPr>
          <w:rFonts w:ascii="Arial" w:hAnsi="Arial" w:cs="Arial"/>
          <w:color w:val="000000" w:themeColor="text1"/>
        </w:rPr>
      </w:pPr>
    </w:p>
    <w:p w14:paraId="262C4212" w14:textId="77777777" w:rsidR="00037200" w:rsidRPr="002C1CDD" w:rsidRDefault="00037200" w:rsidP="00037200">
      <w:pPr>
        <w:adjustRightInd w:val="0"/>
        <w:rPr>
          <w:rFonts w:ascii="Arial" w:hAnsi="Arial" w:cs="Arial"/>
          <w:color w:val="000000" w:themeColor="text1"/>
        </w:rPr>
      </w:pPr>
      <w:r w:rsidRPr="002C1CDD">
        <w:rPr>
          <w:rFonts w:ascii="Arial" w:hAnsi="Arial" w:cs="Arial"/>
          <w:color w:val="000000" w:themeColor="text1"/>
        </w:rPr>
        <w:t xml:space="preserve">Sterilization and Packing sections have ceased based on email announcement made by Management on 17January2023 </w:t>
      </w:r>
    </w:p>
    <w:p w14:paraId="0AEF78D2" w14:textId="77777777" w:rsidR="00037200" w:rsidRDefault="00037200" w:rsidP="00037200">
      <w:pPr>
        <w:adjustRightInd w:val="0"/>
        <w:rPr>
          <w:rFonts w:ascii="Arial" w:hAnsi="Arial" w:cs="Arial"/>
        </w:rPr>
      </w:pPr>
    </w:p>
    <w:p w14:paraId="208434E3" w14:textId="77777777" w:rsidR="00037200" w:rsidRPr="00D303E6" w:rsidRDefault="00037200" w:rsidP="00D27E36">
      <w:pPr>
        <w:adjustRightInd w:val="0"/>
        <w:rPr>
          <w:rFonts w:ascii="Arial" w:hAnsi="Arial" w:cs="Arial"/>
          <w:color w:val="0033CC"/>
        </w:rPr>
      </w:pPr>
    </w:p>
    <w:p w14:paraId="45E93D6B" w14:textId="08495AC3" w:rsidR="00851BED" w:rsidRPr="008F1B4D" w:rsidRDefault="00AC148D" w:rsidP="00940CBA">
      <w:pPr>
        <w:tabs>
          <w:tab w:val="left" w:pos="1305"/>
        </w:tabs>
        <w:rPr>
          <w:rFonts w:ascii="Arial" w:hAnsi="Arial" w:cs="Arial"/>
          <w:b/>
        </w:rPr>
      </w:pPr>
      <w:r w:rsidRPr="008F1B4D">
        <w:rPr>
          <w:rFonts w:ascii="Arial" w:hAnsi="Arial" w:cs="Arial"/>
          <w:b/>
        </w:rPr>
        <w:t xml:space="preserve">                   </w:t>
      </w:r>
      <w:r w:rsidRPr="008F1B4D">
        <w:rPr>
          <w:rFonts w:ascii="Arial" w:hAnsi="Arial" w:cs="Arial"/>
          <w:b/>
        </w:rPr>
        <w:tab/>
      </w:r>
      <w:r w:rsidRPr="008F1B4D">
        <w:rPr>
          <w:rFonts w:ascii="Arial" w:hAnsi="Arial" w:cs="Arial"/>
          <w:b/>
        </w:rPr>
        <w:tab/>
      </w:r>
      <w:r w:rsidRPr="008F1B4D">
        <w:rPr>
          <w:rFonts w:ascii="Arial" w:hAnsi="Arial" w:cs="Arial"/>
          <w:b/>
        </w:rPr>
        <w:tab/>
      </w:r>
    </w:p>
    <w:p w14:paraId="304C71E1" w14:textId="77777777" w:rsidR="009B2D07" w:rsidRDefault="009B2D07" w:rsidP="00851BED">
      <w:pPr>
        <w:tabs>
          <w:tab w:val="left" w:pos="1305"/>
        </w:tabs>
        <w:jc w:val="right"/>
        <w:rPr>
          <w:rFonts w:ascii="Arial" w:hAnsi="Arial" w:cs="Arial"/>
          <w:b/>
        </w:rPr>
      </w:pPr>
    </w:p>
    <w:p w14:paraId="0E812B64" w14:textId="77777777" w:rsidR="009B2D07" w:rsidRDefault="009B2D07" w:rsidP="00851BED">
      <w:pPr>
        <w:tabs>
          <w:tab w:val="left" w:pos="1305"/>
        </w:tabs>
        <w:jc w:val="right"/>
        <w:rPr>
          <w:rFonts w:ascii="Arial" w:hAnsi="Arial" w:cs="Arial"/>
          <w:b/>
        </w:rPr>
      </w:pPr>
    </w:p>
    <w:p w14:paraId="2B96E2E9" w14:textId="77777777" w:rsidR="009B2D07" w:rsidRDefault="009B2D07" w:rsidP="009B2D07">
      <w:pPr>
        <w:ind w:leftChars="2700" w:left="6480"/>
        <w:rPr>
          <w:b/>
        </w:rPr>
      </w:pPr>
    </w:p>
    <w:tbl>
      <w:tblPr>
        <w:tblStyle w:val="TableGrid"/>
        <w:tblW w:w="6839" w:type="dxa"/>
        <w:jc w:val="right"/>
        <w:tblLook w:val="04A0" w:firstRow="1" w:lastRow="0" w:firstColumn="1" w:lastColumn="0" w:noHBand="0" w:noVBand="1"/>
      </w:tblPr>
      <w:tblGrid>
        <w:gridCol w:w="3330"/>
        <w:gridCol w:w="3509"/>
      </w:tblGrid>
      <w:tr w:rsidR="009B2D07" w:rsidRPr="00AB65F7" w14:paraId="4D399FDC" w14:textId="77777777" w:rsidTr="002F4139">
        <w:trPr>
          <w:trHeight w:val="283"/>
          <w:jc w:val="right"/>
        </w:trPr>
        <w:tc>
          <w:tcPr>
            <w:tcW w:w="6839" w:type="dxa"/>
            <w:gridSpan w:val="2"/>
          </w:tcPr>
          <w:p w14:paraId="568BD365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>HOYA Medical Singapore Pte. Ltd</w:t>
            </w:r>
          </w:p>
        </w:tc>
      </w:tr>
      <w:tr w:rsidR="009B2D07" w:rsidRPr="00AB65F7" w14:paraId="678C5352" w14:textId="77777777" w:rsidTr="002F4139">
        <w:trPr>
          <w:trHeight w:val="877"/>
          <w:jc w:val="right"/>
        </w:trPr>
        <w:tc>
          <w:tcPr>
            <w:tcW w:w="3330" w:type="dxa"/>
          </w:tcPr>
          <w:p w14:paraId="36B6906A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</w:rPr>
            </w:pPr>
          </w:p>
        </w:tc>
        <w:tc>
          <w:tcPr>
            <w:tcW w:w="3509" w:type="dxa"/>
          </w:tcPr>
          <w:p w14:paraId="14CF1604" w14:textId="77777777" w:rsidR="009B2D07" w:rsidRPr="00AB65F7" w:rsidRDefault="009B2D07" w:rsidP="002F4139">
            <w:pPr>
              <w:tabs>
                <w:tab w:val="left" w:pos="130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9B2D07" w:rsidRPr="00AB65F7" w14:paraId="49C577DD" w14:textId="77777777" w:rsidTr="002F4139">
        <w:trPr>
          <w:jc w:val="right"/>
        </w:trPr>
        <w:tc>
          <w:tcPr>
            <w:tcW w:w="3330" w:type="dxa"/>
          </w:tcPr>
          <w:p w14:paraId="0D654FA7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Senior </w:t>
            </w:r>
            <w:r w:rsidRPr="00AB65F7">
              <w:rPr>
                <w:rFonts w:ascii="Calibri" w:hAnsi="Calibri" w:cs="Calibri"/>
                <w:b/>
                <w:bCs/>
              </w:rPr>
              <w:t>Quality Manager:</w:t>
            </w:r>
            <w:r w:rsidRPr="00AB65F7">
              <w:rPr>
                <w:rFonts w:ascii="Calibri" w:hAnsi="Calibri" w:cs="Calibri"/>
              </w:rPr>
              <w:t xml:space="preserve"> </w:t>
            </w:r>
          </w:p>
          <w:p w14:paraId="02AD6B80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Angie LAI</w:t>
            </w:r>
          </w:p>
        </w:tc>
        <w:tc>
          <w:tcPr>
            <w:tcW w:w="3509" w:type="dxa"/>
          </w:tcPr>
          <w:p w14:paraId="5201B8F5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>Quality Representative :</w:t>
            </w:r>
          </w:p>
          <w:p w14:paraId="27217656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</w:rPr>
              <w:t>Siva Kumar  PONNUSAMY</w:t>
            </w:r>
          </w:p>
        </w:tc>
      </w:tr>
      <w:tr w:rsidR="009B2D07" w:rsidRPr="00AB65F7" w14:paraId="68656BB5" w14:textId="77777777" w:rsidTr="002F4139">
        <w:trPr>
          <w:jc w:val="right"/>
        </w:trPr>
        <w:tc>
          <w:tcPr>
            <w:tcW w:w="3330" w:type="dxa"/>
          </w:tcPr>
          <w:p w14:paraId="37944316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>Signed Date :</w:t>
            </w:r>
          </w:p>
        </w:tc>
        <w:tc>
          <w:tcPr>
            <w:tcW w:w="3509" w:type="dxa"/>
          </w:tcPr>
          <w:p w14:paraId="4DDE68C0" w14:textId="77777777" w:rsidR="009B2D07" w:rsidRPr="00AB65F7" w:rsidRDefault="009B2D07" w:rsidP="002F4139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>Signed Date :</w:t>
            </w:r>
          </w:p>
        </w:tc>
      </w:tr>
    </w:tbl>
    <w:p w14:paraId="4BCD2EB6" w14:textId="6A6AB8C7" w:rsidR="00B62852" w:rsidRPr="008F1B4D" w:rsidRDefault="00B62852" w:rsidP="009B2D07">
      <w:pPr>
        <w:tabs>
          <w:tab w:val="left" w:pos="1305"/>
        </w:tabs>
        <w:jc w:val="right"/>
        <w:rPr>
          <w:rFonts w:ascii="Arial" w:hAnsi="Arial" w:cs="Arial"/>
          <w:b/>
        </w:rPr>
      </w:pPr>
    </w:p>
    <w:sectPr w:rsidR="00B62852" w:rsidRPr="008F1B4D" w:rsidSect="00B80B6A">
      <w:footerReference w:type="default" r:id="rId8"/>
      <w:headerReference w:type="first" r:id="rId9"/>
      <w:footerReference w:type="first" r:id="rId10"/>
      <w:type w:val="continuous"/>
      <w:pgSz w:w="16839" w:h="11907" w:orient="landscape"/>
      <w:pgMar w:top="1800" w:right="819" w:bottom="1440" w:left="720" w:header="302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5E85" w14:textId="77777777" w:rsidR="002C3875" w:rsidRDefault="002C3875" w:rsidP="006A1F55">
      <w:r>
        <w:separator/>
      </w:r>
    </w:p>
  </w:endnote>
  <w:endnote w:type="continuationSeparator" w:id="0">
    <w:p w14:paraId="79B78040" w14:textId="77777777" w:rsidR="002C3875" w:rsidRDefault="002C3875" w:rsidP="006A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E0A9" w14:textId="68E3C842" w:rsidR="004C36C1" w:rsidRDefault="004C36C1">
    <w:pPr>
      <w:pStyle w:val="Footer"/>
      <w:rPr>
        <w:rFonts w:ascii="Tahoma" w:hAnsi="Tahoma" w:cs="Tahoma"/>
        <w:sz w:val="16"/>
        <w:szCs w:val="16"/>
      </w:rPr>
    </w:pPr>
    <w:r w:rsidRPr="00DE1F68">
      <w:rPr>
        <w:rFonts w:ascii="Tahoma" w:hAnsi="Tahoma" w:cs="Tahoma"/>
        <w:sz w:val="16"/>
        <w:szCs w:val="16"/>
      </w:rPr>
      <w:t>Remark:</w:t>
    </w:r>
  </w:p>
  <w:p w14:paraId="05866E36" w14:textId="602C96BB" w:rsidR="004C36C1" w:rsidRDefault="004C36C1" w:rsidP="004C36C1">
    <w:pPr>
      <w:pStyle w:val="Footer"/>
      <w:numPr>
        <w:ilvl w:val="0"/>
        <w:numId w:val="22"/>
      </w:numPr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This equipment was not used during overdue period. It was moved out from process then sent to external calibration</w:t>
    </w:r>
    <w:r w:rsidR="009C1105">
      <w:rPr>
        <w:rFonts w:ascii="Tahoma" w:hAnsi="Tahoma" w:cs="Tahoma"/>
        <w:sz w:val="16"/>
        <w:szCs w:val="16"/>
      </w:rPr>
      <w:t xml:space="preserve"> or internal calibration per requirement</w:t>
    </w:r>
    <w:r>
      <w:rPr>
        <w:rFonts w:ascii="Tahoma" w:hAnsi="Tahoma" w:cs="Tahoma"/>
        <w:sz w:val="16"/>
        <w:szCs w:val="16"/>
      </w:rPr>
      <w:t>.</w:t>
    </w:r>
  </w:p>
  <w:p w14:paraId="3682E1B6" w14:textId="2235E281" w:rsidR="006E7EF1" w:rsidRPr="001447BB" w:rsidRDefault="004C36C1" w:rsidP="001447BB">
    <w:pPr>
      <w:pStyle w:val="Footer"/>
      <w:numPr>
        <w:ilvl w:val="0"/>
        <w:numId w:val="22"/>
      </w:numPr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No previous date of calibration since this is the first equipment qualification and calibration.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75500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id w:val="1060670938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18"/>
            <w:szCs w:val="18"/>
          </w:rPr>
        </w:sdtEndPr>
        <w:sdtContent>
          <w:p w14:paraId="03960D88" w14:textId="4492DE09" w:rsidR="006E7EF1" w:rsidRPr="00B62852" w:rsidRDefault="006E7EF1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6285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62852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F1B4D">
              <w:rPr>
                <w:rFonts w:ascii="Arial" w:hAnsi="Arial" w:cs="Arial"/>
                <w:noProof/>
                <w:sz w:val="18"/>
                <w:szCs w:val="18"/>
              </w:rPr>
              <w:t>1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6285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62852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F1B4D">
              <w:rPr>
                <w:rFonts w:ascii="Arial" w:hAnsi="Arial" w:cs="Arial"/>
                <w:noProof/>
                <w:sz w:val="18"/>
                <w:szCs w:val="18"/>
              </w:rPr>
              <w:t>26</w:t>
            </w:r>
            <w:r w:rsidRPr="00B6285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6D4D7835" w14:textId="77777777" w:rsidR="004C36C1" w:rsidRDefault="004C36C1" w:rsidP="004C36C1">
    <w:pPr>
      <w:pStyle w:val="Footer"/>
      <w:rPr>
        <w:rFonts w:ascii="Tahoma" w:hAnsi="Tahoma" w:cs="Tahoma"/>
        <w:sz w:val="16"/>
        <w:szCs w:val="16"/>
      </w:rPr>
    </w:pPr>
    <w:r w:rsidRPr="00F15D14">
      <w:rPr>
        <w:rFonts w:ascii="Tahoma" w:hAnsi="Tahoma" w:cs="Tahoma"/>
        <w:sz w:val="16"/>
        <w:szCs w:val="16"/>
      </w:rPr>
      <w:t>Remark:</w:t>
    </w:r>
  </w:p>
  <w:p w14:paraId="74566134" w14:textId="77777777" w:rsidR="009C1105" w:rsidRDefault="009C1105" w:rsidP="009C1105">
    <w:pPr>
      <w:pStyle w:val="Footer"/>
      <w:numPr>
        <w:ilvl w:val="0"/>
        <w:numId w:val="25"/>
      </w:numPr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This equipment was not used during overdue period. It was moved out from process then sent to external calibration or internal calibration per requirement.</w:t>
    </w:r>
  </w:p>
  <w:p w14:paraId="46728C93" w14:textId="7CEE98E8" w:rsidR="006E7EF1" w:rsidRDefault="009C1105">
    <w:pPr>
      <w:pStyle w:val="Footer"/>
      <w:numPr>
        <w:ilvl w:val="0"/>
        <w:numId w:val="25"/>
      </w:numPr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No previous date of calibration since this is the first equipment qualification and calibration.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7854" w14:textId="77777777" w:rsidR="002C3875" w:rsidRDefault="002C3875" w:rsidP="006A1F55">
      <w:r>
        <w:separator/>
      </w:r>
    </w:p>
  </w:footnote>
  <w:footnote w:type="continuationSeparator" w:id="0">
    <w:p w14:paraId="363E44D3" w14:textId="77777777" w:rsidR="002C3875" w:rsidRDefault="002C3875" w:rsidP="006A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A1C3" w14:textId="07EF976D" w:rsidR="006E7EF1" w:rsidRDefault="00B80B6A">
    <w:pPr>
      <w:pStyle w:val="Header"/>
    </w:pPr>
    <w:r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0D90E6A0" wp14:editId="7AD9E822">
          <wp:simplePos x="0" y="0"/>
          <wp:positionH relativeFrom="page">
            <wp:posOffset>3187700</wp:posOffset>
          </wp:positionH>
          <wp:positionV relativeFrom="page">
            <wp:align>top</wp:align>
          </wp:positionV>
          <wp:extent cx="7556500" cy="10693400"/>
          <wp:effectExtent l="0" t="0" r="0" b="0"/>
          <wp:wrapNone/>
          <wp:docPr id="5" name="sin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lh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78"/>
    <w:multiLevelType w:val="hybridMultilevel"/>
    <w:tmpl w:val="37E4956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44F1"/>
    <w:multiLevelType w:val="hybridMultilevel"/>
    <w:tmpl w:val="F74A609C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4E1"/>
    <w:multiLevelType w:val="multilevel"/>
    <w:tmpl w:val="1C263146"/>
    <w:styleLink w:val="HOYA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70D7CE6"/>
    <w:multiLevelType w:val="multilevel"/>
    <w:tmpl w:val="BB94A2A8"/>
    <w:numStyleLink w:val="HOYABulletedList"/>
  </w:abstractNum>
  <w:abstractNum w:abstractNumId="4" w15:restartNumberingAfterBreak="0">
    <w:nsid w:val="224C6EA5"/>
    <w:multiLevelType w:val="hybridMultilevel"/>
    <w:tmpl w:val="B3428854"/>
    <w:lvl w:ilvl="0" w:tplc="9B9AD4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4A06"/>
    <w:multiLevelType w:val="multilevel"/>
    <w:tmpl w:val="BB94A2A8"/>
    <w:numStyleLink w:val="HOYABulletedList"/>
  </w:abstractNum>
  <w:abstractNum w:abstractNumId="6" w15:restartNumberingAfterBreak="0">
    <w:nsid w:val="2FE054FF"/>
    <w:multiLevelType w:val="hybridMultilevel"/>
    <w:tmpl w:val="37E4956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1962"/>
    <w:multiLevelType w:val="multilevel"/>
    <w:tmpl w:val="1C263146"/>
    <w:numStyleLink w:val="HOYANumberedList"/>
  </w:abstractNum>
  <w:abstractNum w:abstractNumId="8" w15:restartNumberingAfterBreak="0">
    <w:nsid w:val="37DE7AB3"/>
    <w:multiLevelType w:val="multilevel"/>
    <w:tmpl w:val="BB94A2A8"/>
    <w:styleLink w:val="HOYABulletedList"/>
    <w:lvl w:ilvl="0">
      <w:start w:val="1"/>
      <w:numFmt w:val="bullet"/>
      <w:lvlText w:val="—"/>
      <w:lvlJc w:val="left"/>
      <w:pPr>
        <w:ind w:left="245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—"/>
      <w:lvlJc w:val="left"/>
      <w:pPr>
        <w:ind w:left="490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bullet"/>
      <w:lvlText w:val=""/>
      <w:lvlJc w:val="left"/>
      <w:pPr>
        <w:ind w:left="734" w:hanging="2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79" w:hanging="2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B4F52"/>
    <w:multiLevelType w:val="multilevel"/>
    <w:tmpl w:val="BB94A2A8"/>
    <w:numStyleLink w:val="HOYABulletedList"/>
  </w:abstractNum>
  <w:abstractNum w:abstractNumId="10" w15:restartNumberingAfterBreak="0">
    <w:nsid w:val="38892343"/>
    <w:multiLevelType w:val="multilevel"/>
    <w:tmpl w:val="BB94A2A8"/>
    <w:numStyleLink w:val="HOYABulletedList"/>
  </w:abstractNum>
  <w:abstractNum w:abstractNumId="11" w15:restartNumberingAfterBreak="0">
    <w:nsid w:val="39681AAE"/>
    <w:multiLevelType w:val="multilevel"/>
    <w:tmpl w:val="BB94A2A8"/>
    <w:numStyleLink w:val="HOYABulletedList"/>
  </w:abstractNum>
  <w:abstractNum w:abstractNumId="12" w15:restartNumberingAfterBreak="0">
    <w:nsid w:val="3A191EFF"/>
    <w:multiLevelType w:val="multilevel"/>
    <w:tmpl w:val="BB94A2A8"/>
    <w:numStyleLink w:val="HOYABulletedList"/>
  </w:abstractNum>
  <w:abstractNum w:abstractNumId="13" w15:restartNumberingAfterBreak="0">
    <w:nsid w:val="3EB67CB2"/>
    <w:multiLevelType w:val="multilevel"/>
    <w:tmpl w:val="BB94A2A8"/>
    <w:numStyleLink w:val="HOYABulletedList"/>
  </w:abstractNum>
  <w:abstractNum w:abstractNumId="14" w15:restartNumberingAfterBreak="0">
    <w:nsid w:val="4CC314F7"/>
    <w:multiLevelType w:val="multilevel"/>
    <w:tmpl w:val="1C263146"/>
    <w:numStyleLink w:val="HOYANumberedList"/>
  </w:abstractNum>
  <w:abstractNum w:abstractNumId="15" w15:restartNumberingAfterBreak="0">
    <w:nsid w:val="545D34EA"/>
    <w:multiLevelType w:val="hybridMultilevel"/>
    <w:tmpl w:val="1C461500"/>
    <w:lvl w:ilvl="0" w:tplc="ED927E6C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C511F"/>
    <w:multiLevelType w:val="multilevel"/>
    <w:tmpl w:val="BB94A2A8"/>
    <w:numStyleLink w:val="HOYABulletedList"/>
  </w:abstractNum>
  <w:abstractNum w:abstractNumId="17" w15:restartNumberingAfterBreak="0">
    <w:nsid w:val="5742405A"/>
    <w:multiLevelType w:val="multilevel"/>
    <w:tmpl w:val="1C263146"/>
    <w:numStyleLink w:val="HOYANumberedList"/>
  </w:abstractNum>
  <w:abstractNum w:abstractNumId="18" w15:restartNumberingAfterBreak="0">
    <w:nsid w:val="59C17FE9"/>
    <w:multiLevelType w:val="hybridMultilevel"/>
    <w:tmpl w:val="37E49566"/>
    <w:lvl w:ilvl="0" w:tplc="53A2F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A4032"/>
    <w:multiLevelType w:val="hybridMultilevel"/>
    <w:tmpl w:val="058AE150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43C0F"/>
    <w:multiLevelType w:val="hybridMultilevel"/>
    <w:tmpl w:val="27C64A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F1280"/>
    <w:multiLevelType w:val="multilevel"/>
    <w:tmpl w:val="BB94A2A8"/>
    <w:numStyleLink w:val="HOYABulletedList"/>
  </w:abstractNum>
  <w:abstractNum w:abstractNumId="22" w15:restartNumberingAfterBreak="0">
    <w:nsid w:val="6FE3326B"/>
    <w:multiLevelType w:val="multilevel"/>
    <w:tmpl w:val="BB94A2A8"/>
    <w:numStyleLink w:val="HOYABulletedList"/>
  </w:abstractNum>
  <w:abstractNum w:abstractNumId="23" w15:restartNumberingAfterBreak="0">
    <w:nsid w:val="76ED2AA6"/>
    <w:multiLevelType w:val="multilevel"/>
    <w:tmpl w:val="1C461500"/>
    <w:lvl w:ilvl="0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7563">
    <w:abstractNumId w:val="15"/>
  </w:num>
  <w:num w:numId="2" w16cid:durableId="1327435725">
    <w:abstractNumId w:val="23"/>
  </w:num>
  <w:num w:numId="3" w16cid:durableId="268970978">
    <w:abstractNumId w:val="8"/>
  </w:num>
  <w:num w:numId="4" w16cid:durableId="339041470">
    <w:abstractNumId w:val="12"/>
  </w:num>
  <w:num w:numId="5" w16cid:durableId="1747075239">
    <w:abstractNumId w:val="10"/>
  </w:num>
  <w:num w:numId="6" w16cid:durableId="228002081">
    <w:abstractNumId w:val="13"/>
  </w:num>
  <w:num w:numId="7" w16cid:durableId="1407799034">
    <w:abstractNumId w:val="3"/>
  </w:num>
  <w:num w:numId="8" w16cid:durableId="1055472533">
    <w:abstractNumId w:val="2"/>
  </w:num>
  <w:num w:numId="9" w16cid:durableId="2122339064">
    <w:abstractNumId w:val="7"/>
  </w:num>
  <w:num w:numId="10" w16cid:durableId="967978955">
    <w:abstractNumId w:val="22"/>
  </w:num>
  <w:num w:numId="11" w16cid:durableId="2031103263">
    <w:abstractNumId w:val="14"/>
  </w:num>
  <w:num w:numId="12" w16cid:durableId="1034186428">
    <w:abstractNumId w:val="21"/>
  </w:num>
  <w:num w:numId="13" w16cid:durableId="2132703549">
    <w:abstractNumId w:val="17"/>
  </w:num>
  <w:num w:numId="14" w16cid:durableId="539511633">
    <w:abstractNumId w:val="9"/>
  </w:num>
  <w:num w:numId="15" w16cid:durableId="404038339">
    <w:abstractNumId w:val="11"/>
  </w:num>
  <w:num w:numId="16" w16cid:durableId="430204872">
    <w:abstractNumId w:val="16"/>
  </w:num>
  <w:num w:numId="17" w16cid:durableId="1034577645">
    <w:abstractNumId w:val="5"/>
  </w:num>
  <w:num w:numId="18" w16cid:durableId="1548837703">
    <w:abstractNumId w:val="1"/>
  </w:num>
  <w:num w:numId="19" w16cid:durableId="970404686">
    <w:abstractNumId w:val="19"/>
  </w:num>
  <w:num w:numId="20" w16cid:durableId="1701485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18978274">
    <w:abstractNumId w:val="4"/>
  </w:num>
  <w:num w:numId="22" w16cid:durableId="1788814052">
    <w:abstractNumId w:val="18"/>
  </w:num>
  <w:num w:numId="23" w16cid:durableId="901331548">
    <w:abstractNumId w:val="20"/>
  </w:num>
  <w:num w:numId="24" w16cid:durableId="776215562">
    <w:abstractNumId w:val="0"/>
  </w:num>
  <w:num w:numId="25" w16cid:durableId="37516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hkEnclosure" w:val="False"/>
    <w:docVar w:name="cmbSender" w:val="Yun Sing See"/>
    <w:docVar w:name="Image" w:val="sin03"/>
    <w:docVar w:name="optPlain" w:val="True"/>
    <w:docVar w:name="Paper" w:val="A4"/>
    <w:docVar w:name="txtClosing" w:val="Sincerely,"/>
    <w:docVar w:name="txtDate" w:val="30 October 2014"/>
    <w:docVar w:name="txtSalutation" w:val="Dear Name,"/>
  </w:docVars>
  <w:rsids>
    <w:rsidRoot w:val="001457CD"/>
    <w:rsid w:val="0000663B"/>
    <w:rsid w:val="00006E2B"/>
    <w:rsid w:val="00011427"/>
    <w:rsid w:val="00015FB6"/>
    <w:rsid w:val="00021157"/>
    <w:rsid w:val="00023B04"/>
    <w:rsid w:val="00031C72"/>
    <w:rsid w:val="00036AA7"/>
    <w:rsid w:val="00037200"/>
    <w:rsid w:val="00040BCF"/>
    <w:rsid w:val="000434E2"/>
    <w:rsid w:val="00057731"/>
    <w:rsid w:val="00062EBF"/>
    <w:rsid w:val="0007519A"/>
    <w:rsid w:val="000821C1"/>
    <w:rsid w:val="00092661"/>
    <w:rsid w:val="000A0E1E"/>
    <w:rsid w:val="000A1E12"/>
    <w:rsid w:val="000A3B98"/>
    <w:rsid w:val="000A5DF8"/>
    <w:rsid w:val="000B0EB7"/>
    <w:rsid w:val="000B431D"/>
    <w:rsid w:val="000C0793"/>
    <w:rsid w:val="000C09CB"/>
    <w:rsid w:val="000C3A7E"/>
    <w:rsid w:val="000E2508"/>
    <w:rsid w:val="000F3FC5"/>
    <w:rsid w:val="0010119B"/>
    <w:rsid w:val="00104E1D"/>
    <w:rsid w:val="00111C4A"/>
    <w:rsid w:val="00115E5D"/>
    <w:rsid w:val="00117160"/>
    <w:rsid w:val="00117DF2"/>
    <w:rsid w:val="00131F62"/>
    <w:rsid w:val="0013397B"/>
    <w:rsid w:val="001447BB"/>
    <w:rsid w:val="001457CD"/>
    <w:rsid w:val="00151889"/>
    <w:rsid w:val="001606BB"/>
    <w:rsid w:val="00167D58"/>
    <w:rsid w:val="00171914"/>
    <w:rsid w:val="00194C77"/>
    <w:rsid w:val="001A0B2D"/>
    <w:rsid w:val="001A5C22"/>
    <w:rsid w:val="001B70B2"/>
    <w:rsid w:val="001D764C"/>
    <w:rsid w:val="001E6908"/>
    <w:rsid w:val="001F1BFF"/>
    <w:rsid w:val="001F43AA"/>
    <w:rsid w:val="001F6D74"/>
    <w:rsid w:val="001F7535"/>
    <w:rsid w:val="002029EE"/>
    <w:rsid w:val="00206AA5"/>
    <w:rsid w:val="00215C05"/>
    <w:rsid w:val="00220A0B"/>
    <w:rsid w:val="00226B6D"/>
    <w:rsid w:val="002367AE"/>
    <w:rsid w:val="00247B64"/>
    <w:rsid w:val="00255FEA"/>
    <w:rsid w:val="0026251C"/>
    <w:rsid w:val="0026446C"/>
    <w:rsid w:val="00270AD6"/>
    <w:rsid w:val="00274986"/>
    <w:rsid w:val="002776D6"/>
    <w:rsid w:val="00277A5A"/>
    <w:rsid w:val="0028168D"/>
    <w:rsid w:val="002A3725"/>
    <w:rsid w:val="002A6D96"/>
    <w:rsid w:val="002B3764"/>
    <w:rsid w:val="002B39C5"/>
    <w:rsid w:val="002C219D"/>
    <w:rsid w:val="002C3875"/>
    <w:rsid w:val="002D64CC"/>
    <w:rsid w:val="002D6940"/>
    <w:rsid w:val="002E7355"/>
    <w:rsid w:val="002F0E74"/>
    <w:rsid w:val="002F247A"/>
    <w:rsid w:val="002F4167"/>
    <w:rsid w:val="00301191"/>
    <w:rsid w:val="00304EB9"/>
    <w:rsid w:val="00316A10"/>
    <w:rsid w:val="00324E57"/>
    <w:rsid w:val="00327866"/>
    <w:rsid w:val="003406F1"/>
    <w:rsid w:val="00340FB1"/>
    <w:rsid w:val="00342A54"/>
    <w:rsid w:val="00345C57"/>
    <w:rsid w:val="00352D5F"/>
    <w:rsid w:val="00360812"/>
    <w:rsid w:val="003635A3"/>
    <w:rsid w:val="00364499"/>
    <w:rsid w:val="00382D76"/>
    <w:rsid w:val="00384029"/>
    <w:rsid w:val="00384BCC"/>
    <w:rsid w:val="00393102"/>
    <w:rsid w:val="00394E00"/>
    <w:rsid w:val="00397073"/>
    <w:rsid w:val="003A3535"/>
    <w:rsid w:val="003A586C"/>
    <w:rsid w:val="003A5A55"/>
    <w:rsid w:val="003B0839"/>
    <w:rsid w:val="003B68F1"/>
    <w:rsid w:val="003C1D0A"/>
    <w:rsid w:val="003C5727"/>
    <w:rsid w:val="003C6D86"/>
    <w:rsid w:val="003D06F7"/>
    <w:rsid w:val="003D0CA6"/>
    <w:rsid w:val="003D3DEF"/>
    <w:rsid w:val="003D41AF"/>
    <w:rsid w:val="003D4982"/>
    <w:rsid w:val="003D7382"/>
    <w:rsid w:val="003D7D7C"/>
    <w:rsid w:val="003F5297"/>
    <w:rsid w:val="003F615B"/>
    <w:rsid w:val="00405B88"/>
    <w:rsid w:val="00412A54"/>
    <w:rsid w:val="00414FBA"/>
    <w:rsid w:val="004163AB"/>
    <w:rsid w:val="00417F55"/>
    <w:rsid w:val="00422732"/>
    <w:rsid w:val="00422F06"/>
    <w:rsid w:val="00425906"/>
    <w:rsid w:val="00434C10"/>
    <w:rsid w:val="00441DE5"/>
    <w:rsid w:val="00443028"/>
    <w:rsid w:val="00445B47"/>
    <w:rsid w:val="004605FA"/>
    <w:rsid w:val="00491F0E"/>
    <w:rsid w:val="004A3B63"/>
    <w:rsid w:val="004C1D3C"/>
    <w:rsid w:val="004C36C1"/>
    <w:rsid w:val="004C5DCB"/>
    <w:rsid w:val="004C7A28"/>
    <w:rsid w:val="004D1CBB"/>
    <w:rsid w:val="004D4BFA"/>
    <w:rsid w:val="004E16C8"/>
    <w:rsid w:val="004E4425"/>
    <w:rsid w:val="0050143E"/>
    <w:rsid w:val="0052085A"/>
    <w:rsid w:val="0052416C"/>
    <w:rsid w:val="005436EB"/>
    <w:rsid w:val="00547325"/>
    <w:rsid w:val="00552311"/>
    <w:rsid w:val="0058349C"/>
    <w:rsid w:val="00583A53"/>
    <w:rsid w:val="005906BA"/>
    <w:rsid w:val="00590BEE"/>
    <w:rsid w:val="00595E18"/>
    <w:rsid w:val="005A1D62"/>
    <w:rsid w:val="005A5F20"/>
    <w:rsid w:val="005A7A49"/>
    <w:rsid w:val="005C3048"/>
    <w:rsid w:val="005C742E"/>
    <w:rsid w:val="005D2E88"/>
    <w:rsid w:val="005D4F04"/>
    <w:rsid w:val="005E00D8"/>
    <w:rsid w:val="005E384C"/>
    <w:rsid w:val="005F1D7A"/>
    <w:rsid w:val="005F48C2"/>
    <w:rsid w:val="005F527B"/>
    <w:rsid w:val="005F7B3A"/>
    <w:rsid w:val="006111A8"/>
    <w:rsid w:val="00615BA3"/>
    <w:rsid w:val="00622013"/>
    <w:rsid w:val="00623CB2"/>
    <w:rsid w:val="00626C9A"/>
    <w:rsid w:val="0064600F"/>
    <w:rsid w:val="0065363B"/>
    <w:rsid w:val="00653E58"/>
    <w:rsid w:val="00664C73"/>
    <w:rsid w:val="00667FD2"/>
    <w:rsid w:val="006821F6"/>
    <w:rsid w:val="00697EF7"/>
    <w:rsid w:val="006A1F55"/>
    <w:rsid w:val="006A6B19"/>
    <w:rsid w:val="006B1570"/>
    <w:rsid w:val="006B1747"/>
    <w:rsid w:val="006C5EFC"/>
    <w:rsid w:val="006D1705"/>
    <w:rsid w:val="006D4320"/>
    <w:rsid w:val="006D505F"/>
    <w:rsid w:val="006E6758"/>
    <w:rsid w:val="006E7450"/>
    <w:rsid w:val="006E7EF1"/>
    <w:rsid w:val="006F0C01"/>
    <w:rsid w:val="006F56C5"/>
    <w:rsid w:val="006F7C3A"/>
    <w:rsid w:val="00701BE7"/>
    <w:rsid w:val="00711720"/>
    <w:rsid w:val="0071224A"/>
    <w:rsid w:val="00721AF3"/>
    <w:rsid w:val="007456B1"/>
    <w:rsid w:val="00755D09"/>
    <w:rsid w:val="00767585"/>
    <w:rsid w:val="00772FDA"/>
    <w:rsid w:val="00774155"/>
    <w:rsid w:val="00782765"/>
    <w:rsid w:val="00782835"/>
    <w:rsid w:val="007845BC"/>
    <w:rsid w:val="00785415"/>
    <w:rsid w:val="00786484"/>
    <w:rsid w:val="00787D38"/>
    <w:rsid w:val="00792A22"/>
    <w:rsid w:val="007A0559"/>
    <w:rsid w:val="007C25BB"/>
    <w:rsid w:val="007C3596"/>
    <w:rsid w:val="007D20AF"/>
    <w:rsid w:val="007D71A1"/>
    <w:rsid w:val="007E0A84"/>
    <w:rsid w:val="007E407E"/>
    <w:rsid w:val="007E5CD4"/>
    <w:rsid w:val="007F0BFE"/>
    <w:rsid w:val="007F752A"/>
    <w:rsid w:val="00805720"/>
    <w:rsid w:val="0081208E"/>
    <w:rsid w:val="00812D20"/>
    <w:rsid w:val="00816C19"/>
    <w:rsid w:val="0082318B"/>
    <w:rsid w:val="008326AA"/>
    <w:rsid w:val="00835A72"/>
    <w:rsid w:val="0083771B"/>
    <w:rsid w:val="00851BED"/>
    <w:rsid w:val="008555FE"/>
    <w:rsid w:val="00865E18"/>
    <w:rsid w:val="00871DCB"/>
    <w:rsid w:val="00874C0E"/>
    <w:rsid w:val="00886F1A"/>
    <w:rsid w:val="008A6B98"/>
    <w:rsid w:val="008B2AC4"/>
    <w:rsid w:val="008B5620"/>
    <w:rsid w:val="008C1127"/>
    <w:rsid w:val="008C2C5B"/>
    <w:rsid w:val="008C4E88"/>
    <w:rsid w:val="008C61B1"/>
    <w:rsid w:val="008E6D14"/>
    <w:rsid w:val="008F1B4D"/>
    <w:rsid w:val="008F3973"/>
    <w:rsid w:val="008F43CB"/>
    <w:rsid w:val="00901740"/>
    <w:rsid w:val="009110E1"/>
    <w:rsid w:val="00922E32"/>
    <w:rsid w:val="00935920"/>
    <w:rsid w:val="009373DB"/>
    <w:rsid w:val="009374F4"/>
    <w:rsid w:val="00940CBA"/>
    <w:rsid w:val="00950D57"/>
    <w:rsid w:val="00960FBD"/>
    <w:rsid w:val="0096249A"/>
    <w:rsid w:val="00966D30"/>
    <w:rsid w:val="009966E9"/>
    <w:rsid w:val="009A49D5"/>
    <w:rsid w:val="009A5076"/>
    <w:rsid w:val="009A53E4"/>
    <w:rsid w:val="009B2D07"/>
    <w:rsid w:val="009B2DE3"/>
    <w:rsid w:val="009C1105"/>
    <w:rsid w:val="009C23F4"/>
    <w:rsid w:val="009C43AD"/>
    <w:rsid w:val="009C6AE4"/>
    <w:rsid w:val="009D654C"/>
    <w:rsid w:val="009E23F0"/>
    <w:rsid w:val="009F1081"/>
    <w:rsid w:val="009F3C53"/>
    <w:rsid w:val="009F4BF1"/>
    <w:rsid w:val="00A02818"/>
    <w:rsid w:val="00A04CDC"/>
    <w:rsid w:val="00A1256C"/>
    <w:rsid w:val="00A46F5D"/>
    <w:rsid w:val="00A53DAD"/>
    <w:rsid w:val="00A53E4B"/>
    <w:rsid w:val="00A54B54"/>
    <w:rsid w:val="00A61791"/>
    <w:rsid w:val="00A67763"/>
    <w:rsid w:val="00A753C0"/>
    <w:rsid w:val="00A8067A"/>
    <w:rsid w:val="00A82F19"/>
    <w:rsid w:val="00A95818"/>
    <w:rsid w:val="00AA53DB"/>
    <w:rsid w:val="00AC148D"/>
    <w:rsid w:val="00AF19FF"/>
    <w:rsid w:val="00AF510B"/>
    <w:rsid w:val="00AF7886"/>
    <w:rsid w:val="00B12143"/>
    <w:rsid w:val="00B13AFD"/>
    <w:rsid w:val="00B51268"/>
    <w:rsid w:val="00B5440C"/>
    <w:rsid w:val="00B62852"/>
    <w:rsid w:val="00B738CB"/>
    <w:rsid w:val="00B80B6A"/>
    <w:rsid w:val="00B9690A"/>
    <w:rsid w:val="00B9792F"/>
    <w:rsid w:val="00BA430F"/>
    <w:rsid w:val="00BB06E2"/>
    <w:rsid w:val="00BB4D1D"/>
    <w:rsid w:val="00BC3775"/>
    <w:rsid w:val="00BC5D40"/>
    <w:rsid w:val="00BE6B0D"/>
    <w:rsid w:val="00BE6F69"/>
    <w:rsid w:val="00C006DF"/>
    <w:rsid w:val="00C162E1"/>
    <w:rsid w:val="00C1746B"/>
    <w:rsid w:val="00C21D06"/>
    <w:rsid w:val="00C335DD"/>
    <w:rsid w:val="00C400D4"/>
    <w:rsid w:val="00C40886"/>
    <w:rsid w:val="00C44408"/>
    <w:rsid w:val="00C54648"/>
    <w:rsid w:val="00C57136"/>
    <w:rsid w:val="00C62193"/>
    <w:rsid w:val="00C66D7D"/>
    <w:rsid w:val="00C7259E"/>
    <w:rsid w:val="00C726D4"/>
    <w:rsid w:val="00C74F19"/>
    <w:rsid w:val="00C83271"/>
    <w:rsid w:val="00CA2080"/>
    <w:rsid w:val="00CB018E"/>
    <w:rsid w:val="00CC53BA"/>
    <w:rsid w:val="00CC7B21"/>
    <w:rsid w:val="00CD2288"/>
    <w:rsid w:val="00CD436B"/>
    <w:rsid w:val="00CF0A63"/>
    <w:rsid w:val="00CF40E7"/>
    <w:rsid w:val="00D04002"/>
    <w:rsid w:val="00D146C2"/>
    <w:rsid w:val="00D2269B"/>
    <w:rsid w:val="00D23980"/>
    <w:rsid w:val="00D26769"/>
    <w:rsid w:val="00D27E36"/>
    <w:rsid w:val="00D368D2"/>
    <w:rsid w:val="00D43181"/>
    <w:rsid w:val="00D51EA9"/>
    <w:rsid w:val="00D7478A"/>
    <w:rsid w:val="00DA66D4"/>
    <w:rsid w:val="00DB046C"/>
    <w:rsid w:val="00DB749F"/>
    <w:rsid w:val="00DC3AB2"/>
    <w:rsid w:val="00DC3FF1"/>
    <w:rsid w:val="00DC4775"/>
    <w:rsid w:val="00DD5A83"/>
    <w:rsid w:val="00DD6E49"/>
    <w:rsid w:val="00DE1F68"/>
    <w:rsid w:val="00DE3A09"/>
    <w:rsid w:val="00DE4708"/>
    <w:rsid w:val="00DF057E"/>
    <w:rsid w:val="00DF12E9"/>
    <w:rsid w:val="00DF39B0"/>
    <w:rsid w:val="00DF7E29"/>
    <w:rsid w:val="00E0647F"/>
    <w:rsid w:val="00E12577"/>
    <w:rsid w:val="00E132B9"/>
    <w:rsid w:val="00E13E7C"/>
    <w:rsid w:val="00E15BB1"/>
    <w:rsid w:val="00E2004B"/>
    <w:rsid w:val="00E2026F"/>
    <w:rsid w:val="00E2213D"/>
    <w:rsid w:val="00E27047"/>
    <w:rsid w:val="00E3584C"/>
    <w:rsid w:val="00E4188C"/>
    <w:rsid w:val="00E449C4"/>
    <w:rsid w:val="00E51F6F"/>
    <w:rsid w:val="00E630F0"/>
    <w:rsid w:val="00E81BF7"/>
    <w:rsid w:val="00E84FDC"/>
    <w:rsid w:val="00E86100"/>
    <w:rsid w:val="00E879FD"/>
    <w:rsid w:val="00E906D5"/>
    <w:rsid w:val="00E94620"/>
    <w:rsid w:val="00EA642E"/>
    <w:rsid w:val="00EB48C4"/>
    <w:rsid w:val="00EE3212"/>
    <w:rsid w:val="00F00663"/>
    <w:rsid w:val="00F128F9"/>
    <w:rsid w:val="00F131FB"/>
    <w:rsid w:val="00F151B3"/>
    <w:rsid w:val="00F23119"/>
    <w:rsid w:val="00F248A2"/>
    <w:rsid w:val="00F2646B"/>
    <w:rsid w:val="00F34018"/>
    <w:rsid w:val="00F37B28"/>
    <w:rsid w:val="00F43E6A"/>
    <w:rsid w:val="00F519DD"/>
    <w:rsid w:val="00F6276B"/>
    <w:rsid w:val="00F64F81"/>
    <w:rsid w:val="00F655E7"/>
    <w:rsid w:val="00F710DD"/>
    <w:rsid w:val="00F717AF"/>
    <w:rsid w:val="00F7600F"/>
    <w:rsid w:val="00F81A66"/>
    <w:rsid w:val="00F82F19"/>
    <w:rsid w:val="00F83A65"/>
    <w:rsid w:val="00F90595"/>
    <w:rsid w:val="00F9381E"/>
    <w:rsid w:val="00FA26E7"/>
    <w:rsid w:val="00FA2701"/>
    <w:rsid w:val="00FA6944"/>
    <w:rsid w:val="00FA78B0"/>
    <w:rsid w:val="00FC1067"/>
    <w:rsid w:val="00FC2EFB"/>
    <w:rsid w:val="00FC2F62"/>
    <w:rsid w:val="00FD37AA"/>
    <w:rsid w:val="00FD6843"/>
    <w:rsid w:val="00FE1A13"/>
    <w:rsid w:val="00FF0E42"/>
    <w:rsid w:val="00FF4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CD58DA"/>
  <w15:docId w15:val="{BF303A54-ADF0-4F50-AA21-01E34C8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1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55"/>
  </w:style>
  <w:style w:type="paragraph" w:styleId="Footer">
    <w:name w:val="footer"/>
    <w:basedOn w:val="Normal"/>
    <w:link w:val="Foot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55"/>
  </w:style>
  <w:style w:type="paragraph" w:styleId="BalloonText">
    <w:name w:val="Balloon Text"/>
    <w:basedOn w:val="Normal"/>
    <w:link w:val="BalloonTextChar"/>
    <w:uiPriority w:val="99"/>
    <w:semiHidden/>
    <w:unhideWhenUsed/>
    <w:rsid w:val="006A1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55"/>
    <w:rPr>
      <w:rFonts w:ascii="Lucida Grande" w:hAnsi="Lucida Grande" w:cs="Lucida Grande"/>
      <w:sz w:val="18"/>
      <w:szCs w:val="18"/>
    </w:rPr>
  </w:style>
  <w:style w:type="paragraph" w:customStyle="1" w:styleId="HOYAText">
    <w:name w:val="HOYA_Text"/>
    <w:basedOn w:val="Normal"/>
    <w:qFormat/>
    <w:rsid w:val="00226B6D"/>
    <w:pPr>
      <w:spacing w:line="280" w:lineRule="exact"/>
    </w:pPr>
    <w:rPr>
      <w:rFonts w:ascii="Verdana" w:hAnsi="Verdana"/>
      <w:sz w:val="18"/>
    </w:rPr>
  </w:style>
  <w:style w:type="numbering" w:customStyle="1" w:styleId="HOYANumberedList">
    <w:name w:val="HOYA_Numbered List"/>
    <w:uiPriority w:val="99"/>
    <w:rsid w:val="00E906D5"/>
    <w:pPr>
      <w:numPr>
        <w:numId w:val="8"/>
      </w:numPr>
    </w:pPr>
  </w:style>
  <w:style w:type="numbering" w:customStyle="1" w:styleId="HOYABulletedList">
    <w:name w:val="HOYA_Bulleted List"/>
    <w:uiPriority w:val="99"/>
    <w:rsid w:val="00D2269B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600F"/>
    <w:rPr>
      <w:rFonts w:ascii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C72"/>
  </w:style>
  <w:style w:type="character" w:customStyle="1" w:styleId="DateChar">
    <w:name w:val="Date Char"/>
    <w:basedOn w:val="DefaultParagraphFont"/>
    <w:link w:val="Date"/>
    <w:uiPriority w:val="99"/>
    <w:semiHidden/>
    <w:rsid w:val="00031C72"/>
  </w:style>
  <w:style w:type="paragraph" w:styleId="ListParagraph">
    <w:name w:val="List Paragraph"/>
    <w:basedOn w:val="Normal"/>
    <w:uiPriority w:val="34"/>
    <w:qFormat/>
    <w:rsid w:val="0087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30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A5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5A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A5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2732"/>
    <w:rPr>
      <w:color w:val="954F72"/>
      <w:u w:val="single"/>
    </w:rPr>
  </w:style>
  <w:style w:type="paragraph" w:customStyle="1" w:styleId="msonormal0">
    <w:name w:val="msonormal"/>
    <w:basedOn w:val="Normal"/>
    <w:rsid w:val="00422732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customStyle="1" w:styleId="xl66">
    <w:name w:val="xl66"/>
    <w:basedOn w:val="Normal"/>
    <w:rsid w:val="00422732"/>
    <w:pPr>
      <w:spacing w:before="100" w:beforeAutospacing="1" w:after="100" w:afterAutospacing="1"/>
    </w:pPr>
    <w:rPr>
      <w:rFonts w:ascii="Arial" w:eastAsia="Times New Roman" w:hAnsi="Arial" w:cs="Arial"/>
      <w:lang w:bidi="th-TH"/>
    </w:rPr>
  </w:style>
  <w:style w:type="paragraph" w:customStyle="1" w:styleId="xl67">
    <w:name w:val="xl67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68">
    <w:name w:val="xl68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69">
    <w:name w:val="xl69"/>
    <w:basedOn w:val="Normal"/>
    <w:rsid w:val="00422732"/>
    <w:pP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0">
    <w:name w:val="xl70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1">
    <w:name w:val="xl71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2">
    <w:name w:val="xl72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3">
    <w:name w:val="xl73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4">
    <w:name w:val="xl74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5">
    <w:name w:val="xl75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76">
    <w:name w:val="xl76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lang w:bidi="th-TH"/>
    </w:rPr>
  </w:style>
  <w:style w:type="paragraph" w:customStyle="1" w:styleId="xl77">
    <w:name w:val="xl77"/>
    <w:basedOn w:val="Normal"/>
    <w:rsid w:val="00422732"/>
    <w:pPr>
      <w:spacing w:before="100" w:beforeAutospacing="1" w:after="100" w:afterAutospacing="1"/>
      <w:jc w:val="center"/>
    </w:pPr>
    <w:rPr>
      <w:rFonts w:ascii="Arial" w:eastAsia="Times New Roman" w:hAnsi="Arial" w:cs="Arial"/>
      <w:lang w:bidi="th-TH"/>
    </w:rPr>
  </w:style>
  <w:style w:type="paragraph" w:customStyle="1" w:styleId="xl78">
    <w:name w:val="xl78"/>
    <w:basedOn w:val="Normal"/>
    <w:rsid w:val="00422732"/>
    <w:pPr>
      <w:shd w:val="clear" w:color="000000" w:fill="FFFFFF"/>
      <w:spacing w:before="100" w:beforeAutospacing="1" w:after="100" w:afterAutospacing="1"/>
      <w:jc w:val="center"/>
    </w:pPr>
    <w:rPr>
      <w:rFonts w:ascii="Arial" w:eastAsia="Times New Roman" w:hAnsi="Arial" w:cs="Arial"/>
      <w:lang w:bidi="th-TH"/>
    </w:rPr>
  </w:style>
  <w:style w:type="paragraph" w:customStyle="1" w:styleId="xl79">
    <w:name w:val="xl79"/>
    <w:basedOn w:val="Normal"/>
    <w:rsid w:val="00422732"/>
    <w:pP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lang w:bidi="th-TH"/>
    </w:rPr>
  </w:style>
  <w:style w:type="paragraph" w:customStyle="1" w:styleId="xl80">
    <w:name w:val="xl80"/>
    <w:basedOn w:val="Normal"/>
    <w:rsid w:val="004227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81">
    <w:name w:val="xl81"/>
    <w:basedOn w:val="Normal"/>
    <w:rsid w:val="0042273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lang w:bidi="th-TH"/>
    </w:rPr>
  </w:style>
  <w:style w:type="paragraph" w:customStyle="1" w:styleId="xl82">
    <w:name w:val="xl82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lang w:bidi="th-TH"/>
    </w:rPr>
  </w:style>
  <w:style w:type="paragraph" w:customStyle="1" w:styleId="xl83">
    <w:name w:val="xl83"/>
    <w:basedOn w:val="Normal"/>
    <w:rsid w:val="0042273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lang w:bidi="th-TH"/>
    </w:rPr>
  </w:style>
  <w:style w:type="paragraph" w:customStyle="1" w:styleId="xl84">
    <w:name w:val="xl84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85">
    <w:name w:val="xl85"/>
    <w:basedOn w:val="Normal"/>
    <w:rsid w:val="0042273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86">
    <w:name w:val="xl86"/>
    <w:basedOn w:val="Normal"/>
    <w:rsid w:val="0042273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87">
    <w:name w:val="xl87"/>
    <w:basedOn w:val="Normal"/>
    <w:rsid w:val="0042273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88">
    <w:name w:val="xl88"/>
    <w:basedOn w:val="Normal"/>
    <w:rsid w:val="0042273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89">
    <w:name w:val="xl89"/>
    <w:basedOn w:val="Normal"/>
    <w:rsid w:val="0042273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90">
    <w:name w:val="xl90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91">
    <w:name w:val="xl91"/>
    <w:basedOn w:val="Normal"/>
    <w:rsid w:val="00422732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92">
    <w:name w:val="xl92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bidi="th-TH"/>
    </w:rPr>
  </w:style>
  <w:style w:type="paragraph" w:customStyle="1" w:styleId="xl93">
    <w:name w:val="xl93"/>
    <w:basedOn w:val="Normal"/>
    <w:rsid w:val="0042273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94">
    <w:name w:val="xl94"/>
    <w:basedOn w:val="Normal"/>
    <w:rsid w:val="0042273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customStyle="1" w:styleId="xl95">
    <w:name w:val="xl95"/>
    <w:basedOn w:val="Normal"/>
    <w:rsid w:val="004227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bidi="th-TH"/>
    </w:rPr>
  </w:style>
  <w:style w:type="paragraph" w:styleId="Revision">
    <w:name w:val="Revision"/>
    <w:hidden/>
    <w:uiPriority w:val="99"/>
    <w:semiHidden/>
    <w:rsid w:val="007E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EYS\00%20Human%20Resource\HSO%20Letter%20Head%20&amp;%20Memo%20template\HOYA_L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11DC96-2369-4978-931B-8053A56F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HOYA_LH.dotm</Template>
  <TotalTime>144</TotalTime>
  <Pages>10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Belfry Group, LLC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 Yun Sing</dc:creator>
  <cp:lastModifiedBy>GOEY Choong Hong</cp:lastModifiedBy>
  <cp:revision>63</cp:revision>
  <cp:lastPrinted>2018-12-12T03:19:00Z</cp:lastPrinted>
  <dcterms:created xsi:type="dcterms:W3CDTF">2023-03-31T08:55:00Z</dcterms:created>
  <dcterms:modified xsi:type="dcterms:W3CDTF">2023-04-04T07:04:00Z</dcterms:modified>
</cp:coreProperties>
</file>