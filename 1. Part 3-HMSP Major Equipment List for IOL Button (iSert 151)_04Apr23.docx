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84B74A" w14:textId="109F3F0F" w:rsidR="00226B6D" w:rsidRDefault="00226B6D" w:rsidP="00151889">
      <w:pPr>
        <w:rPr>
          <w:rFonts w:ascii="Calibri" w:hAnsi="Calibri" w:cs="Calibri"/>
        </w:rPr>
      </w:pPr>
    </w:p>
    <w:p w14:paraId="4842D40D" w14:textId="46CDDA01" w:rsidR="00BF10A6" w:rsidRPr="00BF10A6" w:rsidRDefault="00BF10A6" w:rsidP="00BF10A6">
      <w:pPr>
        <w:rPr>
          <w:rFonts w:ascii="Calibri" w:hAnsi="Calibri" w:cs="Calibri"/>
        </w:rPr>
      </w:pPr>
    </w:p>
    <w:p w14:paraId="56C81FB0" w14:textId="11ED0231" w:rsidR="000F2A48" w:rsidRDefault="000F2A48" w:rsidP="005A60B2">
      <w:pPr>
        <w:rPr>
          <w:b/>
          <w:bCs/>
          <w:sz w:val="40"/>
          <w:szCs w:val="44"/>
        </w:rPr>
      </w:pPr>
      <w:r w:rsidRPr="00B0257E">
        <w:rPr>
          <w:rFonts w:hint="eastAsia"/>
          <w:b/>
          <w:bCs/>
          <w:sz w:val="40"/>
          <w:szCs w:val="44"/>
        </w:rPr>
        <w:t>M</w:t>
      </w:r>
      <w:r w:rsidRPr="00B0257E">
        <w:rPr>
          <w:b/>
          <w:bCs/>
          <w:sz w:val="40"/>
          <w:szCs w:val="44"/>
        </w:rPr>
        <w:t>ain Infrastructure and Equipment list</w:t>
      </w:r>
    </w:p>
    <w:tbl>
      <w:tblPr>
        <w:tblStyle w:val="TableGrid"/>
        <w:tblpPr w:leftFromText="180" w:rightFromText="180" w:vertAnchor="page" w:horzAnchor="margin" w:tblpY="3500"/>
        <w:tblW w:w="0" w:type="auto"/>
        <w:tblLook w:val="04A0" w:firstRow="1" w:lastRow="0" w:firstColumn="1" w:lastColumn="0" w:noHBand="0" w:noVBand="1"/>
      </w:tblPr>
      <w:tblGrid>
        <w:gridCol w:w="561"/>
        <w:gridCol w:w="1946"/>
        <w:gridCol w:w="1600"/>
        <w:gridCol w:w="2066"/>
        <w:gridCol w:w="1458"/>
        <w:gridCol w:w="1026"/>
      </w:tblGrid>
      <w:tr w:rsidR="005A60B2" w14:paraId="13B94CC2" w14:textId="77777777" w:rsidTr="00FF7C7F">
        <w:tc>
          <w:tcPr>
            <w:tcW w:w="574" w:type="dxa"/>
            <w:tcBorders>
              <w:bottom w:val="single" w:sz="4" w:space="0" w:color="auto"/>
            </w:tcBorders>
            <w:shd w:val="clear" w:color="auto" w:fill="auto"/>
          </w:tcPr>
          <w:p w14:paraId="1551B150" w14:textId="77777777" w:rsidR="005A60B2" w:rsidRPr="00AA71A0" w:rsidRDefault="005A60B2" w:rsidP="00FF7C7F">
            <w:pPr>
              <w:jc w:val="center"/>
              <w:rPr>
                <w:b/>
                <w:bCs/>
              </w:rPr>
            </w:pPr>
            <w:r w:rsidRPr="00AA71A0">
              <w:rPr>
                <w:b/>
                <w:bCs/>
              </w:rPr>
              <w:t>S/N</w:t>
            </w:r>
          </w:p>
        </w:tc>
        <w:tc>
          <w:tcPr>
            <w:tcW w:w="1760" w:type="dxa"/>
            <w:tcBorders>
              <w:bottom w:val="single" w:sz="4" w:space="0" w:color="auto"/>
            </w:tcBorders>
            <w:shd w:val="clear" w:color="auto" w:fill="auto"/>
          </w:tcPr>
          <w:p w14:paraId="7A0C03E7" w14:textId="77777777" w:rsidR="005A60B2" w:rsidRPr="00AA71A0" w:rsidRDefault="005A60B2" w:rsidP="00FF7C7F">
            <w:pPr>
              <w:rPr>
                <w:b/>
                <w:bCs/>
              </w:rPr>
            </w:pPr>
            <w:r w:rsidRPr="00D912A0">
              <w:rPr>
                <w:rFonts w:hint="eastAsia"/>
                <w:b/>
                <w:bCs/>
                <w:sz w:val="18"/>
                <w:szCs w:val="18"/>
              </w:rPr>
              <w:t>M</w:t>
            </w:r>
            <w:r w:rsidRPr="00D912A0">
              <w:rPr>
                <w:b/>
                <w:bCs/>
                <w:sz w:val="18"/>
                <w:szCs w:val="18"/>
              </w:rPr>
              <w:t>anufacture/Measure ion</w:t>
            </w:r>
          </w:p>
        </w:tc>
        <w:tc>
          <w:tcPr>
            <w:tcW w:w="1718" w:type="dxa"/>
            <w:tcBorders>
              <w:bottom w:val="single" w:sz="4" w:space="0" w:color="auto"/>
            </w:tcBorders>
            <w:shd w:val="clear" w:color="auto" w:fill="auto"/>
          </w:tcPr>
          <w:p w14:paraId="39FEBDD0" w14:textId="77777777" w:rsidR="005A60B2" w:rsidRPr="00AA71A0" w:rsidRDefault="005A60B2" w:rsidP="00FF7C7F">
            <w:pPr>
              <w:rPr>
                <w:b/>
                <w:bCs/>
              </w:rPr>
            </w:pPr>
            <w:r w:rsidRPr="00D912A0">
              <w:rPr>
                <w:b/>
                <w:bCs/>
                <w:sz w:val="18"/>
                <w:szCs w:val="18"/>
              </w:rPr>
              <w:t xml:space="preserve">Equipment </w:t>
            </w:r>
            <w:r w:rsidRPr="00D912A0">
              <w:rPr>
                <w:rFonts w:hint="eastAsia"/>
                <w:b/>
                <w:bCs/>
                <w:sz w:val="18"/>
                <w:szCs w:val="18"/>
              </w:rPr>
              <w:t>N</w:t>
            </w:r>
            <w:r w:rsidRPr="00D912A0">
              <w:rPr>
                <w:b/>
                <w:bCs/>
                <w:sz w:val="18"/>
                <w:szCs w:val="18"/>
              </w:rPr>
              <w:t>ame</w:t>
            </w:r>
          </w:p>
        </w:tc>
        <w:tc>
          <w:tcPr>
            <w:tcW w:w="2325" w:type="dxa"/>
            <w:tcBorders>
              <w:bottom w:val="single" w:sz="4" w:space="0" w:color="auto"/>
            </w:tcBorders>
            <w:shd w:val="clear" w:color="auto" w:fill="auto"/>
          </w:tcPr>
          <w:p w14:paraId="7CC4A901" w14:textId="77777777" w:rsidR="005A60B2" w:rsidRPr="00AA71A0" w:rsidRDefault="005A60B2" w:rsidP="00FF7C7F">
            <w:pPr>
              <w:rPr>
                <w:b/>
                <w:bCs/>
              </w:rPr>
            </w:pPr>
            <w:r w:rsidRPr="00AA71A0">
              <w:rPr>
                <w:b/>
                <w:bCs/>
              </w:rPr>
              <w:t>Purpose</w:t>
            </w:r>
          </w:p>
        </w:tc>
        <w:tc>
          <w:tcPr>
            <w:tcW w:w="1533" w:type="dxa"/>
            <w:tcBorders>
              <w:bottom w:val="single" w:sz="4" w:space="0" w:color="auto"/>
            </w:tcBorders>
          </w:tcPr>
          <w:p w14:paraId="1F948067" w14:textId="77777777" w:rsidR="005A60B2" w:rsidRPr="00AA71A0" w:rsidRDefault="005A60B2" w:rsidP="00FF7C7F">
            <w:pPr>
              <w:rPr>
                <w:b/>
                <w:bCs/>
              </w:rPr>
            </w:pPr>
            <w:r>
              <w:rPr>
                <w:b/>
                <w:bCs/>
              </w:rPr>
              <w:t>ID No</w:t>
            </w:r>
          </w:p>
        </w:tc>
        <w:tc>
          <w:tcPr>
            <w:tcW w:w="1075" w:type="dxa"/>
            <w:tcBorders>
              <w:bottom w:val="single" w:sz="4" w:space="0" w:color="auto"/>
            </w:tcBorders>
          </w:tcPr>
          <w:p w14:paraId="1F0EBEC5" w14:textId="77777777" w:rsidR="005A60B2" w:rsidRDefault="005A60B2" w:rsidP="00FF7C7F">
            <w:pPr>
              <w:rPr>
                <w:b/>
                <w:bCs/>
              </w:rPr>
            </w:pPr>
            <w:r w:rsidRPr="00D912A0">
              <w:rPr>
                <w:rFonts w:hint="eastAsia"/>
                <w:b/>
                <w:bCs/>
                <w:sz w:val="18"/>
                <w:szCs w:val="18"/>
              </w:rPr>
              <w:t>Q</w:t>
            </w:r>
            <w:r w:rsidRPr="00D912A0">
              <w:rPr>
                <w:b/>
                <w:bCs/>
                <w:sz w:val="18"/>
                <w:szCs w:val="18"/>
              </w:rPr>
              <w:t>uantity</w:t>
            </w:r>
          </w:p>
        </w:tc>
      </w:tr>
      <w:tr w:rsidR="005A60B2" w14:paraId="22530ED8" w14:textId="77777777" w:rsidTr="00FF7C7F">
        <w:tc>
          <w:tcPr>
            <w:tcW w:w="574" w:type="dxa"/>
            <w:tcBorders>
              <w:top w:val="single" w:sz="4" w:space="0" w:color="auto"/>
            </w:tcBorders>
          </w:tcPr>
          <w:p w14:paraId="46C26300" w14:textId="77777777" w:rsidR="005A60B2" w:rsidRPr="00F92CE4" w:rsidRDefault="005A60B2" w:rsidP="00FF7C7F">
            <w:pPr>
              <w:jc w:val="center"/>
            </w:pPr>
            <w:r w:rsidRPr="00F92CE4">
              <w:t>1</w:t>
            </w:r>
          </w:p>
        </w:tc>
        <w:tc>
          <w:tcPr>
            <w:tcW w:w="1760" w:type="dxa"/>
            <w:tcBorders>
              <w:top w:val="single" w:sz="4" w:space="0" w:color="auto"/>
            </w:tcBorders>
          </w:tcPr>
          <w:p w14:paraId="2A5CDD81" w14:textId="77777777" w:rsidR="005A60B2" w:rsidRPr="00F92CE4" w:rsidRDefault="005A60B2" w:rsidP="00FF7C7F">
            <w:r>
              <w:t>Manufacture</w:t>
            </w: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A63EC" w14:textId="77777777" w:rsidR="005A60B2" w:rsidRPr="00F92CE4" w:rsidRDefault="005A60B2" w:rsidP="00FF7C7F">
            <w:r w:rsidRPr="00F92CE4">
              <w:t>Medium Capacity Rotary Evaporator</w:t>
            </w:r>
          </w:p>
        </w:tc>
        <w:tc>
          <w:tcPr>
            <w:tcW w:w="2325" w:type="dxa"/>
            <w:vMerge w:val="restart"/>
            <w:tcBorders>
              <w:top w:val="single" w:sz="4" w:space="0" w:color="auto"/>
            </w:tcBorders>
          </w:tcPr>
          <w:p w14:paraId="6EC82834" w14:textId="77777777" w:rsidR="005A60B2" w:rsidRPr="00F92CE4" w:rsidRDefault="005A60B2" w:rsidP="00FF7C7F">
            <w:r w:rsidRPr="00F92CE4">
              <w:t>MMA (HQ) Distillation</w:t>
            </w:r>
          </w:p>
          <w:p w14:paraId="0FBB3A12" w14:textId="77777777" w:rsidR="005A60B2" w:rsidRPr="00F92CE4" w:rsidRDefault="005A60B2" w:rsidP="00FF7C7F">
            <w:r w:rsidRPr="00F92CE4">
              <w:t>EDMA (HQ) Distillation</w:t>
            </w:r>
          </w:p>
        </w:tc>
        <w:tc>
          <w:tcPr>
            <w:tcW w:w="1533" w:type="dxa"/>
            <w:tcBorders>
              <w:top w:val="single" w:sz="4" w:space="0" w:color="auto"/>
            </w:tcBorders>
          </w:tcPr>
          <w:p w14:paraId="1CAF7CAA" w14:textId="77777777" w:rsidR="005A60B2" w:rsidRDefault="005A60B2" w:rsidP="00FF7C7F">
            <w:r w:rsidRPr="00271481">
              <w:t>05-800105-07</w:t>
            </w:r>
          </w:p>
          <w:p w14:paraId="134E3B1C" w14:textId="77777777" w:rsidR="005A60B2" w:rsidRPr="00F578AB" w:rsidRDefault="005A60B2" w:rsidP="00FF7C7F">
            <w:pPr>
              <w:rPr>
                <w:highlight w:val="yellow"/>
              </w:rPr>
            </w:pPr>
            <w:r w:rsidRPr="00F578AB">
              <w:rPr>
                <w:highlight w:val="yellow"/>
              </w:rPr>
              <w:t>05-800030-05</w:t>
            </w:r>
          </w:p>
          <w:p w14:paraId="3B3E613C" w14:textId="77777777" w:rsidR="005A60B2" w:rsidRPr="00F578AB" w:rsidRDefault="005A60B2" w:rsidP="00FF7C7F">
            <w:pPr>
              <w:rPr>
                <w:color w:val="FF0000"/>
              </w:rPr>
            </w:pPr>
            <w:r w:rsidRPr="00F578AB">
              <w:rPr>
                <w:highlight w:val="yellow"/>
              </w:rPr>
              <w:t>(Transfer to HSOT)</w:t>
            </w:r>
          </w:p>
        </w:tc>
        <w:tc>
          <w:tcPr>
            <w:tcW w:w="1075" w:type="dxa"/>
            <w:tcBorders>
              <w:top w:val="single" w:sz="4" w:space="0" w:color="auto"/>
            </w:tcBorders>
          </w:tcPr>
          <w:p w14:paraId="6325203F" w14:textId="77777777" w:rsidR="005A60B2" w:rsidRPr="00F92CE4" w:rsidRDefault="005A60B2" w:rsidP="00FF7C7F">
            <w:r>
              <w:t>2</w:t>
            </w:r>
          </w:p>
        </w:tc>
      </w:tr>
      <w:tr w:rsidR="005A60B2" w14:paraId="79CFFDF3" w14:textId="77777777" w:rsidTr="00FF7C7F">
        <w:tc>
          <w:tcPr>
            <w:tcW w:w="574" w:type="dxa"/>
            <w:tcBorders>
              <w:top w:val="single" w:sz="4" w:space="0" w:color="auto"/>
            </w:tcBorders>
          </w:tcPr>
          <w:p w14:paraId="676D34E8" w14:textId="77777777" w:rsidR="005A60B2" w:rsidRPr="00F92CE4" w:rsidRDefault="005A60B2" w:rsidP="00FF7C7F">
            <w:pPr>
              <w:jc w:val="center"/>
            </w:pPr>
            <w:r w:rsidRPr="00F92CE4">
              <w:t>2</w:t>
            </w:r>
          </w:p>
        </w:tc>
        <w:tc>
          <w:tcPr>
            <w:tcW w:w="1760" w:type="dxa"/>
            <w:tcBorders>
              <w:top w:val="single" w:sz="4" w:space="0" w:color="auto"/>
            </w:tcBorders>
          </w:tcPr>
          <w:p w14:paraId="63938A36" w14:textId="77777777" w:rsidR="005A60B2" w:rsidRPr="00F92CE4" w:rsidRDefault="005A60B2" w:rsidP="00FF7C7F">
            <w:r>
              <w:t>Manufacture</w:t>
            </w: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2A22F8" w14:textId="77777777" w:rsidR="005A60B2" w:rsidRPr="00F92CE4" w:rsidRDefault="005A60B2" w:rsidP="00FF7C7F">
            <w:r w:rsidRPr="00F92CE4">
              <w:t>Rotavapor Distillation Unit</w:t>
            </w:r>
          </w:p>
        </w:tc>
        <w:tc>
          <w:tcPr>
            <w:tcW w:w="2325" w:type="dxa"/>
            <w:vMerge/>
          </w:tcPr>
          <w:p w14:paraId="218C4668" w14:textId="77777777" w:rsidR="005A60B2" w:rsidRPr="00F92CE4" w:rsidRDefault="005A60B2" w:rsidP="00FF7C7F"/>
        </w:tc>
        <w:tc>
          <w:tcPr>
            <w:tcW w:w="1533" w:type="dxa"/>
            <w:vAlign w:val="bottom"/>
          </w:tcPr>
          <w:p w14:paraId="1D75D41B" w14:textId="77777777" w:rsidR="005A60B2" w:rsidRPr="00F92CE4" w:rsidRDefault="005A60B2" w:rsidP="00FF7C7F">
            <w:r w:rsidRPr="00271481">
              <w:t>05-800151-12</w:t>
            </w:r>
          </w:p>
        </w:tc>
        <w:tc>
          <w:tcPr>
            <w:tcW w:w="1075" w:type="dxa"/>
          </w:tcPr>
          <w:p w14:paraId="4C56DEDC" w14:textId="77777777" w:rsidR="005A60B2" w:rsidRDefault="005A60B2" w:rsidP="00FF7C7F"/>
          <w:p w14:paraId="3BB0699A" w14:textId="77777777" w:rsidR="005A60B2" w:rsidRPr="00F92CE4" w:rsidRDefault="005A60B2" w:rsidP="00FF7C7F">
            <w:r>
              <w:t>1</w:t>
            </w:r>
          </w:p>
        </w:tc>
      </w:tr>
      <w:tr w:rsidR="005A60B2" w14:paraId="2047F646" w14:textId="77777777" w:rsidTr="00FF7C7F">
        <w:tc>
          <w:tcPr>
            <w:tcW w:w="574" w:type="dxa"/>
            <w:tcBorders>
              <w:top w:val="single" w:sz="4" w:space="0" w:color="auto"/>
            </w:tcBorders>
          </w:tcPr>
          <w:p w14:paraId="3B4E5EA5" w14:textId="77777777" w:rsidR="005A60B2" w:rsidRPr="00F92CE4" w:rsidRDefault="005A60B2" w:rsidP="00FF7C7F">
            <w:pPr>
              <w:jc w:val="center"/>
            </w:pPr>
            <w:r w:rsidRPr="00F92CE4">
              <w:t>3</w:t>
            </w:r>
          </w:p>
        </w:tc>
        <w:tc>
          <w:tcPr>
            <w:tcW w:w="1760" w:type="dxa"/>
            <w:tcBorders>
              <w:top w:val="single" w:sz="4" w:space="0" w:color="auto"/>
            </w:tcBorders>
          </w:tcPr>
          <w:p w14:paraId="4891B416" w14:textId="77777777" w:rsidR="005A60B2" w:rsidRPr="00F92CE4" w:rsidRDefault="005A60B2" w:rsidP="00FF7C7F">
            <w:r>
              <w:t>Manufacture</w:t>
            </w:r>
          </w:p>
        </w:tc>
        <w:tc>
          <w:tcPr>
            <w:tcW w:w="1718" w:type="dxa"/>
            <w:tcBorders>
              <w:top w:val="single" w:sz="4" w:space="0" w:color="auto"/>
            </w:tcBorders>
          </w:tcPr>
          <w:p w14:paraId="18B68929" w14:textId="77777777" w:rsidR="005A60B2" w:rsidRPr="00F92CE4" w:rsidRDefault="005A60B2" w:rsidP="00FF7C7F">
            <w:r w:rsidRPr="00F92CE4">
              <w:t xml:space="preserve">Big size Balancer </w:t>
            </w:r>
          </w:p>
        </w:tc>
        <w:tc>
          <w:tcPr>
            <w:tcW w:w="2325" w:type="dxa"/>
            <w:tcBorders>
              <w:top w:val="single" w:sz="4" w:space="0" w:color="auto"/>
            </w:tcBorders>
          </w:tcPr>
          <w:p w14:paraId="2DB8A337" w14:textId="77777777" w:rsidR="005A60B2" w:rsidRPr="00F92CE4" w:rsidRDefault="005A60B2" w:rsidP="00FF7C7F">
            <w:r w:rsidRPr="00F92CE4">
              <w:t>PMMA Material Mixing</w:t>
            </w:r>
          </w:p>
        </w:tc>
        <w:tc>
          <w:tcPr>
            <w:tcW w:w="1533" w:type="dxa"/>
            <w:tcBorders>
              <w:top w:val="single" w:sz="4" w:space="0" w:color="auto"/>
            </w:tcBorders>
          </w:tcPr>
          <w:p w14:paraId="1F5A4D19" w14:textId="77777777" w:rsidR="005A60B2" w:rsidRPr="00F92CE4" w:rsidRDefault="005A60B2" w:rsidP="00FF7C7F">
            <w:r w:rsidRPr="00271481">
              <w:t>05-800224-19</w:t>
            </w:r>
          </w:p>
        </w:tc>
        <w:tc>
          <w:tcPr>
            <w:tcW w:w="1075" w:type="dxa"/>
            <w:tcBorders>
              <w:top w:val="single" w:sz="4" w:space="0" w:color="auto"/>
            </w:tcBorders>
          </w:tcPr>
          <w:p w14:paraId="664C82EF" w14:textId="77777777" w:rsidR="005A60B2" w:rsidRPr="00F92CE4" w:rsidRDefault="005A60B2" w:rsidP="00FF7C7F">
            <w:r>
              <w:t>1</w:t>
            </w:r>
          </w:p>
        </w:tc>
      </w:tr>
      <w:tr w:rsidR="005A60B2" w14:paraId="25CA2248" w14:textId="77777777" w:rsidTr="00FF7C7F">
        <w:tc>
          <w:tcPr>
            <w:tcW w:w="574" w:type="dxa"/>
          </w:tcPr>
          <w:p w14:paraId="03BFA10B" w14:textId="77777777" w:rsidR="005A60B2" w:rsidRPr="00F92CE4" w:rsidRDefault="005A60B2" w:rsidP="00FF7C7F">
            <w:pPr>
              <w:jc w:val="center"/>
            </w:pPr>
            <w:r w:rsidRPr="00F53DA5">
              <w:rPr>
                <w:highlight w:val="green"/>
              </w:rPr>
              <w:t>4</w:t>
            </w:r>
          </w:p>
        </w:tc>
        <w:tc>
          <w:tcPr>
            <w:tcW w:w="1760" w:type="dxa"/>
          </w:tcPr>
          <w:p w14:paraId="6991CCA7" w14:textId="77777777" w:rsidR="005A60B2" w:rsidRPr="00F92CE4" w:rsidRDefault="005A60B2" w:rsidP="00FF7C7F">
            <w:r>
              <w:t>Manufacture</w:t>
            </w:r>
          </w:p>
        </w:tc>
        <w:tc>
          <w:tcPr>
            <w:tcW w:w="1718" w:type="dxa"/>
          </w:tcPr>
          <w:p w14:paraId="19652293" w14:textId="77777777" w:rsidR="005A60B2" w:rsidRPr="00F92CE4" w:rsidRDefault="005A60B2" w:rsidP="00FF7C7F">
            <w:r w:rsidRPr="00F53DA5">
              <w:rPr>
                <w:highlight w:val="green"/>
              </w:rPr>
              <w:t>PMMA Filling Machine</w:t>
            </w:r>
          </w:p>
        </w:tc>
        <w:tc>
          <w:tcPr>
            <w:tcW w:w="2325" w:type="dxa"/>
          </w:tcPr>
          <w:p w14:paraId="57EC1733" w14:textId="77777777" w:rsidR="005A60B2" w:rsidRPr="00F92CE4" w:rsidRDefault="005A60B2" w:rsidP="00FF7C7F">
            <w:r w:rsidRPr="00F92CE4">
              <w:t>PMMA Material Filling</w:t>
            </w:r>
          </w:p>
        </w:tc>
        <w:tc>
          <w:tcPr>
            <w:tcW w:w="1533" w:type="dxa"/>
          </w:tcPr>
          <w:p w14:paraId="1742E967" w14:textId="45577726" w:rsidR="005A60B2" w:rsidRPr="00C42578" w:rsidRDefault="005A60B2" w:rsidP="00FF7C7F">
            <w:pPr>
              <w:rPr>
                <w:color w:val="000000" w:themeColor="text1"/>
              </w:rPr>
            </w:pPr>
            <w:r w:rsidRPr="00C42578">
              <w:rPr>
                <w:color w:val="000000" w:themeColor="text1"/>
              </w:rPr>
              <w:t>05</w:t>
            </w:r>
            <w:r w:rsidR="00EC0C9A" w:rsidRPr="00C42578">
              <w:rPr>
                <w:color w:val="000000" w:themeColor="text1"/>
              </w:rPr>
              <w:t>-</w:t>
            </w:r>
            <w:r w:rsidRPr="00C42578">
              <w:rPr>
                <w:color w:val="000000" w:themeColor="text1"/>
              </w:rPr>
              <w:t>800007-05</w:t>
            </w:r>
          </w:p>
        </w:tc>
        <w:tc>
          <w:tcPr>
            <w:tcW w:w="1075" w:type="dxa"/>
          </w:tcPr>
          <w:p w14:paraId="7D00E124" w14:textId="77777777" w:rsidR="005A60B2" w:rsidRPr="00C42578" w:rsidRDefault="005A60B2" w:rsidP="00FF7C7F">
            <w:pPr>
              <w:rPr>
                <w:color w:val="000000" w:themeColor="text1"/>
              </w:rPr>
            </w:pPr>
            <w:r w:rsidRPr="00C42578">
              <w:rPr>
                <w:color w:val="000000" w:themeColor="text1"/>
              </w:rPr>
              <w:t>1</w:t>
            </w:r>
          </w:p>
        </w:tc>
      </w:tr>
      <w:tr w:rsidR="005A60B2" w14:paraId="3808A590" w14:textId="77777777" w:rsidTr="00FF7C7F">
        <w:tc>
          <w:tcPr>
            <w:tcW w:w="574" w:type="dxa"/>
          </w:tcPr>
          <w:p w14:paraId="5691F5E7" w14:textId="77777777" w:rsidR="005A60B2" w:rsidRPr="00F92CE4" w:rsidRDefault="005A60B2" w:rsidP="00FF7C7F">
            <w:pPr>
              <w:jc w:val="center"/>
            </w:pPr>
            <w:r w:rsidRPr="00F92CE4">
              <w:t>5</w:t>
            </w:r>
          </w:p>
        </w:tc>
        <w:tc>
          <w:tcPr>
            <w:tcW w:w="1760" w:type="dxa"/>
          </w:tcPr>
          <w:p w14:paraId="38937F47" w14:textId="77777777" w:rsidR="005A60B2" w:rsidRPr="00F92CE4" w:rsidRDefault="005A60B2" w:rsidP="00FF7C7F">
            <w:r>
              <w:t>Manufacture</w:t>
            </w:r>
          </w:p>
        </w:tc>
        <w:tc>
          <w:tcPr>
            <w:tcW w:w="1718" w:type="dxa"/>
          </w:tcPr>
          <w:p w14:paraId="0D8690E7" w14:textId="77777777" w:rsidR="005A60B2" w:rsidRPr="00F92CE4" w:rsidRDefault="005A60B2" w:rsidP="00FF7C7F">
            <w:r w:rsidRPr="00F92CE4">
              <w:t>Water Bath</w:t>
            </w:r>
          </w:p>
        </w:tc>
        <w:tc>
          <w:tcPr>
            <w:tcW w:w="2325" w:type="dxa"/>
          </w:tcPr>
          <w:p w14:paraId="7E7193AE" w14:textId="77777777" w:rsidR="005A60B2" w:rsidRPr="00F92CE4" w:rsidRDefault="005A60B2" w:rsidP="00FF7C7F">
            <w:r w:rsidRPr="00F92CE4">
              <w:t>Water Bath Polymerization</w:t>
            </w:r>
          </w:p>
        </w:tc>
        <w:tc>
          <w:tcPr>
            <w:tcW w:w="1533" w:type="dxa"/>
            <w:vAlign w:val="bottom"/>
          </w:tcPr>
          <w:p w14:paraId="663B6907" w14:textId="77777777" w:rsidR="005A60B2" w:rsidRDefault="005A60B2" w:rsidP="00FF7C7F">
            <w:r w:rsidRPr="00C50EDA">
              <w:t>05-800001-05</w:t>
            </w:r>
          </w:p>
          <w:p w14:paraId="10392443" w14:textId="77777777" w:rsidR="005A60B2" w:rsidRPr="00C50EDA" w:rsidRDefault="005A60B2" w:rsidP="00FF7C7F">
            <w:r w:rsidRPr="00EC0C9A">
              <w:rPr>
                <w:highlight w:val="yellow"/>
              </w:rPr>
              <w:t>05-800002-05</w:t>
            </w:r>
          </w:p>
          <w:p w14:paraId="7B30D555" w14:textId="77777777" w:rsidR="005A60B2" w:rsidRPr="00F578AB" w:rsidRDefault="005A60B2" w:rsidP="00FF7C7F">
            <w:pPr>
              <w:rPr>
                <w:highlight w:val="yellow"/>
              </w:rPr>
            </w:pPr>
            <w:r w:rsidRPr="00F578AB">
              <w:rPr>
                <w:highlight w:val="yellow"/>
              </w:rPr>
              <w:t>05-800003-06</w:t>
            </w:r>
          </w:p>
          <w:p w14:paraId="1B752A86" w14:textId="77777777" w:rsidR="005A60B2" w:rsidRPr="00F578AB" w:rsidRDefault="005A60B2" w:rsidP="00FF7C7F">
            <w:r w:rsidRPr="00F578AB">
              <w:rPr>
                <w:highlight w:val="yellow"/>
              </w:rPr>
              <w:t>(Transfer to HSOT)</w:t>
            </w:r>
          </w:p>
          <w:p w14:paraId="78ED07E8" w14:textId="77777777" w:rsidR="005A60B2" w:rsidRPr="00F92CE4" w:rsidRDefault="005A60B2" w:rsidP="00FF7C7F"/>
        </w:tc>
        <w:tc>
          <w:tcPr>
            <w:tcW w:w="1075" w:type="dxa"/>
          </w:tcPr>
          <w:p w14:paraId="38553615" w14:textId="77777777" w:rsidR="005A60B2" w:rsidRPr="00F92CE4" w:rsidRDefault="005A60B2" w:rsidP="00FF7C7F">
            <w:r>
              <w:t>3</w:t>
            </w:r>
          </w:p>
        </w:tc>
      </w:tr>
      <w:tr w:rsidR="005A60B2" w14:paraId="65559E7B" w14:textId="77777777" w:rsidTr="00FF7C7F">
        <w:tc>
          <w:tcPr>
            <w:tcW w:w="574" w:type="dxa"/>
          </w:tcPr>
          <w:p w14:paraId="3EC4484C" w14:textId="77777777" w:rsidR="005A60B2" w:rsidRPr="00F92CE4" w:rsidRDefault="005A60B2" w:rsidP="00FF7C7F">
            <w:pPr>
              <w:jc w:val="center"/>
            </w:pPr>
            <w:r w:rsidRPr="00F92CE4">
              <w:t>6</w:t>
            </w:r>
          </w:p>
        </w:tc>
        <w:tc>
          <w:tcPr>
            <w:tcW w:w="1760" w:type="dxa"/>
          </w:tcPr>
          <w:p w14:paraId="0B16744A" w14:textId="77777777" w:rsidR="005A60B2" w:rsidRPr="00F92CE4" w:rsidRDefault="005A60B2" w:rsidP="00FF7C7F">
            <w:r>
              <w:t>Manufacture</w:t>
            </w:r>
          </w:p>
        </w:tc>
        <w:tc>
          <w:tcPr>
            <w:tcW w:w="1718" w:type="dxa"/>
          </w:tcPr>
          <w:p w14:paraId="7777E4D7" w14:textId="77777777" w:rsidR="005A60B2" w:rsidRPr="00F92CE4" w:rsidRDefault="005A60B2" w:rsidP="00FF7C7F">
            <w:r w:rsidRPr="00F92CE4">
              <w:t>Air oven</w:t>
            </w:r>
          </w:p>
        </w:tc>
        <w:tc>
          <w:tcPr>
            <w:tcW w:w="2325" w:type="dxa"/>
          </w:tcPr>
          <w:p w14:paraId="4D930185" w14:textId="77777777" w:rsidR="005A60B2" w:rsidRPr="00F92CE4" w:rsidRDefault="005A60B2" w:rsidP="00FF7C7F">
            <w:r w:rsidRPr="00F92CE4">
              <w:t>PMMA Rod Curing</w:t>
            </w:r>
          </w:p>
        </w:tc>
        <w:tc>
          <w:tcPr>
            <w:tcW w:w="1533" w:type="dxa"/>
          </w:tcPr>
          <w:p w14:paraId="1BAE1712" w14:textId="77777777" w:rsidR="005A60B2" w:rsidRPr="00F578AB" w:rsidRDefault="005A60B2" w:rsidP="00FF7C7F">
            <w:pPr>
              <w:rPr>
                <w:highlight w:val="yellow"/>
              </w:rPr>
            </w:pPr>
            <w:r w:rsidRPr="00F578AB">
              <w:rPr>
                <w:highlight w:val="yellow"/>
              </w:rPr>
              <w:t>05-800035-05</w:t>
            </w:r>
          </w:p>
          <w:p w14:paraId="00B7D985" w14:textId="77777777" w:rsidR="005A60B2" w:rsidRPr="00F578AB" w:rsidRDefault="005A60B2" w:rsidP="00FF7C7F">
            <w:r w:rsidRPr="00F578AB">
              <w:rPr>
                <w:highlight w:val="yellow"/>
              </w:rPr>
              <w:t>(Transfer to HSOT)</w:t>
            </w:r>
          </w:p>
          <w:p w14:paraId="28207DD6" w14:textId="77777777" w:rsidR="005A60B2" w:rsidRPr="00F92CE4" w:rsidRDefault="005A60B2" w:rsidP="00FF7C7F"/>
        </w:tc>
        <w:tc>
          <w:tcPr>
            <w:tcW w:w="1075" w:type="dxa"/>
          </w:tcPr>
          <w:p w14:paraId="01884F44" w14:textId="77777777" w:rsidR="005A60B2" w:rsidRPr="00F92CE4" w:rsidRDefault="005A60B2" w:rsidP="00FF7C7F">
            <w:r>
              <w:t>1</w:t>
            </w:r>
          </w:p>
        </w:tc>
      </w:tr>
      <w:tr w:rsidR="005A60B2" w14:paraId="24F3141B" w14:textId="77777777" w:rsidTr="00FF7C7F">
        <w:tc>
          <w:tcPr>
            <w:tcW w:w="574" w:type="dxa"/>
          </w:tcPr>
          <w:p w14:paraId="20ADD4C7" w14:textId="77777777" w:rsidR="005A60B2" w:rsidRPr="00F92CE4" w:rsidRDefault="005A60B2" w:rsidP="00FF7C7F">
            <w:pPr>
              <w:jc w:val="center"/>
            </w:pPr>
            <w:r w:rsidRPr="00F92CE4">
              <w:t>7</w:t>
            </w:r>
          </w:p>
        </w:tc>
        <w:tc>
          <w:tcPr>
            <w:tcW w:w="1760" w:type="dxa"/>
          </w:tcPr>
          <w:p w14:paraId="47C895D5" w14:textId="77777777" w:rsidR="005A60B2" w:rsidRPr="00F92CE4" w:rsidRDefault="005A60B2" w:rsidP="00FF7C7F">
            <w:r>
              <w:t>Manufacture</w:t>
            </w:r>
          </w:p>
        </w:tc>
        <w:tc>
          <w:tcPr>
            <w:tcW w:w="1718" w:type="dxa"/>
          </w:tcPr>
          <w:p w14:paraId="7528E76A" w14:textId="77777777" w:rsidR="005A60B2" w:rsidRPr="00F92CE4" w:rsidRDefault="005A60B2" w:rsidP="00FF7C7F">
            <w:r w:rsidRPr="00F92CE4">
              <w:t>Air oven</w:t>
            </w:r>
          </w:p>
        </w:tc>
        <w:tc>
          <w:tcPr>
            <w:tcW w:w="2325" w:type="dxa"/>
          </w:tcPr>
          <w:p w14:paraId="3D42C1F2" w14:textId="77777777" w:rsidR="005A60B2" w:rsidRPr="00F92CE4" w:rsidRDefault="005A60B2" w:rsidP="00FF7C7F">
            <w:r w:rsidRPr="00F92CE4">
              <w:t>PMMA Rod Annealing</w:t>
            </w:r>
          </w:p>
        </w:tc>
        <w:tc>
          <w:tcPr>
            <w:tcW w:w="1533" w:type="dxa"/>
          </w:tcPr>
          <w:p w14:paraId="4517453E" w14:textId="77777777" w:rsidR="005A60B2" w:rsidRPr="00F92CE4" w:rsidRDefault="005A60B2" w:rsidP="00FF7C7F">
            <w:r w:rsidRPr="00A11590">
              <w:t>05-800036-05</w:t>
            </w:r>
          </w:p>
        </w:tc>
        <w:tc>
          <w:tcPr>
            <w:tcW w:w="1075" w:type="dxa"/>
          </w:tcPr>
          <w:p w14:paraId="28C83DAE" w14:textId="77777777" w:rsidR="005A60B2" w:rsidRPr="00F92CE4" w:rsidRDefault="005A60B2" w:rsidP="00FF7C7F">
            <w:r>
              <w:t>1</w:t>
            </w:r>
          </w:p>
        </w:tc>
      </w:tr>
      <w:tr w:rsidR="005A60B2" w14:paraId="171B2462" w14:textId="77777777" w:rsidTr="00FF7C7F">
        <w:tc>
          <w:tcPr>
            <w:tcW w:w="574" w:type="dxa"/>
          </w:tcPr>
          <w:p w14:paraId="1C5705C2" w14:textId="77777777" w:rsidR="005A60B2" w:rsidRPr="00F92CE4" w:rsidRDefault="005A60B2" w:rsidP="00FF7C7F">
            <w:pPr>
              <w:jc w:val="center"/>
            </w:pPr>
            <w:r w:rsidRPr="00F53DA5">
              <w:rPr>
                <w:highlight w:val="green"/>
              </w:rPr>
              <w:t>8</w:t>
            </w:r>
          </w:p>
        </w:tc>
        <w:tc>
          <w:tcPr>
            <w:tcW w:w="1760" w:type="dxa"/>
          </w:tcPr>
          <w:p w14:paraId="5184B4EC" w14:textId="77777777" w:rsidR="005A60B2" w:rsidRPr="00F92CE4" w:rsidRDefault="005A60B2" w:rsidP="00FF7C7F">
            <w:r>
              <w:t>Manufacture</w:t>
            </w:r>
          </w:p>
        </w:tc>
        <w:tc>
          <w:tcPr>
            <w:tcW w:w="1718" w:type="dxa"/>
          </w:tcPr>
          <w:p w14:paraId="6B1DAC94" w14:textId="77777777" w:rsidR="005A60B2" w:rsidRPr="00F53DA5" w:rsidRDefault="005A60B2" w:rsidP="00FF7C7F">
            <w:pPr>
              <w:rPr>
                <w:highlight w:val="green"/>
              </w:rPr>
            </w:pPr>
            <w:r w:rsidRPr="00F53DA5">
              <w:rPr>
                <w:highlight w:val="green"/>
              </w:rPr>
              <w:t>CNC Lathe Machine</w:t>
            </w:r>
          </w:p>
        </w:tc>
        <w:tc>
          <w:tcPr>
            <w:tcW w:w="2325" w:type="dxa"/>
          </w:tcPr>
          <w:p w14:paraId="6C72AAB7" w14:textId="77777777" w:rsidR="005A60B2" w:rsidRPr="00F92CE4" w:rsidRDefault="005A60B2" w:rsidP="00FF7C7F">
            <w:r w:rsidRPr="00F92CE4">
              <w:t>CNC Lathe Cutting</w:t>
            </w:r>
          </w:p>
        </w:tc>
        <w:tc>
          <w:tcPr>
            <w:tcW w:w="1533" w:type="dxa"/>
          </w:tcPr>
          <w:p w14:paraId="060C1F8D" w14:textId="77777777" w:rsidR="005A60B2" w:rsidRPr="001D5BAC" w:rsidRDefault="005A60B2" w:rsidP="00FF7C7F">
            <w:pPr>
              <w:rPr>
                <w:color w:val="000000" w:themeColor="text1"/>
              </w:rPr>
            </w:pPr>
            <w:r w:rsidRPr="001D5BAC">
              <w:rPr>
                <w:color w:val="000000" w:themeColor="text1"/>
              </w:rPr>
              <w:t>05-800042-05</w:t>
            </w:r>
          </w:p>
          <w:p w14:paraId="1A231B73" w14:textId="77777777" w:rsidR="005A60B2" w:rsidRPr="001D5BAC" w:rsidRDefault="005A60B2" w:rsidP="00FF7C7F">
            <w:pPr>
              <w:rPr>
                <w:color w:val="000000" w:themeColor="text1"/>
              </w:rPr>
            </w:pPr>
            <w:r w:rsidRPr="001D5BAC">
              <w:rPr>
                <w:color w:val="000000" w:themeColor="text1"/>
              </w:rPr>
              <w:t>05-800043-05</w:t>
            </w:r>
          </w:p>
          <w:p w14:paraId="4FE0B93B" w14:textId="659C591B" w:rsidR="005A60B2" w:rsidRDefault="005A60B2" w:rsidP="00FF7C7F">
            <w:pPr>
              <w:rPr>
                <w:highlight w:val="yellow"/>
              </w:rPr>
            </w:pPr>
            <w:r w:rsidRPr="00F578AB">
              <w:rPr>
                <w:highlight w:val="yellow"/>
              </w:rPr>
              <w:t>05-800044-06</w:t>
            </w:r>
          </w:p>
          <w:p w14:paraId="3A1358FF" w14:textId="1679ACEE" w:rsidR="004B548A" w:rsidRPr="004B548A" w:rsidRDefault="004B548A" w:rsidP="004B548A">
            <w:pPr>
              <w:rPr>
                <w:color w:val="000000" w:themeColor="text1"/>
              </w:rPr>
            </w:pPr>
            <w:r w:rsidRPr="004B548A">
              <w:rPr>
                <w:color w:val="000000" w:themeColor="text1"/>
                <w:highlight w:val="yellow"/>
              </w:rPr>
              <w:t>05-800219-18</w:t>
            </w:r>
          </w:p>
          <w:p w14:paraId="7B2EFDF2" w14:textId="77777777" w:rsidR="005A60B2" w:rsidRPr="00F578AB" w:rsidRDefault="005A60B2" w:rsidP="00FF7C7F">
            <w:r w:rsidRPr="00F578AB">
              <w:rPr>
                <w:highlight w:val="yellow"/>
              </w:rPr>
              <w:t>(Transfer to HSOT)</w:t>
            </w:r>
          </w:p>
          <w:p w14:paraId="78CDBD6E" w14:textId="77777777" w:rsidR="005A60B2" w:rsidRPr="009B6508" w:rsidRDefault="005A60B2" w:rsidP="004B548A">
            <w:pPr>
              <w:rPr>
                <w:color w:val="0070C0"/>
              </w:rPr>
            </w:pPr>
          </w:p>
        </w:tc>
        <w:tc>
          <w:tcPr>
            <w:tcW w:w="1075" w:type="dxa"/>
          </w:tcPr>
          <w:p w14:paraId="07E92AC9" w14:textId="77A9901D" w:rsidR="005A60B2" w:rsidRPr="009B6508" w:rsidRDefault="0040360E" w:rsidP="00FF7C7F">
            <w:pPr>
              <w:rPr>
                <w:color w:val="0070C0"/>
              </w:rPr>
            </w:pPr>
            <w:r>
              <w:rPr>
                <w:color w:val="0070C0"/>
              </w:rPr>
              <w:t>4</w:t>
            </w:r>
          </w:p>
        </w:tc>
      </w:tr>
      <w:tr w:rsidR="005A60B2" w14:paraId="7CAD2D10" w14:textId="77777777" w:rsidTr="00FF7C7F">
        <w:tc>
          <w:tcPr>
            <w:tcW w:w="574" w:type="dxa"/>
          </w:tcPr>
          <w:p w14:paraId="074F8265" w14:textId="77777777" w:rsidR="005A60B2" w:rsidRPr="00F92CE4" w:rsidRDefault="005A60B2" w:rsidP="00FF7C7F">
            <w:pPr>
              <w:jc w:val="center"/>
            </w:pPr>
            <w:r w:rsidRPr="00F53DA5">
              <w:rPr>
                <w:highlight w:val="green"/>
              </w:rPr>
              <w:t>9</w:t>
            </w:r>
          </w:p>
        </w:tc>
        <w:tc>
          <w:tcPr>
            <w:tcW w:w="1760" w:type="dxa"/>
          </w:tcPr>
          <w:p w14:paraId="104A186A" w14:textId="77777777" w:rsidR="005A60B2" w:rsidRPr="00F92CE4" w:rsidRDefault="005A60B2" w:rsidP="00FF7C7F">
            <w:r>
              <w:t>Manufacture</w:t>
            </w:r>
          </w:p>
        </w:tc>
        <w:tc>
          <w:tcPr>
            <w:tcW w:w="1718" w:type="dxa"/>
          </w:tcPr>
          <w:p w14:paraId="05974512" w14:textId="77777777" w:rsidR="005A60B2" w:rsidRPr="00F92CE4" w:rsidRDefault="005A60B2" w:rsidP="00FF7C7F">
            <w:r w:rsidRPr="00F53DA5">
              <w:rPr>
                <w:highlight w:val="green"/>
              </w:rPr>
              <w:t>3WP Boring Machine</w:t>
            </w:r>
          </w:p>
        </w:tc>
        <w:tc>
          <w:tcPr>
            <w:tcW w:w="2325" w:type="dxa"/>
          </w:tcPr>
          <w:p w14:paraId="17417D9C" w14:textId="77777777" w:rsidR="005A60B2" w:rsidRPr="00F92CE4" w:rsidRDefault="005A60B2" w:rsidP="00FF7C7F">
            <w:r w:rsidRPr="00F92CE4">
              <w:t>3WP Lathe Cutting</w:t>
            </w:r>
          </w:p>
        </w:tc>
        <w:tc>
          <w:tcPr>
            <w:tcW w:w="1533" w:type="dxa"/>
          </w:tcPr>
          <w:p w14:paraId="59F74085" w14:textId="77777777" w:rsidR="005A60B2" w:rsidRPr="009630A7" w:rsidRDefault="005A60B2" w:rsidP="00FF7C7F">
            <w:pPr>
              <w:rPr>
                <w:color w:val="000000" w:themeColor="text1"/>
              </w:rPr>
            </w:pPr>
            <w:r w:rsidRPr="009630A7">
              <w:rPr>
                <w:color w:val="000000" w:themeColor="text1"/>
                <w:highlight w:val="yellow"/>
              </w:rPr>
              <w:t>05-800046-05</w:t>
            </w:r>
          </w:p>
          <w:p w14:paraId="7D731D6E" w14:textId="7CE2955E" w:rsidR="005A60B2" w:rsidRPr="009630A7" w:rsidRDefault="005A60B2" w:rsidP="00FF7C7F">
            <w:pPr>
              <w:rPr>
                <w:color w:val="000000" w:themeColor="text1"/>
              </w:rPr>
            </w:pPr>
            <w:r w:rsidRPr="009630A7">
              <w:rPr>
                <w:color w:val="000000" w:themeColor="text1"/>
                <w:highlight w:val="yellow"/>
              </w:rPr>
              <w:t>05-800047-06</w:t>
            </w:r>
          </w:p>
          <w:p w14:paraId="1B892C90" w14:textId="7DA0ED32" w:rsidR="00B549B8" w:rsidRPr="00B549B8" w:rsidRDefault="00B549B8" w:rsidP="00B549B8">
            <w:pPr>
              <w:rPr>
                <w:highlight w:val="yellow"/>
              </w:rPr>
            </w:pPr>
            <w:r w:rsidRPr="00F578AB">
              <w:rPr>
                <w:highlight w:val="yellow"/>
              </w:rPr>
              <w:t>05-800</w:t>
            </w:r>
            <w:r>
              <w:rPr>
                <w:highlight w:val="yellow"/>
              </w:rPr>
              <w:t>0</w:t>
            </w:r>
            <w:r w:rsidRPr="00F578AB">
              <w:rPr>
                <w:highlight w:val="yellow"/>
              </w:rPr>
              <w:t>45-05</w:t>
            </w:r>
          </w:p>
          <w:p w14:paraId="443D137A" w14:textId="77777777" w:rsidR="005A60B2" w:rsidRPr="00F578AB" w:rsidRDefault="005A60B2" w:rsidP="00FF7C7F">
            <w:pPr>
              <w:rPr>
                <w:highlight w:val="yellow"/>
              </w:rPr>
            </w:pPr>
            <w:r w:rsidRPr="00F578AB">
              <w:rPr>
                <w:highlight w:val="yellow"/>
              </w:rPr>
              <w:t>05-800048-06</w:t>
            </w:r>
          </w:p>
          <w:p w14:paraId="7620F560" w14:textId="77777777" w:rsidR="005A60B2" w:rsidRPr="00F578AB" w:rsidRDefault="005A60B2" w:rsidP="00FF7C7F">
            <w:r w:rsidRPr="00F578AB">
              <w:rPr>
                <w:highlight w:val="yellow"/>
              </w:rPr>
              <w:t>(Transfer to HSOT)</w:t>
            </w:r>
          </w:p>
          <w:p w14:paraId="69725DB5" w14:textId="77777777" w:rsidR="005A60B2" w:rsidRPr="001D5BAC" w:rsidRDefault="005A60B2" w:rsidP="00FF7C7F">
            <w:pPr>
              <w:rPr>
                <w:color w:val="000000" w:themeColor="text1"/>
              </w:rPr>
            </w:pPr>
            <w:r w:rsidRPr="001D5BAC">
              <w:rPr>
                <w:color w:val="000000" w:themeColor="text1"/>
              </w:rPr>
              <w:t>05-800049-06</w:t>
            </w:r>
          </w:p>
          <w:p w14:paraId="6381D014" w14:textId="77777777" w:rsidR="005A60B2" w:rsidRPr="001D5BAC" w:rsidRDefault="005A60B2" w:rsidP="00FF7C7F">
            <w:pPr>
              <w:rPr>
                <w:color w:val="000000" w:themeColor="text1"/>
              </w:rPr>
            </w:pPr>
            <w:r w:rsidRPr="001D5BAC">
              <w:rPr>
                <w:color w:val="000000" w:themeColor="text1"/>
              </w:rPr>
              <w:t>05-800217-18</w:t>
            </w:r>
          </w:p>
          <w:p w14:paraId="06187B9E" w14:textId="77777777" w:rsidR="005A60B2" w:rsidRPr="009B6508" w:rsidRDefault="005A60B2" w:rsidP="00FF7C7F">
            <w:pPr>
              <w:rPr>
                <w:color w:val="0070C0"/>
              </w:rPr>
            </w:pPr>
            <w:r w:rsidRPr="001D5BAC">
              <w:rPr>
                <w:color w:val="000000" w:themeColor="text1"/>
              </w:rPr>
              <w:t>05-800218-18</w:t>
            </w:r>
          </w:p>
        </w:tc>
        <w:tc>
          <w:tcPr>
            <w:tcW w:w="1075" w:type="dxa"/>
          </w:tcPr>
          <w:p w14:paraId="744B0289" w14:textId="0E484201" w:rsidR="005A60B2" w:rsidRPr="009B6508" w:rsidRDefault="009630A7" w:rsidP="00FF7C7F">
            <w:pPr>
              <w:rPr>
                <w:color w:val="0070C0"/>
              </w:rPr>
            </w:pPr>
            <w:r>
              <w:rPr>
                <w:color w:val="0070C0"/>
              </w:rPr>
              <w:t>7</w:t>
            </w:r>
          </w:p>
        </w:tc>
      </w:tr>
      <w:tr w:rsidR="005A60B2" w14:paraId="7F919A0C" w14:textId="77777777" w:rsidTr="00FF7C7F">
        <w:trPr>
          <w:trHeight w:val="453"/>
        </w:trPr>
        <w:tc>
          <w:tcPr>
            <w:tcW w:w="574" w:type="dxa"/>
          </w:tcPr>
          <w:p w14:paraId="1AA6C337" w14:textId="77777777" w:rsidR="005A60B2" w:rsidRPr="00F92CE4" w:rsidRDefault="005A60B2" w:rsidP="00FF7C7F">
            <w:pPr>
              <w:jc w:val="center"/>
            </w:pPr>
            <w:r w:rsidRPr="00F92CE4">
              <w:t>10</w:t>
            </w:r>
          </w:p>
        </w:tc>
        <w:tc>
          <w:tcPr>
            <w:tcW w:w="1760" w:type="dxa"/>
          </w:tcPr>
          <w:p w14:paraId="0A9BC6F6" w14:textId="77777777" w:rsidR="005A60B2" w:rsidRPr="00F92CE4" w:rsidRDefault="005A60B2" w:rsidP="00FF7C7F">
            <w:r>
              <w:t>Manufacture</w:t>
            </w:r>
          </w:p>
        </w:tc>
        <w:tc>
          <w:tcPr>
            <w:tcW w:w="1718" w:type="dxa"/>
          </w:tcPr>
          <w:p w14:paraId="152C84C4" w14:textId="77777777" w:rsidR="005A60B2" w:rsidRPr="00F92CE4" w:rsidRDefault="005A60B2" w:rsidP="00FF7C7F">
            <w:r w:rsidRPr="00F92CE4">
              <w:t>Drying Oven</w:t>
            </w:r>
          </w:p>
        </w:tc>
        <w:tc>
          <w:tcPr>
            <w:tcW w:w="2325" w:type="dxa"/>
            <w:vMerge w:val="restart"/>
          </w:tcPr>
          <w:p w14:paraId="67EE0BEC" w14:textId="77777777" w:rsidR="005A60B2" w:rsidRPr="00F92CE4" w:rsidRDefault="005A60B2" w:rsidP="00FF7C7F"/>
          <w:p w14:paraId="324C49D5" w14:textId="77777777" w:rsidR="005A60B2" w:rsidRPr="00F92CE4" w:rsidRDefault="005A60B2" w:rsidP="00FF7C7F">
            <w:r w:rsidRPr="00F92CE4">
              <w:t xml:space="preserve">Cleaning &amp; </w:t>
            </w:r>
            <w:proofErr w:type="gramStart"/>
            <w:r w:rsidRPr="00F92CE4">
              <w:t>Drying</w:t>
            </w:r>
            <w:proofErr w:type="gramEnd"/>
          </w:p>
        </w:tc>
        <w:tc>
          <w:tcPr>
            <w:tcW w:w="1533" w:type="dxa"/>
          </w:tcPr>
          <w:p w14:paraId="33B935D7" w14:textId="77777777" w:rsidR="005A60B2" w:rsidRPr="004B469F" w:rsidRDefault="005A60B2" w:rsidP="00FF7C7F">
            <w:pPr>
              <w:rPr>
                <w:color w:val="000000" w:themeColor="text1"/>
              </w:rPr>
            </w:pPr>
            <w:r w:rsidRPr="004B469F">
              <w:rPr>
                <w:color w:val="000000" w:themeColor="text1"/>
              </w:rPr>
              <w:t>05-800027-05</w:t>
            </w:r>
          </w:p>
          <w:p w14:paraId="63533B31" w14:textId="77777777" w:rsidR="005A60B2" w:rsidRDefault="005A60B2" w:rsidP="00FF7C7F">
            <w:r w:rsidRPr="003257F3">
              <w:t>05-800051-05</w:t>
            </w:r>
          </w:p>
          <w:p w14:paraId="61F273F7" w14:textId="77777777" w:rsidR="005A60B2" w:rsidRDefault="005A60B2" w:rsidP="00FF7C7F">
            <w:pPr>
              <w:rPr>
                <w:color w:val="000000" w:themeColor="text1"/>
              </w:rPr>
            </w:pPr>
            <w:r w:rsidRPr="001E57F8">
              <w:rPr>
                <w:color w:val="000000" w:themeColor="text1"/>
                <w:highlight w:val="yellow"/>
              </w:rPr>
              <w:t>05-800209-17</w:t>
            </w:r>
          </w:p>
          <w:p w14:paraId="0B12A896" w14:textId="1A959592" w:rsidR="001E57F8" w:rsidRPr="00F92CE4" w:rsidRDefault="001E57F8" w:rsidP="001E57F8">
            <w:r w:rsidRPr="00F578AB">
              <w:rPr>
                <w:highlight w:val="yellow"/>
              </w:rPr>
              <w:t>(Transfer to HSOT)</w:t>
            </w:r>
          </w:p>
        </w:tc>
        <w:tc>
          <w:tcPr>
            <w:tcW w:w="1075" w:type="dxa"/>
          </w:tcPr>
          <w:p w14:paraId="65DA378A" w14:textId="77777777" w:rsidR="005A60B2" w:rsidRPr="00F92CE4" w:rsidRDefault="005A60B2" w:rsidP="00FF7C7F">
            <w:r w:rsidRPr="009B6508">
              <w:rPr>
                <w:color w:val="4F81BD" w:themeColor="accent1"/>
              </w:rPr>
              <w:t>3</w:t>
            </w:r>
          </w:p>
        </w:tc>
      </w:tr>
      <w:tr w:rsidR="005A60B2" w14:paraId="757354F5" w14:textId="77777777" w:rsidTr="00FF7C7F">
        <w:tc>
          <w:tcPr>
            <w:tcW w:w="574" w:type="dxa"/>
          </w:tcPr>
          <w:p w14:paraId="0FCFB44D" w14:textId="77777777" w:rsidR="005A60B2" w:rsidRDefault="005A60B2" w:rsidP="00FF7C7F">
            <w:pPr>
              <w:jc w:val="center"/>
            </w:pPr>
            <w:r w:rsidRPr="00F53DA5">
              <w:rPr>
                <w:highlight w:val="green"/>
              </w:rPr>
              <w:t>11</w:t>
            </w:r>
          </w:p>
        </w:tc>
        <w:tc>
          <w:tcPr>
            <w:tcW w:w="1760" w:type="dxa"/>
          </w:tcPr>
          <w:p w14:paraId="2E449DDA" w14:textId="77777777" w:rsidR="005A60B2" w:rsidRPr="00F92CE4" w:rsidRDefault="005A60B2" w:rsidP="00FF7C7F">
            <w:r>
              <w:t>Manufacture</w:t>
            </w:r>
          </w:p>
        </w:tc>
        <w:tc>
          <w:tcPr>
            <w:tcW w:w="1718" w:type="dxa"/>
          </w:tcPr>
          <w:p w14:paraId="196890A9" w14:textId="77777777" w:rsidR="005A60B2" w:rsidRPr="00F92CE4" w:rsidRDefault="005A60B2" w:rsidP="00FF7C7F">
            <w:r w:rsidRPr="00F53DA5">
              <w:rPr>
                <w:highlight w:val="green"/>
              </w:rPr>
              <w:t>Ultrasonic Cleaner</w:t>
            </w:r>
          </w:p>
        </w:tc>
        <w:tc>
          <w:tcPr>
            <w:tcW w:w="2325" w:type="dxa"/>
            <w:vMerge/>
          </w:tcPr>
          <w:p w14:paraId="5B825C6A" w14:textId="77777777" w:rsidR="005A60B2" w:rsidRPr="00F92CE4" w:rsidRDefault="005A60B2" w:rsidP="00FF7C7F"/>
        </w:tc>
        <w:tc>
          <w:tcPr>
            <w:tcW w:w="1533" w:type="dxa"/>
          </w:tcPr>
          <w:p w14:paraId="3320311D" w14:textId="77777777" w:rsidR="005A60B2" w:rsidRPr="000F6463" w:rsidRDefault="005A60B2" w:rsidP="00FF7C7F">
            <w:pPr>
              <w:rPr>
                <w:color w:val="4F81BD" w:themeColor="accent1"/>
              </w:rPr>
            </w:pPr>
            <w:r w:rsidRPr="000F6463">
              <w:rPr>
                <w:color w:val="4F81BD" w:themeColor="accent1"/>
              </w:rPr>
              <w:t>05-800196-15</w:t>
            </w:r>
          </w:p>
        </w:tc>
        <w:tc>
          <w:tcPr>
            <w:tcW w:w="1075" w:type="dxa"/>
          </w:tcPr>
          <w:p w14:paraId="750900DF" w14:textId="77777777" w:rsidR="005A60B2" w:rsidRPr="00F92CE4" w:rsidRDefault="005A60B2" w:rsidP="00FF7C7F">
            <w:r>
              <w:t>1</w:t>
            </w:r>
          </w:p>
        </w:tc>
      </w:tr>
      <w:tr w:rsidR="005A60B2" w14:paraId="334FADA7" w14:textId="77777777" w:rsidTr="00FF7C7F">
        <w:trPr>
          <w:trHeight w:val="579"/>
        </w:trPr>
        <w:tc>
          <w:tcPr>
            <w:tcW w:w="574" w:type="dxa"/>
          </w:tcPr>
          <w:p w14:paraId="648F3536" w14:textId="77777777" w:rsidR="005A60B2" w:rsidRDefault="005A60B2" w:rsidP="00FF7C7F">
            <w:pPr>
              <w:jc w:val="center"/>
            </w:pPr>
            <w:r>
              <w:t>12</w:t>
            </w:r>
          </w:p>
        </w:tc>
        <w:tc>
          <w:tcPr>
            <w:tcW w:w="1760" w:type="dxa"/>
          </w:tcPr>
          <w:p w14:paraId="64F93C58" w14:textId="77777777" w:rsidR="005A60B2" w:rsidRPr="00BE4A4B" w:rsidRDefault="005A60B2" w:rsidP="00FF7C7F">
            <w:r>
              <w:t>Manufacture</w:t>
            </w:r>
          </w:p>
        </w:tc>
        <w:tc>
          <w:tcPr>
            <w:tcW w:w="1718" w:type="dxa"/>
          </w:tcPr>
          <w:p w14:paraId="488CF31B" w14:textId="77777777" w:rsidR="005A60B2" w:rsidRDefault="005A60B2" w:rsidP="00FF7C7F">
            <w:r w:rsidRPr="00BE4A4B">
              <w:t>Precision Balance</w:t>
            </w:r>
          </w:p>
          <w:p w14:paraId="6257254E" w14:textId="77777777" w:rsidR="005A60B2" w:rsidRDefault="005A60B2" w:rsidP="00FF7C7F"/>
          <w:p w14:paraId="443EFAA7" w14:textId="77777777" w:rsidR="005A60B2" w:rsidRPr="00DB44A1" w:rsidRDefault="005A60B2" w:rsidP="00FF7C7F">
            <w:pPr>
              <w:rPr>
                <w:color w:val="0070C0"/>
              </w:rPr>
            </w:pPr>
            <w:r w:rsidRPr="00F53DA5">
              <w:rPr>
                <w:color w:val="000000" w:themeColor="text1"/>
              </w:rPr>
              <w:t>Semi-Microbalance</w:t>
            </w:r>
          </w:p>
        </w:tc>
        <w:tc>
          <w:tcPr>
            <w:tcW w:w="2325" w:type="dxa"/>
          </w:tcPr>
          <w:p w14:paraId="3F229FED" w14:textId="77777777" w:rsidR="005A60B2" w:rsidRPr="00BE4A4B" w:rsidRDefault="005A60B2" w:rsidP="00FF7C7F">
            <w:r w:rsidRPr="00BE4A4B">
              <w:t>Soft Acrylic Material Mixing</w:t>
            </w:r>
          </w:p>
        </w:tc>
        <w:tc>
          <w:tcPr>
            <w:tcW w:w="1533" w:type="dxa"/>
          </w:tcPr>
          <w:p w14:paraId="2E5E16F9" w14:textId="77777777" w:rsidR="005A60B2" w:rsidRPr="00A11590" w:rsidRDefault="005A60B2" w:rsidP="00FF7C7F">
            <w:r w:rsidRPr="00A11590">
              <w:t>05-800175-15</w:t>
            </w:r>
          </w:p>
          <w:p w14:paraId="6AA41A0F" w14:textId="77777777" w:rsidR="005A60B2" w:rsidRDefault="005A60B2" w:rsidP="00FF7C7F">
            <w:r w:rsidRPr="00A11590">
              <w:t>05-800213-17</w:t>
            </w:r>
          </w:p>
          <w:p w14:paraId="348895DB" w14:textId="77777777" w:rsidR="005A60B2" w:rsidRDefault="005A60B2" w:rsidP="00FF7C7F"/>
          <w:p w14:paraId="76E9B551" w14:textId="7A59B424" w:rsidR="005A60B2" w:rsidRDefault="005A60B2" w:rsidP="00FF7C7F">
            <w:pPr>
              <w:rPr>
                <w:color w:val="FF0000"/>
              </w:rPr>
            </w:pPr>
            <w:r w:rsidRPr="00542445">
              <w:rPr>
                <w:color w:val="FF0000"/>
              </w:rPr>
              <w:t>05-800211-17</w:t>
            </w:r>
          </w:p>
          <w:p w14:paraId="5E60B01A" w14:textId="110D6893" w:rsidR="00542445" w:rsidRPr="00542445" w:rsidRDefault="00542445" w:rsidP="00FF7C7F">
            <w:pPr>
              <w:rPr>
                <w:color w:val="FF0000"/>
              </w:rPr>
            </w:pPr>
            <w:r>
              <w:rPr>
                <w:color w:val="FF0000"/>
              </w:rPr>
              <w:t xml:space="preserve">Faulty </w:t>
            </w:r>
            <w:r w:rsidR="000B3ABF">
              <w:rPr>
                <w:color w:val="FF0000"/>
              </w:rPr>
              <w:t>since</w:t>
            </w:r>
            <w:r>
              <w:rPr>
                <w:color w:val="FF0000"/>
              </w:rPr>
              <w:t xml:space="preserve"> 02Feb23.</w:t>
            </w:r>
            <w:r w:rsidR="00716C84">
              <w:rPr>
                <w:color w:val="FF0000"/>
              </w:rPr>
              <w:t xml:space="preserve">will scrap upon </w:t>
            </w:r>
            <w:r w:rsidR="006A35A5">
              <w:rPr>
                <w:color w:val="FF0000"/>
              </w:rPr>
              <w:t xml:space="preserve">unit </w:t>
            </w:r>
            <w:r w:rsidR="00716C84">
              <w:rPr>
                <w:color w:val="FF0000"/>
              </w:rPr>
              <w:lastRenderedPageBreak/>
              <w:t>return from vendor side.</w:t>
            </w:r>
          </w:p>
          <w:p w14:paraId="7EDDDE8E" w14:textId="77777777" w:rsidR="005A60B2" w:rsidRPr="00BE4A4B" w:rsidRDefault="005A60B2" w:rsidP="00FF7C7F">
            <w:r w:rsidRPr="00F53DA5">
              <w:rPr>
                <w:color w:val="000000" w:themeColor="text1"/>
              </w:rPr>
              <w:t>05-800212-17</w:t>
            </w:r>
          </w:p>
        </w:tc>
        <w:tc>
          <w:tcPr>
            <w:tcW w:w="1075" w:type="dxa"/>
          </w:tcPr>
          <w:p w14:paraId="20AFF0CA" w14:textId="77777777" w:rsidR="005A60B2" w:rsidRDefault="005A60B2" w:rsidP="00FF7C7F">
            <w:r>
              <w:lastRenderedPageBreak/>
              <w:t>2</w:t>
            </w:r>
          </w:p>
          <w:p w14:paraId="18B52AF6" w14:textId="77777777" w:rsidR="005A60B2" w:rsidRDefault="005A60B2" w:rsidP="00FF7C7F"/>
          <w:p w14:paraId="793DCDF8" w14:textId="77777777" w:rsidR="005A60B2" w:rsidRDefault="005A60B2" w:rsidP="00FF7C7F"/>
          <w:p w14:paraId="5313A28C" w14:textId="77777777" w:rsidR="005A60B2" w:rsidRPr="00BE4A4B" w:rsidRDefault="005A60B2" w:rsidP="00FF7C7F">
            <w:r w:rsidRPr="00F53DA5">
              <w:rPr>
                <w:color w:val="000000" w:themeColor="text1"/>
              </w:rPr>
              <w:t>2</w:t>
            </w:r>
          </w:p>
        </w:tc>
      </w:tr>
      <w:tr w:rsidR="005A60B2" w14:paraId="3EA77C3F" w14:textId="77777777" w:rsidTr="00FF7C7F">
        <w:tc>
          <w:tcPr>
            <w:tcW w:w="574" w:type="dxa"/>
          </w:tcPr>
          <w:p w14:paraId="12C59C83" w14:textId="77777777" w:rsidR="005A60B2" w:rsidRDefault="005A60B2" w:rsidP="00FF7C7F">
            <w:pPr>
              <w:jc w:val="center"/>
            </w:pPr>
            <w:r>
              <w:t>13</w:t>
            </w:r>
          </w:p>
        </w:tc>
        <w:tc>
          <w:tcPr>
            <w:tcW w:w="1760" w:type="dxa"/>
          </w:tcPr>
          <w:p w14:paraId="421213F3" w14:textId="77777777" w:rsidR="005A60B2" w:rsidRPr="00BE4A4B" w:rsidRDefault="005A60B2" w:rsidP="00FF7C7F">
            <w:r>
              <w:t>Manufacture</w:t>
            </w:r>
          </w:p>
        </w:tc>
        <w:tc>
          <w:tcPr>
            <w:tcW w:w="1718" w:type="dxa"/>
          </w:tcPr>
          <w:p w14:paraId="4A941A42" w14:textId="77777777" w:rsidR="005A60B2" w:rsidRPr="00BE4A4B" w:rsidRDefault="005A60B2" w:rsidP="00FF7C7F">
            <w:r w:rsidRPr="00BE4A4B">
              <w:t>Pressurized Oven</w:t>
            </w:r>
          </w:p>
        </w:tc>
        <w:tc>
          <w:tcPr>
            <w:tcW w:w="2325" w:type="dxa"/>
          </w:tcPr>
          <w:p w14:paraId="2EC02CAC" w14:textId="77777777" w:rsidR="005A60B2" w:rsidRPr="00BE4A4B" w:rsidRDefault="005A60B2" w:rsidP="00FF7C7F">
            <w:r w:rsidRPr="00BE4A4B">
              <w:t>Soft Acrylic Material Polymerization</w:t>
            </w:r>
          </w:p>
        </w:tc>
        <w:tc>
          <w:tcPr>
            <w:tcW w:w="1533" w:type="dxa"/>
          </w:tcPr>
          <w:p w14:paraId="6343528C" w14:textId="77777777" w:rsidR="008E4708" w:rsidRDefault="008E4708" w:rsidP="008E4708">
            <w:r w:rsidRPr="00516ECE">
              <w:t>05-800082-05</w:t>
            </w:r>
          </w:p>
          <w:p w14:paraId="5DAA859A" w14:textId="1EB0775E" w:rsidR="008E4708" w:rsidRDefault="008E4708" w:rsidP="008E4708">
            <w:r w:rsidRPr="00516ECE">
              <w:t>05-800083-05</w:t>
            </w:r>
          </w:p>
          <w:p w14:paraId="177FFB67" w14:textId="77777777" w:rsidR="008E4708" w:rsidRPr="00B51591" w:rsidRDefault="008E4708" w:rsidP="008E4708">
            <w:r w:rsidRPr="00B51591">
              <w:t>05-800086-05</w:t>
            </w:r>
          </w:p>
          <w:p w14:paraId="7A7E8864" w14:textId="68CB322C" w:rsidR="008E4708" w:rsidRDefault="008E4708" w:rsidP="00FF7C7F">
            <w:pPr>
              <w:rPr>
                <w:color w:val="000000" w:themeColor="text1"/>
                <w:highlight w:val="yellow"/>
              </w:rPr>
            </w:pPr>
            <w:r w:rsidRPr="00B51591">
              <w:t>05-800087-05</w:t>
            </w:r>
          </w:p>
          <w:p w14:paraId="1D7E7C08" w14:textId="71D4599B" w:rsidR="005A60B2" w:rsidRPr="00DB44A1" w:rsidRDefault="005A60B2" w:rsidP="00FF7C7F">
            <w:pPr>
              <w:rPr>
                <w:color w:val="000000" w:themeColor="text1"/>
                <w:highlight w:val="yellow"/>
              </w:rPr>
            </w:pPr>
            <w:r w:rsidRPr="00DB44A1">
              <w:rPr>
                <w:color w:val="000000" w:themeColor="text1"/>
                <w:highlight w:val="yellow"/>
              </w:rPr>
              <w:t>05-800080-06</w:t>
            </w:r>
          </w:p>
          <w:p w14:paraId="10074A2B" w14:textId="77777777" w:rsidR="005A60B2" w:rsidRPr="00516ECE" w:rsidRDefault="005A60B2" w:rsidP="00FF7C7F">
            <w:r w:rsidRPr="008E4708">
              <w:rPr>
                <w:highlight w:val="yellow"/>
              </w:rPr>
              <w:t>05-800081-05</w:t>
            </w:r>
          </w:p>
          <w:p w14:paraId="78ACBB6B" w14:textId="27570120" w:rsidR="005A60B2" w:rsidRPr="00516ECE" w:rsidRDefault="008E4708" w:rsidP="008E4708">
            <w:r w:rsidRPr="008E4708">
              <w:rPr>
                <w:highlight w:val="yellow"/>
              </w:rPr>
              <w:t>05-800085-05</w:t>
            </w:r>
          </w:p>
          <w:p w14:paraId="159EFD2C" w14:textId="77777777" w:rsidR="005A60B2" w:rsidRPr="00DB44A1" w:rsidRDefault="005A60B2" w:rsidP="00FF7C7F">
            <w:pPr>
              <w:rPr>
                <w:color w:val="000000" w:themeColor="text1"/>
                <w:highlight w:val="yellow"/>
              </w:rPr>
            </w:pPr>
            <w:r w:rsidRPr="00DB44A1">
              <w:rPr>
                <w:color w:val="000000" w:themeColor="text1"/>
                <w:highlight w:val="yellow"/>
              </w:rPr>
              <w:t>05-800084-06</w:t>
            </w:r>
          </w:p>
          <w:p w14:paraId="3DAE7E76" w14:textId="4FD2E5EA" w:rsidR="005A60B2" w:rsidRPr="008E4708" w:rsidRDefault="005A60B2" w:rsidP="008E4708">
            <w:pPr>
              <w:rPr>
                <w:color w:val="000000" w:themeColor="text1"/>
              </w:rPr>
            </w:pPr>
            <w:r w:rsidRPr="00DB44A1">
              <w:rPr>
                <w:color w:val="000000" w:themeColor="text1"/>
                <w:highlight w:val="yellow"/>
              </w:rPr>
              <w:t>(Transfer to HSOT)</w:t>
            </w:r>
          </w:p>
        </w:tc>
        <w:tc>
          <w:tcPr>
            <w:tcW w:w="1075" w:type="dxa"/>
          </w:tcPr>
          <w:p w14:paraId="6A3642A4" w14:textId="77777777" w:rsidR="005A60B2" w:rsidRPr="00BE4A4B" w:rsidRDefault="005A60B2" w:rsidP="00FF7C7F">
            <w:r w:rsidRPr="000E4199">
              <w:rPr>
                <w:color w:val="0070C0"/>
              </w:rPr>
              <w:t>8</w:t>
            </w:r>
          </w:p>
        </w:tc>
      </w:tr>
      <w:tr w:rsidR="005A60B2" w14:paraId="70D227D4" w14:textId="77777777" w:rsidTr="00FF7C7F">
        <w:tc>
          <w:tcPr>
            <w:tcW w:w="574" w:type="dxa"/>
          </w:tcPr>
          <w:p w14:paraId="3A566197" w14:textId="77777777" w:rsidR="005A60B2" w:rsidRDefault="005A60B2" w:rsidP="00FF7C7F">
            <w:pPr>
              <w:jc w:val="center"/>
            </w:pPr>
            <w:r w:rsidRPr="00200ACC">
              <w:rPr>
                <w:highlight w:val="green"/>
              </w:rPr>
              <w:t>14</w:t>
            </w:r>
          </w:p>
        </w:tc>
        <w:tc>
          <w:tcPr>
            <w:tcW w:w="1760" w:type="dxa"/>
          </w:tcPr>
          <w:p w14:paraId="1EEABC7E" w14:textId="77777777" w:rsidR="005A60B2" w:rsidRPr="00BE4A4B" w:rsidRDefault="005A60B2" w:rsidP="00FF7C7F">
            <w:r>
              <w:t>Manufacture</w:t>
            </w:r>
          </w:p>
        </w:tc>
        <w:tc>
          <w:tcPr>
            <w:tcW w:w="1718" w:type="dxa"/>
          </w:tcPr>
          <w:p w14:paraId="2E4DF10F" w14:textId="77777777" w:rsidR="005A60B2" w:rsidRPr="00BE4A4B" w:rsidRDefault="005A60B2" w:rsidP="00FF7C7F">
            <w:r w:rsidRPr="00200ACC">
              <w:rPr>
                <w:highlight w:val="green"/>
              </w:rPr>
              <w:t>Button Removing Machine</w:t>
            </w:r>
          </w:p>
        </w:tc>
        <w:tc>
          <w:tcPr>
            <w:tcW w:w="2325" w:type="dxa"/>
          </w:tcPr>
          <w:p w14:paraId="7F25AAA1" w14:textId="77777777" w:rsidR="005A60B2" w:rsidRPr="00BE4A4B" w:rsidRDefault="005A60B2" w:rsidP="00FF7C7F">
            <w:r w:rsidRPr="00BE4A4B">
              <w:t>Button Removing</w:t>
            </w:r>
          </w:p>
        </w:tc>
        <w:tc>
          <w:tcPr>
            <w:tcW w:w="1533" w:type="dxa"/>
          </w:tcPr>
          <w:p w14:paraId="630FEF0D" w14:textId="77777777" w:rsidR="005A60B2" w:rsidRPr="00200ACC" w:rsidRDefault="005A60B2" w:rsidP="00FF7C7F">
            <w:pPr>
              <w:rPr>
                <w:color w:val="000000" w:themeColor="text1"/>
              </w:rPr>
            </w:pPr>
            <w:r w:rsidRPr="00200ACC">
              <w:rPr>
                <w:color w:val="000000" w:themeColor="text1"/>
                <w:highlight w:val="yellow"/>
              </w:rPr>
              <w:t>05-800094-05</w:t>
            </w:r>
          </w:p>
          <w:p w14:paraId="7552BCA2" w14:textId="2EB58A5D" w:rsidR="005A60B2" w:rsidRDefault="005A60B2" w:rsidP="00FF7C7F">
            <w:pPr>
              <w:rPr>
                <w:color w:val="000000" w:themeColor="text1"/>
              </w:rPr>
            </w:pPr>
            <w:r w:rsidRPr="00200ACC">
              <w:rPr>
                <w:color w:val="000000" w:themeColor="text1"/>
                <w:highlight w:val="yellow"/>
              </w:rPr>
              <w:t>05-800095-05</w:t>
            </w:r>
          </w:p>
          <w:p w14:paraId="0589DFCA" w14:textId="155AFF3C" w:rsidR="000816DF" w:rsidRPr="00200ACC" w:rsidRDefault="000816DF" w:rsidP="00FF7C7F">
            <w:pPr>
              <w:rPr>
                <w:color w:val="000000" w:themeColor="text1"/>
              </w:rPr>
            </w:pPr>
            <w:r w:rsidRPr="00DB44A1">
              <w:rPr>
                <w:color w:val="000000" w:themeColor="text1"/>
                <w:highlight w:val="yellow"/>
              </w:rPr>
              <w:t>(Transfer to HSOT)</w:t>
            </w:r>
          </w:p>
          <w:p w14:paraId="021B76CF" w14:textId="5643667A" w:rsidR="005A60B2" w:rsidRPr="00BE4A4B" w:rsidRDefault="005A60B2" w:rsidP="00FF7C7F">
            <w:r w:rsidRPr="000816DF">
              <w:rPr>
                <w:color w:val="000000" w:themeColor="text1"/>
              </w:rPr>
              <w:t>05-800096-0</w:t>
            </w:r>
            <w:r w:rsidR="00200ACC" w:rsidRPr="000816DF">
              <w:rPr>
                <w:color w:val="000000" w:themeColor="text1"/>
              </w:rPr>
              <w:t>6</w:t>
            </w:r>
          </w:p>
        </w:tc>
        <w:tc>
          <w:tcPr>
            <w:tcW w:w="1075" w:type="dxa"/>
          </w:tcPr>
          <w:p w14:paraId="72A9A2A9" w14:textId="77777777" w:rsidR="005A60B2" w:rsidRPr="00BE4A4B" w:rsidRDefault="005A60B2" w:rsidP="00FF7C7F">
            <w:r w:rsidRPr="00DB44A1">
              <w:rPr>
                <w:color w:val="0070C0"/>
              </w:rPr>
              <w:t>3</w:t>
            </w:r>
          </w:p>
        </w:tc>
      </w:tr>
      <w:tr w:rsidR="005A60B2" w14:paraId="4E751C21" w14:textId="77777777" w:rsidTr="00FF7C7F">
        <w:tc>
          <w:tcPr>
            <w:tcW w:w="574" w:type="dxa"/>
          </w:tcPr>
          <w:p w14:paraId="494ED94A" w14:textId="77777777" w:rsidR="005A60B2" w:rsidRDefault="005A60B2" w:rsidP="00FF7C7F">
            <w:pPr>
              <w:jc w:val="center"/>
            </w:pPr>
            <w:r>
              <w:t>15</w:t>
            </w:r>
          </w:p>
        </w:tc>
        <w:tc>
          <w:tcPr>
            <w:tcW w:w="1760" w:type="dxa"/>
          </w:tcPr>
          <w:p w14:paraId="70F2CDA9" w14:textId="77777777" w:rsidR="005A60B2" w:rsidRPr="00BE4A4B" w:rsidRDefault="005A60B2" w:rsidP="00FF7C7F">
            <w:r>
              <w:t>Manufacture</w:t>
            </w:r>
          </w:p>
        </w:tc>
        <w:tc>
          <w:tcPr>
            <w:tcW w:w="1718" w:type="dxa"/>
          </w:tcPr>
          <w:p w14:paraId="2DC8CE2C" w14:textId="77777777" w:rsidR="005A60B2" w:rsidRPr="00BE4A4B" w:rsidRDefault="005A60B2" w:rsidP="00FF7C7F">
            <w:r w:rsidRPr="00BE4A4B">
              <w:t>Pressurized Oven</w:t>
            </w:r>
          </w:p>
        </w:tc>
        <w:tc>
          <w:tcPr>
            <w:tcW w:w="2325" w:type="dxa"/>
          </w:tcPr>
          <w:p w14:paraId="0B9A388B" w14:textId="77777777" w:rsidR="005A60B2" w:rsidRPr="00BE4A4B" w:rsidRDefault="005A60B2" w:rsidP="00FF7C7F">
            <w:r w:rsidRPr="00BE4A4B">
              <w:t>Button Annealing</w:t>
            </w:r>
          </w:p>
        </w:tc>
        <w:tc>
          <w:tcPr>
            <w:tcW w:w="1533" w:type="dxa"/>
          </w:tcPr>
          <w:p w14:paraId="3677D5B5" w14:textId="75866684" w:rsidR="005A60B2" w:rsidRPr="000816DF" w:rsidRDefault="005A60B2" w:rsidP="00FF7C7F">
            <w:pPr>
              <w:rPr>
                <w:color w:val="000000" w:themeColor="text1"/>
                <w:highlight w:val="yellow"/>
              </w:rPr>
            </w:pPr>
            <w:r w:rsidRPr="000816DF">
              <w:rPr>
                <w:color w:val="000000" w:themeColor="text1"/>
                <w:highlight w:val="yellow"/>
              </w:rPr>
              <w:t>05-800090-05</w:t>
            </w:r>
          </w:p>
          <w:p w14:paraId="4017B9D5" w14:textId="7D89BF7A" w:rsidR="000816DF" w:rsidRPr="000816DF" w:rsidRDefault="000816DF" w:rsidP="000816DF">
            <w:pPr>
              <w:rPr>
                <w:color w:val="000000" w:themeColor="text1"/>
              </w:rPr>
            </w:pPr>
            <w:r w:rsidRPr="000816DF">
              <w:rPr>
                <w:color w:val="000000" w:themeColor="text1"/>
                <w:highlight w:val="yellow"/>
              </w:rPr>
              <w:t>05-800091-05</w:t>
            </w:r>
          </w:p>
          <w:p w14:paraId="2E4E56D9" w14:textId="77777777" w:rsidR="005A60B2" w:rsidRPr="000816DF" w:rsidRDefault="005A60B2" w:rsidP="00FF7C7F">
            <w:pPr>
              <w:rPr>
                <w:color w:val="000000" w:themeColor="text1"/>
              </w:rPr>
            </w:pPr>
            <w:r w:rsidRPr="000816DF">
              <w:rPr>
                <w:color w:val="000000" w:themeColor="text1"/>
                <w:highlight w:val="yellow"/>
              </w:rPr>
              <w:t>(Transfer to HSOT)</w:t>
            </w:r>
          </w:p>
          <w:p w14:paraId="0FE337B0" w14:textId="77777777" w:rsidR="005A60B2" w:rsidRPr="00A03FCB" w:rsidRDefault="005A60B2" w:rsidP="00FF7C7F">
            <w:pPr>
              <w:rPr>
                <w:color w:val="000000" w:themeColor="text1"/>
              </w:rPr>
            </w:pPr>
            <w:r w:rsidRPr="00A03FCB">
              <w:rPr>
                <w:color w:val="000000" w:themeColor="text1"/>
              </w:rPr>
              <w:t>05-800092-05</w:t>
            </w:r>
          </w:p>
          <w:p w14:paraId="1ADC166F" w14:textId="77777777" w:rsidR="005A60B2" w:rsidRPr="00A03FCB" w:rsidRDefault="005A60B2" w:rsidP="00FF7C7F">
            <w:pPr>
              <w:rPr>
                <w:color w:val="000000" w:themeColor="text1"/>
              </w:rPr>
            </w:pPr>
            <w:r w:rsidRPr="00A03FCB">
              <w:rPr>
                <w:color w:val="000000" w:themeColor="text1"/>
              </w:rPr>
              <w:t>05-800093-06</w:t>
            </w:r>
          </w:p>
          <w:p w14:paraId="08555C58" w14:textId="77777777" w:rsidR="005A60B2" w:rsidRDefault="005A60B2" w:rsidP="00FF7C7F"/>
          <w:p w14:paraId="4DC46267" w14:textId="77777777" w:rsidR="005A60B2" w:rsidRPr="00B51591" w:rsidRDefault="005A60B2" w:rsidP="00FF7C7F"/>
          <w:p w14:paraId="01FFD95F" w14:textId="77777777" w:rsidR="005A60B2" w:rsidRPr="00BE4A4B" w:rsidRDefault="005A60B2" w:rsidP="00FF7C7F"/>
        </w:tc>
        <w:tc>
          <w:tcPr>
            <w:tcW w:w="1075" w:type="dxa"/>
          </w:tcPr>
          <w:p w14:paraId="4F42BDB8" w14:textId="77777777" w:rsidR="005A60B2" w:rsidRPr="00BE4A4B" w:rsidRDefault="005A60B2" w:rsidP="00FF7C7F">
            <w:r w:rsidRPr="000E4199">
              <w:rPr>
                <w:color w:val="4F81BD" w:themeColor="accent1"/>
              </w:rPr>
              <w:t>4</w:t>
            </w:r>
          </w:p>
        </w:tc>
      </w:tr>
      <w:tr w:rsidR="005A60B2" w14:paraId="28270B2D" w14:textId="77777777" w:rsidTr="00FF7C7F">
        <w:tc>
          <w:tcPr>
            <w:tcW w:w="574" w:type="dxa"/>
          </w:tcPr>
          <w:p w14:paraId="7DC4F820" w14:textId="77777777" w:rsidR="005A60B2" w:rsidRPr="007D5B35" w:rsidRDefault="005A60B2" w:rsidP="00FF7C7F">
            <w:pPr>
              <w:jc w:val="center"/>
              <w:rPr>
                <w:highlight w:val="cyan"/>
              </w:rPr>
            </w:pPr>
            <w:r w:rsidRPr="007D5B35">
              <w:rPr>
                <w:highlight w:val="cyan"/>
              </w:rPr>
              <w:t>16</w:t>
            </w:r>
          </w:p>
        </w:tc>
        <w:tc>
          <w:tcPr>
            <w:tcW w:w="1760" w:type="dxa"/>
          </w:tcPr>
          <w:p w14:paraId="086FD12D" w14:textId="77777777" w:rsidR="005A60B2" w:rsidRPr="007D5B35" w:rsidRDefault="005A60B2" w:rsidP="00FF7C7F">
            <w:pPr>
              <w:rPr>
                <w:highlight w:val="cyan"/>
              </w:rPr>
            </w:pPr>
            <w:r w:rsidRPr="007D5B35">
              <w:rPr>
                <w:highlight w:val="cyan"/>
              </w:rPr>
              <w:t>Manufacture</w:t>
            </w:r>
          </w:p>
        </w:tc>
        <w:tc>
          <w:tcPr>
            <w:tcW w:w="1718" w:type="dxa"/>
          </w:tcPr>
          <w:p w14:paraId="44B84E0A" w14:textId="77777777" w:rsidR="005A60B2" w:rsidRPr="007D5B35" w:rsidRDefault="005A60B2" w:rsidP="00FF7C7F">
            <w:pPr>
              <w:rPr>
                <w:highlight w:val="cyan"/>
              </w:rPr>
            </w:pPr>
            <w:r w:rsidRPr="007D5B35">
              <w:rPr>
                <w:highlight w:val="cyan"/>
              </w:rPr>
              <w:t>Wax Removing Machine</w:t>
            </w:r>
          </w:p>
        </w:tc>
        <w:tc>
          <w:tcPr>
            <w:tcW w:w="2325" w:type="dxa"/>
          </w:tcPr>
          <w:p w14:paraId="6D96B34A" w14:textId="77777777" w:rsidR="005A60B2" w:rsidRPr="007D5B35" w:rsidRDefault="005A60B2" w:rsidP="00FF7C7F">
            <w:pPr>
              <w:rPr>
                <w:highlight w:val="cyan"/>
              </w:rPr>
            </w:pPr>
            <w:r w:rsidRPr="007D5B35">
              <w:rPr>
                <w:highlight w:val="cyan"/>
              </w:rPr>
              <w:t>Wax Removing</w:t>
            </w:r>
          </w:p>
        </w:tc>
        <w:tc>
          <w:tcPr>
            <w:tcW w:w="1533" w:type="dxa"/>
          </w:tcPr>
          <w:p w14:paraId="49692008" w14:textId="77777777" w:rsidR="005A60B2" w:rsidRPr="007D5B35" w:rsidRDefault="005A60B2" w:rsidP="00FF7C7F">
            <w:pPr>
              <w:rPr>
                <w:highlight w:val="cyan"/>
              </w:rPr>
            </w:pPr>
            <w:r w:rsidRPr="007D5B35">
              <w:rPr>
                <w:highlight w:val="cyan"/>
              </w:rPr>
              <w:t>02-900110-06</w:t>
            </w:r>
          </w:p>
        </w:tc>
        <w:tc>
          <w:tcPr>
            <w:tcW w:w="1075" w:type="dxa"/>
          </w:tcPr>
          <w:p w14:paraId="60FEC060" w14:textId="77777777" w:rsidR="005A60B2" w:rsidRPr="007D5B35" w:rsidRDefault="005A60B2" w:rsidP="00FF7C7F">
            <w:pPr>
              <w:rPr>
                <w:highlight w:val="cyan"/>
              </w:rPr>
            </w:pPr>
            <w:r w:rsidRPr="007D5B35">
              <w:rPr>
                <w:highlight w:val="cyan"/>
              </w:rPr>
              <w:t>1</w:t>
            </w:r>
          </w:p>
        </w:tc>
      </w:tr>
      <w:tr w:rsidR="005A60B2" w14:paraId="583F4218" w14:textId="77777777" w:rsidTr="00FF7C7F">
        <w:tc>
          <w:tcPr>
            <w:tcW w:w="574" w:type="dxa"/>
          </w:tcPr>
          <w:p w14:paraId="7CE49130" w14:textId="77777777" w:rsidR="005A60B2" w:rsidRPr="007D5B35" w:rsidRDefault="005A60B2" w:rsidP="00FF7C7F">
            <w:pPr>
              <w:jc w:val="center"/>
              <w:rPr>
                <w:highlight w:val="cyan"/>
              </w:rPr>
            </w:pPr>
            <w:r w:rsidRPr="007D5B35">
              <w:rPr>
                <w:highlight w:val="cyan"/>
              </w:rPr>
              <w:t>17</w:t>
            </w:r>
          </w:p>
        </w:tc>
        <w:tc>
          <w:tcPr>
            <w:tcW w:w="1760" w:type="dxa"/>
          </w:tcPr>
          <w:p w14:paraId="67A2E874" w14:textId="77777777" w:rsidR="005A60B2" w:rsidRPr="007D5B35" w:rsidRDefault="005A60B2" w:rsidP="00FF7C7F">
            <w:pPr>
              <w:rPr>
                <w:highlight w:val="cyan"/>
              </w:rPr>
            </w:pPr>
            <w:r w:rsidRPr="007D5B35">
              <w:rPr>
                <w:highlight w:val="cyan"/>
              </w:rPr>
              <w:t>Manufacture</w:t>
            </w:r>
          </w:p>
        </w:tc>
        <w:tc>
          <w:tcPr>
            <w:tcW w:w="1718" w:type="dxa"/>
          </w:tcPr>
          <w:p w14:paraId="6FBC9A75" w14:textId="77777777" w:rsidR="005A60B2" w:rsidRPr="007D5B35" w:rsidRDefault="005A60B2" w:rsidP="00FF7C7F">
            <w:pPr>
              <w:rPr>
                <w:highlight w:val="cyan"/>
              </w:rPr>
            </w:pPr>
            <w:r w:rsidRPr="007D5B35">
              <w:rPr>
                <w:highlight w:val="cyan"/>
              </w:rPr>
              <w:t>Lens Removing Machine</w:t>
            </w:r>
          </w:p>
        </w:tc>
        <w:tc>
          <w:tcPr>
            <w:tcW w:w="2325" w:type="dxa"/>
          </w:tcPr>
          <w:p w14:paraId="317E5F0F" w14:textId="77777777" w:rsidR="005A60B2" w:rsidRPr="007D5B35" w:rsidRDefault="005A60B2" w:rsidP="00FF7C7F">
            <w:pPr>
              <w:rPr>
                <w:highlight w:val="cyan"/>
              </w:rPr>
            </w:pPr>
            <w:r w:rsidRPr="007D5B35">
              <w:rPr>
                <w:highlight w:val="cyan"/>
              </w:rPr>
              <w:t>Lens Removing</w:t>
            </w:r>
          </w:p>
        </w:tc>
        <w:tc>
          <w:tcPr>
            <w:tcW w:w="1533" w:type="dxa"/>
          </w:tcPr>
          <w:p w14:paraId="5811934C" w14:textId="77777777" w:rsidR="005A60B2" w:rsidRPr="007D5B35" w:rsidRDefault="005A60B2" w:rsidP="00FF7C7F">
            <w:pPr>
              <w:rPr>
                <w:highlight w:val="cyan"/>
              </w:rPr>
            </w:pPr>
            <w:r w:rsidRPr="007D5B35">
              <w:rPr>
                <w:highlight w:val="cyan"/>
              </w:rPr>
              <w:t>02-900035-04</w:t>
            </w:r>
          </w:p>
        </w:tc>
        <w:tc>
          <w:tcPr>
            <w:tcW w:w="1075" w:type="dxa"/>
          </w:tcPr>
          <w:p w14:paraId="354CA413" w14:textId="77777777" w:rsidR="005A60B2" w:rsidRPr="007D5B35" w:rsidRDefault="005A60B2" w:rsidP="00FF7C7F">
            <w:pPr>
              <w:rPr>
                <w:highlight w:val="cyan"/>
              </w:rPr>
            </w:pPr>
            <w:r w:rsidRPr="007D5B35">
              <w:rPr>
                <w:highlight w:val="cyan"/>
              </w:rPr>
              <w:t>1</w:t>
            </w:r>
          </w:p>
        </w:tc>
      </w:tr>
      <w:tr w:rsidR="005A60B2" w14:paraId="52B63E96" w14:textId="77777777" w:rsidTr="00FF7C7F">
        <w:tc>
          <w:tcPr>
            <w:tcW w:w="574" w:type="dxa"/>
          </w:tcPr>
          <w:p w14:paraId="0DD780B8" w14:textId="77777777" w:rsidR="005A60B2" w:rsidRPr="007D5B35" w:rsidRDefault="005A60B2" w:rsidP="00FF7C7F">
            <w:pPr>
              <w:jc w:val="center"/>
              <w:rPr>
                <w:highlight w:val="cyan"/>
              </w:rPr>
            </w:pPr>
            <w:r w:rsidRPr="007D5B35">
              <w:rPr>
                <w:highlight w:val="cyan"/>
              </w:rPr>
              <w:t>18</w:t>
            </w:r>
          </w:p>
        </w:tc>
        <w:tc>
          <w:tcPr>
            <w:tcW w:w="1760" w:type="dxa"/>
          </w:tcPr>
          <w:p w14:paraId="1F71B8D6" w14:textId="77777777" w:rsidR="005A60B2" w:rsidRPr="007D5B35" w:rsidRDefault="005A60B2" w:rsidP="00FF7C7F">
            <w:pPr>
              <w:rPr>
                <w:highlight w:val="cyan"/>
              </w:rPr>
            </w:pPr>
            <w:r w:rsidRPr="007D5B35">
              <w:rPr>
                <w:highlight w:val="cyan"/>
              </w:rPr>
              <w:t>Manufacture</w:t>
            </w:r>
          </w:p>
        </w:tc>
        <w:tc>
          <w:tcPr>
            <w:tcW w:w="1718" w:type="dxa"/>
          </w:tcPr>
          <w:p w14:paraId="68CCA0BD" w14:textId="77777777" w:rsidR="005A60B2" w:rsidRPr="007D5B35" w:rsidRDefault="005A60B2" w:rsidP="00FF7C7F">
            <w:pPr>
              <w:rPr>
                <w:highlight w:val="cyan"/>
              </w:rPr>
            </w:pPr>
            <w:r w:rsidRPr="007D5B35">
              <w:rPr>
                <w:highlight w:val="cyan"/>
              </w:rPr>
              <w:t>Polishing Machine</w:t>
            </w:r>
          </w:p>
        </w:tc>
        <w:tc>
          <w:tcPr>
            <w:tcW w:w="2325" w:type="dxa"/>
          </w:tcPr>
          <w:p w14:paraId="0D3F58F1" w14:textId="77777777" w:rsidR="005A60B2" w:rsidRPr="007D5B35" w:rsidRDefault="005A60B2" w:rsidP="00FF7C7F">
            <w:pPr>
              <w:rPr>
                <w:highlight w:val="cyan"/>
              </w:rPr>
            </w:pPr>
            <w:r w:rsidRPr="007D5B35">
              <w:rPr>
                <w:highlight w:val="cyan"/>
              </w:rPr>
              <w:t>Polishing</w:t>
            </w:r>
          </w:p>
        </w:tc>
        <w:tc>
          <w:tcPr>
            <w:tcW w:w="1533" w:type="dxa"/>
          </w:tcPr>
          <w:p w14:paraId="5243C6B4" w14:textId="77777777" w:rsidR="005A60B2" w:rsidRPr="007D5B35" w:rsidRDefault="005A60B2" w:rsidP="00FF7C7F">
            <w:pPr>
              <w:rPr>
                <w:highlight w:val="cyan"/>
              </w:rPr>
            </w:pPr>
            <w:r w:rsidRPr="007D5B35">
              <w:rPr>
                <w:highlight w:val="cyan"/>
              </w:rPr>
              <w:t>02-900045-04</w:t>
            </w:r>
          </w:p>
          <w:p w14:paraId="0D2AC73A" w14:textId="77777777" w:rsidR="005A60B2" w:rsidRPr="007D5B35" w:rsidRDefault="005A60B2" w:rsidP="00FF7C7F">
            <w:pPr>
              <w:rPr>
                <w:highlight w:val="cyan"/>
              </w:rPr>
            </w:pPr>
            <w:r w:rsidRPr="007D5B35">
              <w:rPr>
                <w:highlight w:val="cyan"/>
              </w:rPr>
              <w:t>02-900046-04</w:t>
            </w:r>
          </w:p>
          <w:p w14:paraId="3D29BBC3" w14:textId="77777777" w:rsidR="005A60B2" w:rsidRPr="007D5B35" w:rsidRDefault="005A60B2" w:rsidP="00FF7C7F">
            <w:pPr>
              <w:rPr>
                <w:highlight w:val="cyan"/>
              </w:rPr>
            </w:pPr>
            <w:r w:rsidRPr="007D5B35">
              <w:rPr>
                <w:highlight w:val="cyan"/>
              </w:rPr>
              <w:t>02-900047-04</w:t>
            </w:r>
          </w:p>
          <w:p w14:paraId="0514EA74" w14:textId="77777777" w:rsidR="005A60B2" w:rsidRPr="007D5B35" w:rsidRDefault="005A60B2" w:rsidP="00FF7C7F">
            <w:pPr>
              <w:rPr>
                <w:highlight w:val="cyan"/>
              </w:rPr>
            </w:pPr>
            <w:r w:rsidRPr="007D5B35">
              <w:rPr>
                <w:highlight w:val="cyan"/>
              </w:rPr>
              <w:t>02-900048-04</w:t>
            </w:r>
          </w:p>
          <w:p w14:paraId="0E7329FA" w14:textId="77777777" w:rsidR="005A60B2" w:rsidRPr="007D5B35" w:rsidRDefault="005A60B2" w:rsidP="00FF7C7F">
            <w:pPr>
              <w:rPr>
                <w:highlight w:val="cyan"/>
              </w:rPr>
            </w:pPr>
            <w:r w:rsidRPr="007D5B35">
              <w:rPr>
                <w:highlight w:val="cyan"/>
              </w:rPr>
              <w:t>02-900049-04</w:t>
            </w:r>
          </w:p>
          <w:p w14:paraId="731E1A62" w14:textId="77777777" w:rsidR="005A60B2" w:rsidRPr="007D5B35" w:rsidRDefault="005A60B2" w:rsidP="00FF7C7F">
            <w:pPr>
              <w:rPr>
                <w:highlight w:val="cyan"/>
              </w:rPr>
            </w:pPr>
            <w:r w:rsidRPr="007D5B35">
              <w:rPr>
                <w:highlight w:val="cyan"/>
              </w:rPr>
              <w:t>02-900050-04</w:t>
            </w:r>
          </w:p>
          <w:p w14:paraId="64E71524" w14:textId="77777777" w:rsidR="005A60B2" w:rsidRPr="007D5B35" w:rsidRDefault="005A60B2" w:rsidP="00FF7C7F">
            <w:pPr>
              <w:rPr>
                <w:highlight w:val="cyan"/>
              </w:rPr>
            </w:pPr>
            <w:r w:rsidRPr="007D5B35">
              <w:rPr>
                <w:highlight w:val="cyan"/>
              </w:rPr>
              <w:t>02-900051-04</w:t>
            </w:r>
          </w:p>
          <w:p w14:paraId="1022E384" w14:textId="77777777" w:rsidR="005A60B2" w:rsidRPr="007D5B35" w:rsidRDefault="005A60B2" w:rsidP="00FF7C7F">
            <w:pPr>
              <w:rPr>
                <w:highlight w:val="cyan"/>
              </w:rPr>
            </w:pPr>
            <w:r w:rsidRPr="007D5B35">
              <w:rPr>
                <w:highlight w:val="cyan"/>
              </w:rPr>
              <w:t>02-900052-04</w:t>
            </w:r>
          </w:p>
          <w:p w14:paraId="257F05D6" w14:textId="77777777" w:rsidR="005A60B2" w:rsidRPr="007D5B35" w:rsidRDefault="005A60B2" w:rsidP="00FF7C7F">
            <w:pPr>
              <w:rPr>
                <w:highlight w:val="cyan"/>
              </w:rPr>
            </w:pPr>
            <w:r w:rsidRPr="007D5B35">
              <w:rPr>
                <w:highlight w:val="cyan"/>
              </w:rPr>
              <w:t>02-900065-05</w:t>
            </w:r>
          </w:p>
          <w:p w14:paraId="150FB624" w14:textId="77777777" w:rsidR="005A60B2" w:rsidRPr="007D5B35" w:rsidRDefault="005A60B2" w:rsidP="00FF7C7F">
            <w:pPr>
              <w:rPr>
                <w:highlight w:val="cyan"/>
              </w:rPr>
            </w:pPr>
            <w:r w:rsidRPr="007D5B35">
              <w:rPr>
                <w:highlight w:val="cyan"/>
              </w:rPr>
              <w:t>02-900066-05</w:t>
            </w:r>
          </w:p>
          <w:p w14:paraId="16CB3CED" w14:textId="77777777" w:rsidR="005A60B2" w:rsidRPr="007D5B35" w:rsidRDefault="005A60B2" w:rsidP="00FF7C7F">
            <w:pPr>
              <w:rPr>
                <w:highlight w:val="cyan"/>
              </w:rPr>
            </w:pPr>
            <w:r w:rsidRPr="007D5B35">
              <w:rPr>
                <w:highlight w:val="cyan"/>
              </w:rPr>
              <w:t>02-900067-05</w:t>
            </w:r>
          </w:p>
          <w:p w14:paraId="0DED0C45" w14:textId="77777777" w:rsidR="005A60B2" w:rsidRPr="007D5B35" w:rsidRDefault="005A60B2" w:rsidP="00FF7C7F">
            <w:pPr>
              <w:rPr>
                <w:highlight w:val="cyan"/>
              </w:rPr>
            </w:pPr>
            <w:r w:rsidRPr="007D5B35">
              <w:rPr>
                <w:highlight w:val="cyan"/>
              </w:rPr>
              <w:t>02-900068-05</w:t>
            </w:r>
          </w:p>
          <w:p w14:paraId="59FC6112" w14:textId="77777777" w:rsidR="005A60B2" w:rsidRPr="007D5B35" w:rsidRDefault="005A60B2" w:rsidP="00FF7C7F">
            <w:pPr>
              <w:rPr>
                <w:highlight w:val="cyan"/>
              </w:rPr>
            </w:pPr>
            <w:r w:rsidRPr="007D5B35">
              <w:rPr>
                <w:highlight w:val="cyan"/>
              </w:rPr>
              <w:t>02-900126-06</w:t>
            </w:r>
          </w:p>
          <w:p w14:paraId="4224DD9C" w14:textId="77777777" w:rsidR="005A60B2" w:rsidRPr="007D5B35" w:rsidRDefault="005A60B2" w:rsidP="00FF7C7F">
            <w:pPr>
              <w:rPr>
                <w:highlight w:val="cyan"/>
              </w:rPr>
            </w:pPr>
            <w:r w:rsidRPr="007D5B35">
              <w:rPr>
                <w:highlight w:val="cyan"/>
              </w:rPr>
              <w:t>02-900127-06</w:t>
            </w:r>
          </w:p>
          <w:p w14:paraId="1B567CFF" w14:textId="77777777" w:rsidR="005A60B2" w:rsidRPr="007D5B35" w:rsidRDefault="005A60B2" w:rsidP="00FF7C7F">
            <w:pPr>
              <w:rPr>
                <w:highlight w:val="cyan"/>
              </w:rPr>
            </w:pPr>
            <w:r w:rsidRPr="007D5B35">
              <w:rPr>
                <w:highlight w:val="cyan"/>
              </w:rPr>
              <w:t>02-900130-06</w:t>
            </w:r>
          </w:p>
          <w:p w14:paraId="6005F583" w14:textId="77777777" w:rsidR="005A60B2" w:rsidRPr="007D5B35" w:rsidRDefault="005A60B2" w:rsidP="00FF7C7F">
            <w:pPr>
              <w:rPr>
                <w:highlight w:val="cyan"/>
              </w:rPr>
            </w:pPr>
            <w:r w:rsidRPr="007D5B35">
              <w:rPr>
                <w:highlight w:val="cyan"/>
              </w:rPr>
              <w:t>02-900131-06</w:t>
            </w:r>
          </w:p>
          <w:p w14:paraId="5FA8893D" w14:textId="77777777" w:rsidR="005A60B2" w:rsidRPr="007D5B35" w:rsidRDefault="005A60B2" w:rsidP="00FF7C7F">
            <w:pPr>
              <w:rPr>
                <w:highlight w:val="cyan"/>
              </w:rPr>
            </w:pPr>
            <w:r w:rsidRPr="007D5B35">
              <w:rPr>
                <w:highlight w:val="cyan"/>
              </w:rPr>
              <w:t>02-900225-08</w:t>
            </w:r>
          </w:p>
          <w:p w14:paraId="5FA5E384" w14:textId="77777777" w:rsidR="005A60B2" w:rsidRPr="007D5B35" w:rsidRDefault="005A60B2" w:rsidP="00FF7C7F">
            <w:pPr>
              <w:rPr>
                <w:highlight w:val="cyan"/>
              </w:rPr>
            </w:pPr>
            <w:r w:rsidRPr="007D5B35">
              <w:rPr>
                <w:highlight w:val="cyan"/>
              </w:rPr>
              <w:t>02-900226-08</w:t>
            </w:r>
          </w:p>
          <w:p w14:paraId="7A16308B" w14:textId="77777777" w:rsidR="005A60B2" w:rsidRPr="007D5B35" w:rsidRDefault="005A60B2" w:rsidP="00FF7C7F">
            <w:pPr>
              <w:rPr>
                <w:highlight w:val="cyan"/>
              </w:rPr>
            </w:pPr>
            <w:r w:rsidRPr="007D5B35">
              <w:rPr>
                <w:highlight w:val="cyan"/>
              </w:rPr>
              <w:t>02-900227-08</w:t>
            </w:r>
          </w:p>
          <w:p w14:paraId="40512C6C" w14:textId="77777777" w:rsidR="005A60B2" w:rsidRPr="007D5B35" w:rsidRDefault="005A60B2" w:rsidP="00FF7C7F">
            <w:pPr>
              <w:rPr>
                <w:highlight w:val="cyan"/>
              </w:rPr>
            </w:pPr>
            <w:r w:rsidRPr="007D5B35">
              <w:rPr>
                <w:highlight w:val="cyan"/>
              </w:rPr>
              <w:t>02-900228-08</w:t>
            </w:r>
          </w:p>
          <w:p w14:paraId="052202AE" w14:textId="77777777" w:rsidR="005A60B2" w:rsidRPr="007D5B35" w:rsidRDefault="005A60B2" w:rsidP="00FF7C7F">
            <w:pPr>
              <w:rPr>
                <w:highlight w:val="cyan"/>
              </w:rPr>
            </w:pPr>
            <w:r w:rsidRPr="007D5B35">
              <w:rPr>
                <w:highlight w:val="cyan"/>
              </w:rPr>
              <w:t>02-900229-08</w:t>
            </w:r>
          </w:p>
          <w:p w14:paraId="04CD7FB7" w14:textId="77777777" w:rsidR="005A60B2" w:rsidRPr="007D5B35" w:rsidRDefault="005A60B2" w:rsidP="00FF7C7F">
            <w:pPr>
              <w:rPr>
                <w:highlight w:val="cyan"/>
              </w:rPr>
            </w:pPr>
            <w:r w:rsidRPr="007D5B35">
              <w:rPr>
                <w:highlight w:val="cyan"/>
              </w:rPr>
              <w:t>02-900230-08</w:t>
            </w:r>
          </w:p>
          <w:p w14:paraId="5AA9534A" w14:textId="77777777" w:rsidR="005A60B2" w:rsidRPr="007D5B35" w:rsidRDefault="005A60B2" w:rsidP="00FF7C7F">
            <w:pPr>
              <w:rPr>
                <w:highlight w:val="cyan"/>
              </w:rPr>
            </w:pPr>
            <w:r w:rsidRPr="007D5B35">
              <w:rPr>
                <w:highlight w:val="cyan"/>
              </w:rPr>
              <w:t>02-900231-08</w:t>
            </w:r>
          </w:p>
          <w:p w14:paraId="2CED267C" w14:textId="77777777" w:rsidR="005A60B2" w:rsidRPr="007D5B35" w:rsidRDefault="005A60B2" w:rsidP="00FF7C7F">
            <w:pPr>
              <w:rPr>
                <w:highlight w:val="cyan"/>
              </w:rPr>
            </w:pPr>
            <w:r w:rsidRPr="007D5B35">
              <w:rPr>
                <w:highlight w:val="cyan"/>
              </w:rPr>
              <w:t>02-900232-08</w:t>
            </w:r>
          </w:p>
        </w:tc>
        <w:tc>
          <w:tcPr>
            <w:tcW w:w="1075" w:type="dxa"/>
          </w:tcPr>
          <w:p w14:paraId="20EA2C67" w14:textId="77777777" w:rsidR="005A60B2" w:rsidRPr="007D5B35" w:rsidRDefault="005A60B2" w:rsidP="00FF7C7F">
            <w:pPr>
              <w:rPr>
                <w:highlight w:val="cyan"/>
              </w:rPr>
            </w:pPr>
            <w:r w:rsidRPr="007D5B35">
              <w:rPr>
                <w:highlight w:val="cyan"/>
              </w:rPr>
              <w:t>24</w:t>
            </w:r>
          </w:p>
        </w:tc>
      </w:tr>
      <w:tr w:rsidR="005A60B2" w14:paraId="001C6BF2" w14:textId="77777777" w:rsidTr="00FF7C7F">
        <w:tc>
          <w:tcPr>
            <w:tcW w:w="574" w:type="dxa"/>
          </w:tcPr>
          <w:p w14:paraId="348BF229" w14:textId="77777777" w:rsidR="005A60B2" w:rsidRPr="007D5B35" w:rsidRDefault="005A60B2" w:rsidP="00FF7C7F">
            <w:pPr>
              <w:jc w:val="center"/>
              <w:rPr>
                <w:highlight w:val="cyan"/>
              </w:rPr>
            </w:pPr>
            <w:r w:rsidRPr="007D5B35">
              <w:rPr>
                <w:highlight w:val="cyan"/>
              </w:rPr>
              <w:t>19</w:t>
            </w:r>
          </w:p>
        </w:tc>
        <w:tc>
          <w:tcPr>
            <w:tcW w:w="1760" w:type="dxa"/>
          </w:tcPr>
          <w:p w14:paraId="77D5D76C" w14:textId="77777777" w:rsidR="005A60B2" w:rsidRPr="007D5B35" w:rsidRDefault="005A60B2" w:rsidP="00FF7C7F">
            <w:pPr>
              <w:rPr>
                <w:highlight w:val="cyan"/>
              </w:rPr>
            </w:pPr>
            <w:r w:rsidRPr="007D5B35">
              <w:rPr>
                <w:highlight w:val="cyan"/>
              </w:rPr>
              <w:t>Manufacture</w:t>
            </w:r>
          </w:p>
        </w:tc>
        <w:tc>
          <w:tcPr>
            <w:tcW w:w="1718" w:type="dxa"/>
          </w:tcPr>
          <w:p w14:paraId="61B643D7" w14:textId="77777777" w:rsidR="005A60B2" w:rsidRPr="007D5B35" w:rsidRDefault="005A60B2" w:rsidP="00FF7C7F">
            <w:pPr>
              <w:rPr>
                <w:highlight w:val="cyan"/>
              </w:rPr>
            </w:pPr>
            <w:r w:rsidRPr="007D5B35">
              <w:rPr>
                <w:highlight w:val="cyan"/>
              </w:rPr>
              <w:t>Ultrasonic cleaner (IOL)</w:t>
            </w:r>
          </w:p>
        </w:tc>
        <w:tc>
          <w:tcPr>
            <w:tcW w:w="2325" w:type="dxa"/>
          </w:tcPr>
          <w:p w14:paraId="285587D1" w14:textId="77777777" w:rsidR="005A60B2" w:rsidRPr="007D5B35" w:rsidRDefault="005A60B2" w:rsidP="00FF7C7F">
            <w:pPr>
              <w:rPr>
                <w:highlight w:val="cyan"/>
              </w:rPr>
            </w:pPr>
            <w:r w:rsidRPr="007D5B35">
              <w:rPr>
                <w:highlight w:val="cyan"/>
              </w:rPr>
              <w:t>Final Washing</w:t>
            </w:r>
          </w:p>
        </w:tc>
        <w:tc>
          <w:tcPr>
            <w:tcW w:w="1533" w:type="dxa"/>
          </w:tcPr>
          <w:p w14:paraId="7448284D" w14:textId="77777777" w:rsidR="005A60B2" w:rsidRPr="007D5B35" w:rsidRDefault="005A60B2" w:rsidP="00FF7C7F">
            <w:pPr>
              <w:rPr>
                <w:highlight w:val="cyan"/>
              </w:rPr>
            </w:pPr>
            <w:r w:rsidRPr="007D5B35">
              <w:rPr>
                <w:highlight w:val="cyan"/>
              </w:rPr>
              <w:t>02-900036-04</w:t>
            </w:r>
          </w:p>
        </w:tc>
        <w:tc>
          <w:tcPr>
            <w:tcW w:w="1075" w:type="dxa"/>
          </w:tcPr>
          <w:p w14:paraId="0F3F07D7" w14:textId="77777777" w:rsidR="005A60B2" w:rsidRPr="007D5B35" w:rsidRDefault="005A60B2" w:rsidP="00FF7C7F">
            <w:pPr>
              <w:rPr>
                <w:highlight w:val="cyan"/>
              </w:rPr>
            </w:pPr>
            <w:r w:rsidRPr="007D5B35">
              <w:rPr>
                <w:highlight w:val="cyan"/>
              </w:rPr>
              <w:t>1</w:t>
            </w:r>
          </w:p>
        </w:tc>
      </w:tr>
      <w:tr w:rsidR="005A60B2" w14:paraId="1093E84A" w14:textId="77777777" w:rsidTr="00FF7C7F">
        <w:tc>
          <w:tcPr>
            <w:tcW w:w="574" w:type="dxa"/>
          </w:tcPr>
          <w:p w14:paraId="5D65D62A" w14:textId="77777777" w:rsidR="005A60B2" w:rsidRPr="007D5B35" w:rsidRDefault="005A60B2" w:rsidP="00FF7C7F">
            <w:pPr>
              <w:jc w:val="center"/>
              <w:rPr>
                <w:highlight w:val="cyan"/>
              </w:rPr>
            </w:pPr>
            <w:r w:rsidRPr="007D5B35">
              <w:rPr>
                <w:highlight w:val="cyan"/>
              </w:rPr>
              <w:t>20</w:t>
            </w:r>
          </w:p>
        </w:tc>
        <w:tc>
          <w:tcPr>
            <w:tcW w:w="1760" w:type="dxa"/>
          </w:tcPr>
          <w:p w14:paraId="26D5EC64" w14:textId="77777777" w:rsidR="005A60B2" w:rsidRPr="007D5B35" w:rsidRDefault="005A60B2" w:rsidP="00FF7C7F">
            <w:pPr>
              <w:rPr>
                <w:highlight w:val="cyan"/>
              </w:rPr>
            </w:pPr>
            <w:r w:rsidRPr="007D5B35">
              <w:rPr>
                <w:highlight w:val="cyan"/>
              </w:rPr>
              <w:t>Manufacture</w:t>
            </w:r>
          </w:p>
        </w:tc>
        <w:tc>
          <w:tcPr>
            <w:tcW w:w="1718" w:type="dxa"/>
          </w:tcPr>
          <w:p w14:paraId="77DA861A" w14:textId="77777777" w:rsidR="005A60B2" w:rsidRPr="007D5B35" w:rsidRDefault="005A60B2" w:rsidP="00FF7C7F">
            <w:pPr>
              <w:rPr>
                <w:highlight w:val="cyan"/>
              </w:rPr>
            </w:pPr>
            <w:r w:rsidRPr="007D5B35">
              <w:rPr>
                <w:highlight w:val="cyan"/>
              </w:rPr>
              <w:t>Heat sealer</w:t>
            </w:r>
          </w:p>
        </w:tc>
        <w:tc>
          <w:tcPr>
            <w:tcW w:w="2325" w:type="dxa"/>
          </w:tcPr>
          <w:p w14:paraId="1557821E" w14:textId="77777777" w:rsidR="005A60B2" w:rsidRPr="007D5B35" w:rsidRDefault="005A60B2" w:rsidP="00FF7C7F">
            <w:pPr>
              <w:rPr>
                <w:highlight w:val="cyan"/>
              </w:rPr>
            </w:pPr>
            <w:r w:rsidRPr="007D5B35">
              <w:rPr>
                <w:highlight w:val="cyan"/>
              </w:rPr>
              <w:t>Pouch packing</w:t>
            </w:r>
          </w:p>
        </w:tc>
        <w:tc>
          <w:tcPr>
            <w:tcW w:w="1533" w:type="dxa"/>
          </w:tcPr>
          <w:p w14:paraId="59277750" w14:textId="77777777" w:rsidR="005A60B2" w:rsidRPr="007D5B35" w:rsidRDefault="005A60B2" w:rsidP="00FF7C7F">
            <w:pPr>
              <w:rPr>
                <w:highlight w:val="cyan"/>
              </w:rPr>
            </w:pPr>
          </w:p>
        </w:tc>
        <w:tc>
          <w:tcPr>
            <w:tcW w:w="1075" w:type="dxa"/>
          </w:tcPr>
          <w:p w14:paraId="5A191DAA" w14:textId="77777777" w:rsidR="005A60B2" w:rsidRPr="007D5B35" w:rsidRDefault="005A60B2" w:rsidP="00FF7C7F">
            <w:pPr>
              <w:rPr>
                <w:highlight w:val="cyan"/>
              </w:rPr>
            </w:pPr>
          </w:p>
        </w:tc>
      </w:tr>
      <w:tr w:rsidR="005A60B2" w14:paraId="698F7D8B" w14:textId="77777777" w:rsidTr="00FF7C7F">
        <w:tc>
          <w:tcPr>
            <w:tcW w:w="574" w:type="dxa"/>
          </w:tcPr>
          <w:p w14:paraId="15431715" w14:textId="77777777" w:rsidR="005A60B2" w:rsidRDefault="005A60B2" w:rsidP="00FF7C7F">
            <w:pPr>
              <w:jc w:val="center"/>
            </w:pPr>
            <w:r>
              <w:t>21</w:t>
            </w:r>
          </w:p>
        </w:tc>
        <w:tc>
          <w:tcPr>
            <w:tcW w:w="1760" w:type="dxa"/>
          </w:tcPr>
          <w:p w14:paraId="49D93CF2" w14:textId="77777777" w:rsidR="005A60B2" w:rsidRPr="00BE4A4B" w:rsidRDefault="005A60B2" w:rsidP="00FF7C7F">
            <w:r>
              <w:t>Manufacture</w:t>
            </w:r>
          </w:p>
        </w:tc>
        <w:tc>
          <w:tcPr>
            <w:tcW w:w="1718" w:type="dxa"/>
          </w:tcPr>
          <w:p w14:paraId="2E03F239" w14:textId="77777777" w:rsidR="005A60B2" w:rsidRPr="00BE4A4B" w:rsidRDefault="005A60B2" w:rsidP="00FF7C7F">
            <w:r w:rsidRPr="00BE4A4B">
              <w:t xml:space="preserve">Sterilizer </w:t>
            </w:r>
          </w:p>
        </w:tc>
        <w:tc>
          <w:tcPr>
            <w:tcW w:w="2325" w:type="dxa"/>
          </w:tcPr>
          <w:p w14:paraId="6870342B" w14:textId="77777777" w:rsidR="005A60B2" w:rsidRPr="00BE4A4B" w:rsidRDefault="005A60B2" w:rsidP="00FF7C7F">
            <w:r w:rsidRPr="00BE4A4B">
              <w:t>Sterilization</w:t>
            </w:r>
          </w:p>
        </w:tc>
        <w:tc>
          <w:tcPr>
            <w:tcW w:w="1533" w:type="dxa"/>
          </w:tcPr>
          <w:p w14:paraId="338E500E" w14:textId="77777777" w:rsidR="005A60B2" w:rsidRPr="00516ECE" w:rsidRDefault="005A60B2" w:rsidP="00FF7C7F">
            <w:r w:rsidRPr="00516ECE">
              <w:t>03-900001-04</w:t>
            </w:r>
          </w:p>
          <w:p w14:paraId="75A1FB48" w14:textId="77777777" w:rsidR="005A60B2" w:rsidRPr="00516ECE" w:rsidRDefault="005A60B2" w:rsidP="00FF7C7F">
            <w:r w:rsidRPr="00516ECE">
              <w:lastRenderedPageBreak/>
              <w:t>03-900009-06</w:t>
            </w:r>
          </w:p>
          <w:p w14:paraId="201DCE11" w14:textId="5531FEC1" w:rsidR="005A60B2" w:rsidRDefault="005A60B2" w:rsidP="00FF7C7F">
            <w:pPr>
              <w:rPr>
                <w:color w:val="000000" w:themeColor="text1"/>
              </w:rPr>
            </w:pPr>
            <w:r w:rsidRPr="007D5B35">
              <w:rPr>
                <w:color w:val="000000" w:themeColor="text1"/>
                <w:highlight w:val="magenta"/>
              </w:rPr>
              <w:t>03-900019-15</w:t>
            </w:r>
          </w:p>
          <w:p w14:paraId="7A072520" w14:textId="73AB5B2F" w:rsidR="007D5B35" w:rsidRDefault="007D5B35" w:rsidP="00FF7C7F">
            <w:pPr>
              <w:rPr>
                <w:color w:val="000000" w:themeColor="text1"/>
              </w:rPr>
            </w:pPr>
            <w:r w:rsidRPr="007D5B35">
              <w:rPr>
                <w:color w:val="000000" w:themeColor="text1"/>
                <w:highlight w:val="magenta"/>
              </w:rPr>
              <w:t>(Inactive 11Oct2022)</w:t>
            </w:r>
          </w:p>
          <w:p w14:paraId="6231DCF5" w14:textId="7C5691A1" w:rsidR="007D5B35" w:rsidRPr="00BE4A4B" w:rsidRDefault="007D5B35" w:rsidP="00FF7C7F"/>
        </w:tc>
        <w:tc>
          <w:tcPr>
            <w:tcW w:w="1075" w:type="dxa"/>
          </w:tcPr>
          <w:p w14:paraId="2DF6A11C" w14:textId="77777777" w:rsidR="005A60B2" w:rsidRPr="00BE4A4B" w:rsidRDefault="005A60B2" w:rsidP="00FF7C7F">
            <w:r>
              <w:lastRenderedPageBreak/>
              <w:t>3</w:t>
            </w:r>
          </w:p>
        </w:tc>
      </w:tr>
      <w:tr w:rsidR="005A60B2" w14:paraId="1302CAEA" w14:textId="77777777" w:rsidTr="00FF7C7F">
        <w:tc>
          <w:tcPr>
            <w:tcW w:w="574" w:type="dxa"/>
          </w:tcPr>
          <w:p w14:paraId="40D03D8C" w14:textId="77777777" w:rsidR="005A60B2" w:rsidRDefault="005A60B2" w:rsidP="00FF7C7F">
            <w:pPr>
              <w:jc w:val="center"/>
            </w:pPr>
            <w:r>
              <w:t>22</w:t>
            </w:r>
          </w:p>
        </w:tc>
        <w:tc>
          <w:tcPr>
            <w:tcW w:w="1760" w:type="dxa"/>
          </w:tcPr>
          <w:p w14:paraId="0FD60DF6" w14:textId="77777777" w:rsidR="005A60B2" w:rsidRPr="00BE4A4B" w:rsidRDefault="005A60B2" w:rsidP="00FF7C7F">
            <w:r>
              <w:t>Manufacture</w:t>
            </w:r>
          </w:p>
        </w:tc>
        <w:tc>
          <w:tcPr>
            <w:tcW w:w="1718" w:type="dxa"/>
          </w:tcPr>
          <w:p w14:paraId="21E251A3" w14:textId="77777777" w:rsidR="005A60B2" w:rsidRPr="00BE4A4B" w:rsidRDefault="005A60B2" w:rsidP="00FF7C7F">
            <w:r w:rsidRPr="00BE4A4B">
              <w:t xml:space="preserve">Aerator </w:t>
            </w:r>
          </w:p>
        </w:tc>
        <w:tc>
          <w:tcPr>
            <w:tcW w:w="2325" w:type="dxa"/>
          </w:tcPr>
          <w:p w14:paraId="0262A7B2" w14:textId="77777777" w:rsidR="005A60B2" w:rsidRPr="00BE4A4B" w:rsidRDefault="005A60B2" w:rsidP="00FF7C7F">
            <w:r w:rsidRPr="00BE4A4B">
              <w:t>Aeration</w:t>
            </w:r>
          </w:p>
        </w:tc>
        <w:tc>
          <w:tcPr>
            <w:tcW w:w="1533" w:type="dxa"/>
          </w:tcPr>
          <w:p w14:paraId="1DC80419" w14:textId="77777777" w:rsidR="005A60B2" w:rsidRPr="00A11590" w:rsidRDefault="005A60B2" w:rsidP="00FF7C7F">
            <w:r w:rsidRPr="00A11590">
              <w:t>03-900011-04</w:t>
            </w:r>
          </w:p>
          <w:p w14:paraId="1D5201E9" w14:textId="77777777" w:rsidR="005A60B2" w:rsidRPr="00A11590" w:rsidRDefault="005A60B2" w:rsidP="00FF7C7F">
            <w:r w:rsidRPr="00A11590">
              <w:t>03-900013-07</w:t>
            </w:r>
          </w:p>
          <w:p w14:paraId="2F4F2448" w14:textId="77777777" w:rsidR="005A60B2" w:rsidRPr="000B6FF2" w:rsidRDefault="005A60B2" w:rsidP="00FF7C7F">
            <w:pPr>
              <w:rPr>
                <w:highlight w:val="magenta"/>
              </w:rPr>
            </w:pPr>
            <w:r w:rsidRPr="000B6FF2">
              <w:rPr>
                <w:highlight w:val="magenta"/>
              </w:rPr>
              <w:t>03-900017-12</w:t>
            </w:r>
          </w:p>
          <w:p w14:paraId="6E20156B" w14:textId="0DEBB4DD" w:rsidR="000B6FF2" w:rsidRPr="00BE4A4B" w:rsidRDefault="000B6FF2" w:rsidP="00FF7C7F">
            <w:r w:rsidRPr="000B6FF2">
              <w:rPr>
                <w:highlight w:val="magenta"/>
              </w:rPr>
              <w:t>(Inactive 18Feb2023)</w:t>
            </w:r>
          </w:p>
        </w:tc>
        <w:tc>
          <w:tcPr>
            <w:tcW w:w="1075" w:type="dxa"/>
          </w:tcPr>
          <w:p w14:paraId="5FE2988A" w14:textId="77777777" w:rsidR="005A60B2" w:rsidRPr="00BE4A4B" w:rsidRDefault="005A60B2" w:rsidP="00FF7C7F">
            <w:r>
              <w:t>3</w:t>
            </w:r>
          </w:p>
        </w:tc>
      </w:tr>
      <w:tr w:rsidR="005A60B2" w14:paraId="46B1E969" w14:textId="77777777" w:rsidTr="00FF7C7F">
        <w:tc>
          <w:tcPr>
            <w:tcW w:w="574" w:type="dxa"/>
          </w:tcPr>
          <w:p w14:paraId="6D2F323F" w14:textId="77777777" w:rsidR="005A60B2" w:rsidRDefault="005A60B2" w:rsidP="00FF7C7F">
            <w:pPr>
              <w:jc w:val="center"/>
            </w:pPr>
            <w:r w:rsidRPr="00A03FCB">
              <w:rPr>
                <w:highlight w:val="green"/>
              </w:rPr>
              <w:t>23</w:t>
            </w:r>
          </w:p>
        </w:tc>
        <w:tc>
          <w:tcPr>
            <w:tcW w:w="1760" w:type="dxa"/>
          </w:tcPr>
          <w:p w14:paraId="46A7806A" w14:textId="77777777" w:rsidR="005A60B2" w:rsidRPr="00BE4A4B" w:rsidRDefault="005A60B2" w:rsidP="00FF7C7F">
            <w:r>
              <w:t>Manufacture</w:t>
            </w:r>
          </w:p>
        </w:tc>
        <w:tc>
          <w:tcPr>
            <w:tcW w:w="1718" w:type="dxa"/>
          </w:tcPr>
          <w:p w14:paraId="22F64125" w14:textId="77777777" w:rsidR="005A60B2" w:rsidRPr="00BE4A4B" w:rsidRDefault="005A60B2" w:rsidP="00FF7C7F">
            <w:r w:rsidRPr="00A03FCB">
              <w:rPr>
                <w:highlight w:val="green"/>
              </w:rPr>
              <w:t>Universal Packer</w:t>
            </w:r>
          </w:p>
        </w:tc>
        <w:tc>
          <w:tcPr>
            <w:tcW w:w="2325" w:type="dxa"/>
          </w:tcPr>
          <w:p w14:paraId="5C2DEBBA" w14:textId="77777777" w:rsidR="005A60B2" w:rsidRPr="00BE4A4B" w:rsidRDefault="005A60B2" w:rsidP="00FF7C7F">
            <w:r w:rsidRPr="00BE4A4B">
              <w:t>Packing</w:t>
            </w:r>
          </w:p>
        </w:tc>
        <w:tc>
          <w:tcPr>
            <w:tcW w:w="1533" w:type="dxa"/>
          </w:tcPr>
          <w:p w14:paraId="68B91CC1" w14:textId="77777777" w:rsidR="005A60B2" w:rsidRDefault="005A60B2" w:rsidP="00FF7C7F">
            <w:r>
              <w:t>02-900039-04</w:t>
            </w:r>
          </w:p>
          <w:p w14:paraId="2090FE51" w14:textId="77777777" w:rsidR="005A60B2" w:rsidRPr="00BE4A4B" w:rsidRDefault="005A60B2" w:rsidP="00FF7C7F">
            <w:r>
              <w:rPr>
                <w:rFonts w:eastAsia="Times New Roman"/>
              </w:rPr>
              <w:t>02-900072-05</w:t>
            </w:r>
          </w:p>
        </w:tc>
        <w:tc>
          <w:tcPr>
            <w:tcW w:w="1075" w:type="dxa"/>
          </w:tcPr>
          <w:p w14:paraId="757939F9" w14:textId="77777777" w:rsidR="005A60B2" w:rsidRPr="00BE4A4B" w:rsidRDefault="005A60B2" w:rsidP="00FF7C7F">
            <w:r>
              <w:t>2</w:t>
            </w:r>
          </w:p>
        </w:tc>
      </w:tr>
    </w:tbl>
    <w:p w14:paraId="29849C1C" w14:textId="5F65946B" w:rsidR="00E60FE9" w:rsidRDefault="00E60FE9" w:rsidP="00E60FE9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2632"/>
      </w:tblGrid>
      <w:tr w:rsidR="00E60FE9" w14:paraId="39AB3E62" w14:textId="77777777" w:rsidTr="00E60FE9">
        <w:tc>
          <w:tcPr>
            <w:tcW w:w="1696" w:type="dxa"/>
          </w:tcPr>
          <w:p w14:paraId="0592AE1E" w14:textId="2DACC3B1" w:rsidR="00E60FE9" w:rsidRDefault="001D5BAC" w:rsidP="00E60FE9">
            <w:pPr>
              <w:rPr>
                <w:b/>
              </w:rPr>
            </w:pPr>
            <w:r>
              <w:rPr>
                <w:b/>
              </w:rPr>
              <w:t>Denotes</w:t>
            </w:r>
          </w:p>
        </w:tc>
        <w:tc>
          <w:tcPr>
            <w:tcW w:w="2632" w:type="dxa"/>
          </w:tcPr>
          <w:p w14:paraId="672E776F" w14:textId="151458D9" w:rsidR="00E60FE9" w:rsidRDefault="00E60FE9" w:rsidP="00E60FE9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E60FE9" w14:paraId="45AFBE80" w14:textId="77777777" w:rsidTr="00E60FE9">
        <w:trPr>
          <w:trHeight w:val="347"/>
        </w:trPr>
        <w:tc>
          <w:tcPr>
            <w:tcW w:w="1696" w:type="dxa"/>
          </w:tcPr>
          <w:p w14:paraId="7898E6FE" w14:textId="5E2FFA58" w:rsidR="00E60FE9" w:rsidRPr="00E60FE9" w:rsidRDefault="00E60FE9" w:rsidP="00E60FE9">
            <w:pPr>
              <w:rPr>
                <w:b/>
                <w:color w:val="00B050"/>
              </w:rPr>
            </w:pPr>
            <w:r>
              <w:rPr>
                <w:b/>
                <w:noProof/>
                <w:color w:val="00B050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1A3F32F" wp14:editId="2D718770">
                      <wp:simplePos x="0" y="0"/>
                      <wp:positionH relativeFrom="column">
                        <wp:posOffset>71120</wp:posOffset>
                      </wp:positionH>
                      <wp:positionV relativeFrom="paragraph">
                        <wp:posOffset>34925</wp:posOffset>
                      </wp:positionV>
                      <wp:extent cx="485775" cy="161925"/>
                      <wp:effectExtent l="57150" t="19050" r="85725" b="104775"/>
                      <wp:wrapNone/>
                      <wp:docPr id="6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85775" cy="1619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FF00"/>
                              </a:solidFill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56F91D3" id="Rectangle 6" o:spid="_x0000_s1026" style="position:absolute;margin-left:5.6pt;margin-top:2.75pt;width:38.25pt;height:12.7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" fillcolor="lime" strokecolor="#4579b8 [3044]">
                      <v:shadow on="t" color="black" opacity="22937f" origin=",.5" offset="0,.63889mm"/>
                    </v:rect>
                  </w:pict>
                </mc:Fallback>
              </mc:AlternateContent>
            </w:r>
          </w:p>
        </w:tc>
        <w:tc>
          <w:tcPr>
            <w:tcW w:w="2632" w:type="dxa"/>
          </w:tcPr>
          <w:p w14:paraId="1CE2A49F" w14:textId="5B249306" w:rsidR="00E60FE9" w:rsidRDefault="00E60FE9" w:rsidP="00E60FE9">
            <w:pPr>
              <w:rPr>
                <w:b/>
              </w:rPr>
            </w:pPr>
            <w:r>
              <w:rPr>
                <w:b/>
              </w:rPr>
              <w:t>No calibration required</w:t>
            </w:r>
          </w:p>
        </w:tc>
      </w:tr>
      <w:tr w:rsidR="00E60FE9" w14:paraId="7CDA06D1" w14:textId="77777777" w:rsidTr="00E60FE9">
        <w:trPr>
          <w:trHeight w:val="347"/>
        </w:trPr>
        <w:tc>
          <w:tcPr>
            <w:tcW w:w="1696" w:type="dxa"/>
          </w:tcPr>
          <w:p w14:paraId="22162208" w14:textId="48DF6A8B" w:rsidR="00E60FE9" w:rsidRDefault="00E60FE9" w:rsidP="00E60FE9">
            <w:pPr>
              <w:rPr>
                <w:b/>
                <w:noProof/>
                <w:color w:val="00B050"/>
              </w:rPr>
            </w:pPr>
            <w:r>
              <w:rPr>
                <w:b/>
                <w:noProof/>
                <w:color w:val="00B050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BBE2EF9" wp14:editId="3354F63F">
                      <wp:simplePos x="0" y="0"/>
                      <wp:positionH relativeFrom="column">
                        <wp:posOffset>69850</wp:posOffset>
                      </wp:positionH>
                      <wp:positionV relativeFrom="paragraph">
                        <wp:posOffset>28575</wp:posOffset>
                      </wp:positionV>
                      <wp:extent cx="485775" cy="161925"/>
                      <wp:effectExtent l="57150" t="19050" r="85725" b="104775"/>
                      <wp:wrapNone/>
                      <wp:docPr id="13" name="Rectangl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85775" cy="1619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33CC"/>
                              </a:solidFill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26A4053" id="Rectangle 13" o:spid="_x0000_s1026" style="position:absolute;margin-left:5.5pt;margin-top:2.25pt;width:38.25pt;height:12.7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" fillcolor="#f3c" strokecolor="#4579b8 [3044]">
                      <v:shadow on="t" color="black" opacity="22937f" origin=",.5" offset="0,.63889mm"/>
                    </v:rect>
                  </w:pict>
                </mc:Fallback>
              </mc:AlternateContent>
            </w:r>
          </w:p>
        </w:tc>
        <w:tc>
          <w:tcPr>
            <w:tcW w:w="2632" w:type="dxa"/>
          </w:tcPr>
          <w:p w14:paraId="46246240" w14:textId="2C1007C1" w:rsidR="00E60FE9" w:rsidRDefault="00E60FE9" w:rsidP="00E60FE9">
            <w:pPr>
              <w:rPr>
                <w:b/>
              </w:rPr>
            </w:pPr>
            <w:r>
              <w:rPr>
                <w:b/>
              </w:rPr>
              <w:t>Inactive</w:t>
            </w:r>
          </w:p>
        </w:tc>
      </w:tr>
      <w:tr w:rsidR="00E60FE9" w14:paraId="493CBDFB" w14:textId="77777777" w:rsidTr="00E60FE9">
        <w:trPr>
          <w:trHeight w:val="347"/>
        </w:trPr>
        <w:tc>
          <w:tcPr>
            <w:tcW w:w="1696" w:type="dxa"/>
          </w:tcPr>
          <w:p w14:paraId="465DAA79" w14:textId="29F253BD" w:rsidR="00E60FE9" w:rsidRDefault="00E60FE9" w:rsidP="00E60FE9">
            <w:pPr>
              <w:rPr>
                <w:b/>
                <w:noProof/>
                <w:color w:val="00B050"/>
              </w:rPr>
            </w:pPr>
            <w:r>
              <w:rPr>
                <w:b/>
                <w:noProof/>
                <w:color w:val="00B050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555589C4" wp14:editId="56418889">
                      <wp:simplePos x="0" y="0"/>
                      <wp:positionH relativeFrom="column">
                        <wp:posOffset>69850</wp:posOffset>
                      </wp:positionH>
                      <wp:positionV relativeFrom="paragraph">
                        <wp:posOffset>30480</wp:posOffset>
                      </wp:positionV>
                      <wp:extent cx="485775" cy="161925"/>
                      <wp:effectExtent l="57150" t="19050" r="85725" b="104775"/>
                      <wp:wrapNone/>
                      <wp:docPr id="14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85775" cy="1619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00"/>
                              </a:solidFill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0A3667F" id="Rectangle 14" o:spid="_x0000_s1026" style="position:absolute;margin-left:5.5pt;margin-top:2.4pt;width:38.25pt;height:12.7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" fillcolor="yellow" strokecolor="#4579b8 [3044]">
                      <v:shadow on="t" color="black" opacity="22937f" origin=",.5" offset="0,.63889mm"/>
                    </v:rect>
                  </w:pict>
                </mc:Fallback>
              </mc:AlternateContent>
            </w:r>
          </w:p>
        </w:tc>
        <w:tc>
          <w:tcPr>
            <w:tcW w:w="2632" w:type="dxa"/>
          </w:tcPr>
          <w:p w14:paraId="1261B3D5" w14:textId="3B4A6D5B" w:rsidR="00E60FE9" w:rsidRDefault="00E60FE9" w:rsidP="00E60FE9">
            <w:pPr>
              <w:rPr>
                <w:b/>
              </w:rPr>
            </w:pPr>
            <w:r>
              <w:rPr>
                <w:b/>
              </w:rPr>
              <w:t>Transferred to HSOT</w:t>
            </w:r>
          </w:p>
        </w:tc>
      </w:tr>
      <w:tr w:rsidR="00E60FE9" w14:paraId="018374AD" w14:textId="77777777" w:rsidTr="00E60FE9">
        <w:trPr>
          <w:trHeight w:val="347"/>
        </w:trPr>
        <w:tc>
          <w:tcPr>
            <w:tcW w:w="1696" w:type="dxa"/>
          </w:tcPr>
          <w:p w14:paraId="1393EAB3" w14:textId="5083402B" w:rsidR="00E60FE9" w:rsidRDefault="00E60FE9" w:rsidP="00E60FE9">
            <w:pPr>
              <w:rPr>
                <w:b/>
                <w:noProof/>
                <w:color w:val="00B050"/>
              </w:rPr>
            </w:pPr>
            <w:r>
              <w:rPr>
                <w:b/>
                <w:noProof/>
                <w:color w:val="00B050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692FC90C" wp14:editId="167479EF">
                      <wp:simplePos x="0" y="0"/>
                      <wp:positionH relativeFrom="column">
                        <wp:posOffset>69850</wp:posOffset>
                      </wp:positionH>
                      <wp:positionV relativeFrom="paragraph">
                        <wp:posOffset>32385</wp:posOffset>
                      </wp:positionV>
                      <wp:extent cx="485775" cy="161925"/>
                      <wp:effectExtent l="57150" t="19050" r="85725" b="104775"/>
                      <wp:wrapNone/>
                      <wp:docPr id="15" name="Rectangle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85775" cy="1619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B0F0"/>
                              </a:solidFill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C7B6DDE" id="Rectangle 15" o:spid="_x0000_s1026" style="position:absolute;margin-left:5.5pt;margin-top:2.55pt;width:38.25pt;height:12.7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" fillcolor="#00b0f0" strokecolor="#4579b8 [3044]">
                      <v:shadow on="t" color="black" opacity="22937f" origin=",.5" offset="0,.63889mm"/>
                    </v:rect>
                  </w:pict>
                </mc:Fallback>
              </mc:AlternateContent>
            </w:r>
          </w:p>
        </w:tc>
        <w:tc>
          <w:tcPr>
            <w:tcW w:w="2632" w:type="dxa"/>
          </w:tcPr>
          <w:p w14:paraId="2C9F977E" w14:textId="31128975" w:rsidR="00E60FE9" w:rsidRDefault="00E60FE9" w:rsidP="00E60FE9">
            <w:pPr>
              <w:rPr>
                <w:b/>
              </w:rPr>
            </w:pPr>
            <w:r>
              <w:rPr>
                <w:b/>
              </w:rPr>
              <w:t>Production Ceased</w:t>
            </w:r>
          </w:p>
        </w:tc>
      </w:tr>
    </w:tbl>
    <w:p w14:paraId="56FBBA31" w14:textId="1222C42B" w:rsidR="00E60FE9" w:rsidRPr="00E60FE9" w:rsidRDefault="00E60FE9" w:rsidP="00E60FE9">
      <w:pPr>
        <w:rPr>
          <w:b/>
          <w:color w:val="00B0F0"/>
        </w:rPr>
      </w:pPr>
    </w:p>
    <w:p w14:paraId="5ACC5B58" w14:textId="6CD921DF" w:rsidR="00E60FE9" w:rsidRDefault="00E60FE9" w:rsidP="00E60FE9">
      <w:pPr>
        <w:rPr>
          <w:b/>
        </w:rPr>
      </w:pPr>
    </w:p>
    <w:p w14:paraId="60F55F39" w14:textId="77777777" w:rsidR="00E60FE9" w:rsidRDefault="00E60FE9" w:rsidP="00E60FE9">
      <w:pPr>
        <w:rPr>
          <w:b/>
        </w:rPr>
      </w:pPr>
    </w:p>
    <w:tbl>
      <w:tblPr>
        <w:tblStyle w:val="TableGrid"/>
        <w:tblW w:w="6839" w:type="dxa"/>
        <w:jc w:val="right"/>
        <w:tblLook w:val="04A0" w:firstRow="1" w:lastRow="0" w:firstColumn="1" w:lastColumn="0" w:noHBand="0" w:noVBand="1"/>
      </w:tblPr>
      <w:tblGrid>
        <w:gridCol w:w="3330"/>
        <w:gridCol w:w="3509"/>
      </w:tblGrid>
      <w:tr w:rsidR="00E73FE1" w:rsidRPr="00AB65F7" w14:paraId="0F5B3ED9" w14:textId="77777777" w:rsidTr="00296CAA">
        <w:trPr>
          <w:trHeight w:val="283"/>
          <w:jc w:val="right"/>
        </w:trPr>
        <w:tc>
          <w:tcPr>
            <w:tcW w:w="6839" w:type="dxa"/>
            <w:gridSpan w:val="2"/>
          </w:tcPr>
          <w:p w14:paraId="245FEEDC" w14:textId="77777777" w:rsidR="00E73FE1" w:rsidRPr="00AB65F7" w:rsidRDefault="00E73FE1" w:rsidP="00296CAA">
            <w:pPr>
              <w:tabs>
                <w:tab w:val="left" w:pos="1305"/>
              </w:tabs>
              <w:rPr>
                <w:rFonts w:ascii="Calibri" w:hAnsi="Calibri" w:cs="Calibri"/>
              </w:rPr>
            </w:pPr>
            <w:r w:rsidRPr="00AB65F7">
              <w:rPr>
                <w:rFonts w:ascii="Calibri" w:hAnsi="Calibri" w:cs="Calibri"/>
                <w:b/>
                <w:bCs/>
              </w:rPr>
              <w:t>HOYA Medical Singapore Pte. Ltd</w:t>
            </w:r>
          </w:p>
        </w:tc>
      </w:tr>
      <w:tr w:rsidR="00E73FE1" w:rsidRPr="00AB65F7" w14:paraId="3445B248" w14:textId="77777777" w:rsidTr="00296CAA">
        <w:trPr>
          <w:trHeight w:val="877"/>
          <w:jc w:val="right"/>
        </w:trPr>
        <w:tc>
          <w:tcPr>
            <w:tcW w:w="3330" w:type="dxa"/>
          </w:tcPr>
          <w:p w14:paraId="3A86C4E7" w14:textId="77777777" w:rsidR="00E73FE1" w:rsidRPr="00AB65F7" w:rsidRDefault="00E73FE1" w:rsidP="00296CAA">
            <w:pPr>
              <w:tabs>
                <w:tab w:val="left" w:pos="1305"/>
              </w:tabs>
              <w:rPr>
                <w:rFonts w:ascii="Calibri" w:hAnsi="Calibri" w:cs="Calibri"/>
              </w:rPr>
            </w:pPr>
          </w:p>
        </w:tc>
        <w:tc>
          <w:tcPr>
            <w:tcW w:w="3509" w:type="dxa"/>
          </w:tcPr>
          <w:p w14:paraId="5F3CA2FD" w14:textId="77777777" w:rsidR="00E73FE1" w:rsidRPr="00AB65F7" w:rsidRDefault="00E73FE1" w:rsidP="00296CAA">
            <w:pPr>
              <w:tabs>
                <w:tab w:val="left" w:pos="1305"/>
              </w:tabs>
              <w:jc w:val="center"/>
              <w:rPr>
                <w:rFonts w:ascii="Calibri" w:hAnsi="Calibri" w:cs="Calibri"/>
              </w:rPr>
            </w:pPr>
          </w:p>
        </w:tc>
      </w:tr>
      <w:tr w:rsidR="00E73FE1" w:rsidRPr="00AB65F7" w14:paraId="45E20603" w14:textId="77777777" w:rsidTr="00296CAA">
        <w:trPr>
          <w:jc w:val="right"/>
        </w:trPr>
        <w:tc>
          <w:tcPr>
            <w:tcW w:w="3330" w:type="dxa"/>
          </w:tcPr>
          <w:p w14:paraId="70D53CFC" w14:textId="0D2A6C75" w:rsidR="00E73FE1" w:rsidRPr="00AB65F7" w:rsidRDefault="00E73FE1" w:rsidP="00296CAA">
            <w:pPr>
              <w:tabs>
                <w:tab w:val="left" w:pos="1305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 xml:space="preserve">Senior </w:t>
            </w:r>
            <w:r w:rsidRPr="00AB65F7">
              <w:rPr>
                <w:rFonts w:ascii="Calibri" w:hAnsi="Calibri" w:cs="Calibri"/>
                <w:b/>
                <w:bCs/>
              </w:rPr>
              <w:t>Quality Manager:</w:t>
            </w:r>
            <w:r w:rsidRPr="00AB65F7">
              <w:rPr>
                <w:rFonts w:ascii="Calibri" w:hAnsi="Calibri" w:cs="Calibri"/>
              </w:rPr>
              <w:t xml:space="preserve"> </w:t>
            </w:r>
          </w:p>
          <w:p w14:paraId="3F917EAA" w14:textId="77777777" w:rsidR="00E73FE1" w:rsidRPr="00AB65F7" w:rsidRDefault="00E73FE1" w:rsidP="00296CAA">
            <w:pPr>
              <w:tabs>
                <w:tab w:val="left" w:pos="1305"/>
              </w:tabs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</w:rPr>
              <w:t>Angie LAI</w:t>
            </w:r>
          </w:p>
        </w:tc>
        <w:tc>
          <w:tcPr>
            <w:tcW w:w="3509" w:type="dxa"/>
          </w:tcPr>
          <w:p w14:paraId="4BB527FC" w14:textId="77777777" w:rsidR="00E73FE1" w:rsidRPr="00AB65F7" w:rsidRDefault="00E73FE1" w:rsidP="00296CAA">
            <w:pPr>
              <w:tabs>
                <w:tab w:val="left" w:pos="1305"/>
              </w:tabs>
              <w:rPr>
                <w:rFonts w:ascii="Calibri" w:hAnsi="Calibri" w:cs="Calibri"/>
                <w:b/>
                <w:bCs/>
              </w:rPr>
            </w:pPr>
            <w:r w:rsidRPr="00AB65F7">
              <w:rPr>
                <w:rFonts w:ascii="Calibri" w:hAnsi="Calibri" w:cs="Calibri"/>
                <w:b/>
                <w:bCs/>
              </w:rPr>
              <w:t xml:space="preserve">Quality </w:t>
            </w:r>
            <w:proofErr w:type="gramStart"/>
            <w:r w:rsidRPr="00AB65F7">
              <w:rPr>
                <w:rFonts w:ascii="Calibri" w:hAnsi="Calibri" w:cs="Calibri"/>
                <w:b/>
                <w:bCs/>
              </w:rPr>
              <w:t>Representative :</w:t>
            </w:r>
            <w:proofErr w:type="gramEnd"/>
          </w:p>
          <w:p w14:paraId="7FCBBB6B" w14:textId="77777777" w:rsidR="00E73FE1" w:rsidRPr="00AB65F7" w:rsidRDefault="00E73FE1" w:rsidP="00296CAA">
            <w:pPr>
              <w:tabs>
                <w:tab w:val="left" w:pos="1305"/>
              </w:tabs>
              <w:rPr>
                <w:rFonts w:ascii="Calibri" w:hAnsi="Calibri" w:cs="Calibri"/>
              </w:rPr>
            </w:pPr>
            <w:r w:rsidRPr="00AB65F7">
              <w:rPr>
                <w:rFonts w:ascii="Calibri" w:hAnsi="Calibri" w:cs="Calibri"/>
              </w:rPr>
              <w:t xml:space="preserve">Siva </w:t>
            </w:r>
            <w:proofErr w:type="gramStart"/>
            <w:r w:rsidRPr="00AB65F7">
              <w:rPr>
                <w:rFonts w:ascii="Calibri" w:hAnsi="Calibri" w:cs="Calibri"/>
              </w:rPr>
              <w:t>Kumar  PONNUSAMY</w:t>
            </w:r>
            <w:proofErr w:type="gramEnd"/>
          </w:p>
        </w:tc>
      </w:tr>
      <w:tr w:rsidR="00E73FE1" w:rsidRPr="00AB65F7" w14:paraId="6CC79B93" w14:textId="77777777" w:rsidTr="00296CAA">
        <w:trPr>
          <w:jc w:val="right"/>
        </w:trPr>
        <w:tc>
          <w:tcPr>
            <w:tcW w:w="3330" w:type="dxa"/>
          </w:tcPr>
          <w:p w14:paraId="0B0D6A99" w14:textId="77777777" w:rsidR="00E73FE1" w:rsidRPr="00AB65F7" w:rsidRDefault="00E73FE1" w:rsidP="00296CAA">
            <w:pPr>
              <w:tabs>
                <w:tab w:val="left" w:pos="1305"/>
              </w:tabs>
              <w:rPr>
                <w:rFonts w:ascii="Calibri" w:hAnsi="Calibri" w:cs="Calibri"/>
                <w:b/>
                <w:bCs/>
              </w:rPr>
            </w:pPr>
            <w:r w:rsidRPr="00AB65F7">
              <w:rPr>
                <w:rFonts w:ascii="Calibri" w:hAnsi="Calibri" w:cs="Calibri"/>
                <w:b/>
                <w:bCs/>
              </w:rPr>
              <w:t xml:space="preserve">Signed </w:t>
            </w:r>
            <w:proofErr w:type="gramStart"/>
            <w:r w:rsidRPr="00AB65F7">
              <w:rPr>
                <w:rFonts w:ascii="Calibri" w:hAnsi="Calibri" w:cs="Calibri"/>
                <w:b/>
                <w:bCs/>
              </w:rPr>
              <w:t>Date :</w:t>
            </w:r>
            <w:proofErr w:type="gramEnd"/>
          </w:p>
        </w:tc>
        <w:tc>
          <w:tcPr>
            <w:tcW w:w="3509" w:type="dxa"/>
          </w:tcPr>
          <w:p w14:paraId="1CBF2A54" w14:textId="77777777" w:rsidR="00E73FE1" w:rsidRPr="00AB65F7" w:rsidRDefault="00E73FE1" w:rsidP="00296CAA">
            <w:pPr>
              <w:tabs>
                <w:tab w:val="left" w:pos="1305"/>
              </w:tabs>
              <w:rPr>
                <w:rFonts w:ascii="Calibri" w:hAnsi="Calibri" w:cs="Calibri"/>
              </w:rPr>
            </w:pPr>
            <w:r w:rsidRPr="00AB65F7">
              <w:rPr>
                <w:rFonts w:ascii="Calibri" w:hAnsi="Calibri" w:cs="Calibri"/>
                <w:b/>
                <w:bCs/>
              </w:rPr>
              <w:t xml:space="preserve">Signed </w:t>
            </w:r>
            <w:proofErr w:type="gramStart"/>
            <w:r w:rsidRPr="00AB65F7">
              <w:rPr>
                <w:rFonts w:ascii="Calibri" w:hAnsi="Calibri" w:cs="Calibri"/>
                <w:b/>
                <w:bCs/>
              </w:rPr>
              <w:t>Date :</w:t>
            </w:r>
            <w:proofErr w:type="gramEnd"/>
          </w:p>
        </w:tc>
      </w:tr>
    </w:tbl>
    <w:p w14:paraId="5BA9C5D6" w14:textId="77777777" w:rsidR="00E81B4D" w:rsidRDefault="00E81B4D" w:rsidP="0043681F">
      <w:pPr>
        <w:tabs>
          <w:tab w:val="left" w:pos="1305"/>
        </w:tabs>
        <w:jc w:val="center"/>
        <w:rPr>
          <w:rFonts w:ascii="Calibri" w:hAnsi="Calibri" w:cs="Calibri"/>
        </w:rPr>
      </w:pPr>
    </w:p>
    <w:sectPr w:rsidR="00E81B4D" w:rsidSect="001457CD">
      <w:headerReference w:type="first" r:id="rId11"/>
      <w:type w:val="continuous"/>
      <w:pgSz w:w="11907" w:h="16839"/>
      <w:pgMar w:top="2434" w:right="1440" w:bottom="72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7B48DE" w14:textId="77777777" w:rsidR="00A85C4A" w:rsidRDefault="00A85C4A" w:rsidP="006A1F55">
      <w:r>
        <w:separator/>
      </w:r>
    </w:p>
  </w:endnote>
  <w:endnote w:type="continuationSeparator" w:id="0">
    <w:p w14:paraId="73BACA65" w14:textId="77777777" w:rsidR="00A85C4A" w:rsidRDefault="00A85C4A" w:rsidP="006A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Lucida Grande">
    <w:altName w:val="Times New Roman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BD8606" w14:textId="77777777" w:rsidR="00A85C4A" w:rsidRDefault="00A85C4A" w:rsidP="006A1F55">
      <w:r>
        <w:separator/>
      </w:r>
    </w:p>
  </w:footnote>
  <w:footnote w:type="continuationSeparator" w:id="0">
    <w:p w14:paraId="5859F239" w14:textId="77777777" w:rsidR="00A85C4A" w:rsidRDefault="00A85C4A" w:rsidP="006A1F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7F8601" w14:textId="77777777" w:rsidR="007845BC" w:rsidRDefault="007845BC" w:rsidP="00F655E7">
    <w:pPr>
      <w:pStyle w:val="Header"/>
    </w:pPr>
    <w:r>
      <w:rPr>
        <w:noProof/>
        <w:lang w:eastAsia="ko-KR"/>
      </w:rPr>
      <w:drawing>
        <wp:anchor distT="0" distB="0" distL="114300" distR="114300" simplePos="0" relativeHeight="251678720" behindDoc="1" locked="0" layoutInCell="1" allowOverlap="1" wp14:anchorId="38FD4108" wp14:editId="66B4ABD7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556500" cy="10693400"/>
          <wp:effectExtent l="0" t="0" r="0" b="0"/>
          <wp:wrapNone/>
          <wp:docPr id="12" name="aus01" hidden="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OYA-Austria-lh.pd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6500" cy="10693400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ve="http://schemas.openxmlformats.org/markup-compatibility/2006"/>
                    </a:ext>
                  </a:extLst>
                </pic:spPr>
              </pic:pic>
            </a:graphicData>
          </a:graphic>
        </wp:anchor>
      </w:drawing>
    </w:r>
    <w:r>
      <w:rPr>
        <w:noProof/>
        <w:lang w:eastAsia="ko-KR"/>
      </w:rPr>
      <w:drawing>
        <wp:anchor distT="0" distB="0" distL="114300" distR="114300" simplePos="0" relativeHeight="251675648" behindDoc="1" locked="0" layoutInCell="1" allowOverlap="1" wp14:anchorId="3C315270" wp14:editId="4B346BC7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556500" cy="10693400"/>
          <wp:effectExtent l="0" t="0" r="0" b="0"/>
          <wp:wrapNone/>
          <wp:docPr id="11" name="chi01" hidden="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OYA-China-Shenzen-lh.pdf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6500" cy="10693400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ve="http://schemas.openxmlformats.org/markup-compatibility/2006"/>
                    </a:ext>
                  </a:extLst>
                </pic:spPr>
              </pic:pic>
            </a:graphicData>
          </a:graphic>
        </wp:anchor>
      </w:drawing>
    </w:r>
    <w:r>
      <w:rPr>
        <w:noProof/>
        <w:lang w:eastAsia="ko-KR"/>
      </w:rPr>
      <w:drawing>
        <wp:anchor distT="0" distB="0" distL="114300" distR="114300" simplePos="0" relativeHeight="251671552" behindDoc="1" locked="0" layoutInCell="1" allowOverlap="1" wp14:anchorId="35178A02" wp14:editId="63164AF6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556500" cy="10693400"/>
          <wp:effectExtent l="0" t="0" r="0" b="0"/>
          <wp:wrapNone/>
          <wp:docPr id="10" name="den01" hidden="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OYA-Denmark-lh.pdf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6500" cy="10693400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ve="http://schemas.openxmlformats.org/markup-compatibility/2006"/>
                    </a:ext>
                  </a:extLst>
                </pic:spPr>
              </pic:pic>
            </a:graphicData>
          </a:graphic>
        </wp:anchor>
      </w:drawing>
    </w:r>
    <w:r>
      <w:rPr>
        <w:noProof/>
        <w:lang w:eastAsia="ko-KR"/>
      </w:rPr>
      <w:drawing>
        <wp:anchor distT="0" distB="0" distL="114300" distR="114300" simplePos="0" relativeHeight="251667456" behindDoc="1" locked="0" layoutInCell="1" allowOverlap="1" wp14:anchorId="6946B035" wp14:editId="57E2D039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556500" cy="10693400"/>
          <wp:effectExtent l="0" t="0" r="0" b="0"/>
          <wp:wrapNone/>
          <wp:docPr id="9" name="ger01" hidden="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OYA-Germany-Eng-lh.pdf"/>
                  <pic:cNvPicPr/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6500" cy="10693400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ve="http://schemas.openxmlformats.org/markup-compatibility/2006"/>
                    </a:ext>
                  </a:extLst>
                </pic:spPr>
              </pic:pic>
            </a:graphicData>
          </a:graphic>
        </wp:anchor>
      </w:drawing>
    </w:r>
    <w:r>
      <w:rPr>
        <w:noProof/>
        <w:lang w:eastAsia="ko-KR"/>
      </w:rPr>
      <w:drawing>
        <wp:anchor distT="0" distB="0" distL="114300" distR="114300" simplePos="0" relativeHeight="251663360" behindDoc="1" locked="0" layoutInCell="1" allowOverlap="1" wp14:anchorId="335AF4EC" wp14:editId="4372CFE2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556500" cy="10693400"/>
          <wp:effectExtent l="0" t="0" r="0" b="0"/>
          <wp:wrapNone/>
          <wp:docPr id="8" name="ger02" hidden="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OYA-Germany-Ger-lh.pdf"/>
                  <pic:cNvPicPr/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6500" cy="10693400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ve="http://schemas.openxmlformats.org/markup-compatibility/2006"/>
                    </a:ext>
                  </a:extLst>
                </pic:spPr>
              </pic:pic>
            </a:graphicData>
          </a:graphic>
        </wp:anchor>
      </w:drawing>
    </w:r>
    <w:r>
      <w:rPr>
        <w:noProof/>
        <w:lang w:eastAsia="ko-KR"/>
      </w:rPr>
      <w:drawing>
        <wp:anchor distT="0" distB="0" distL="114300" distR="114300" simplePos="0" relativeHeight="251659264" behindDoc="1" locked="0" layoutInCell="1" allowOverlap="1" wp14:anchorId="269DFC40" wp14:editId="7A330A8A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556500" cy="10693400"/>
          <wp:effectExtent l="0" t="0" r="0" b="0"/>
          <wp:wrapNone/>
          <wp:docPr id="7" name="ind01" hidden="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OYA-India-lh.pdf"/>
                  <pic:cNvPicPr/>
                </pic:nvPicPr>
                <pic:blipFill>
                  <a:blip r:embed="rId6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6500" cy="10693400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ve="http://schemas.openxmlformats.org/markup-compatibility/2006"/>
                    </a:ext>
                  </a:extLst>
                </pic:spPr>
              </pic:pic>
            </a:graphicData>
          </a:graphic>
        </wp:anchor>
      </w:drawing>
    </w:r>
    <w:r>
      <w:rPr>
        <w:noProof/>
        <w:lang w:eastAsia="ko-KR"/>
      </w:rPr>
      <w:drawing>
        <wp:anchor distT="0" distB="0" distL="114300" distR="114300" simplePos="0" relativeHeight="251655168" behindDoc="1" locked="0" layoutInCell="1" allowOverlap="1" wp14:anchorId="3E9E7DD7" wp14:editId="4CF4159A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556500" cy="10693400"/>
          <wp:effectExtent l="0" t="0" r="0" b="0"/>
          <wp:wrapNone/>
          <wp:docPr id="5" name="sin0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OYA-Singapore-lh.pdf"/>
                  <pic:cNvPicPr/>
                </pic:nvPicPr>
                <pic:blipFill>
                  <a:blip r:embed="rId7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6500" cy="10693400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ve="http://schemas.openxmlformats.org/markup-compatibility/2006"/>
                    </a:ext>
                  </a:extLst>
                </pic:spPr>
              </pic:pic>
            </a:graphicData>
          </a:graphic>
        </wp:anchor>
      </w:drawing>
    </w:r>
    <w:r>
      <w:rPr>
        <w:noProof/>
        <w:lang w:eastAsia="ko-KR"/>
      </w:rPr>
      <w:drawing>
        <wp:anchor distT="0" distB="0" distL="114300" distR="114300" simplePos="0" relativeHeight="251651072" behindDoc="1" locked="0" layoutInCell="1" allowOverlap="1" wp14:anchorId="1A8A6AB1" wp14:editId="4B2BD181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556500" cy="10693400"/>
          <wp:effectExtent l="0" t="0" r="0" b="0"/>
          <wp:wrapNone/>
          <wp:docPr id="4" name="sin01" hidden="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OYA-Singapore-Tower-lh.pdf"/>
                  <pic:cNvPicPr/>
                </pic:nvPicPr>
                <pic:blipFill>
                  <a:blip r:embed="rId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6500" cy="10693400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ve="http://schemas.openxmlformats.org/markup-compatibility/2006"/>
                    </a:ext>
                  </a:extLst>
                </pic:spPr>
              </pic:pic>
            </a:graphicData>
          </a:graphic>
        </wp:anchor>
      </w:drawing>
    </w:r>
    <w:r>
      <w:rPr>
        <w:noProof/>
        <w:lang w:eastAsia="ko-KR"/>
      </w:rPr>
      <w:drawing>
        <wp:anchor distT="0" distB="0" distL="114300" distR="114300" simplePos="0" relativeHeight="251646976" behindDoc="1" locked="0" layoutInCell="1" allowOverlap="1" wp14:anchorId="6B112D75" wp14:editId="0D09DB6A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556500" cy="10693400"/>
          <wp:effectExtent l="0" t="0" r="0" b="0"/>
          <wp:wrapNone/>
          <wp:docPr id="3" name="sin02" hidden="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OYA-Singapore-TowerReg-lh.pdf"/>
                  <pic:cNvPicPr/>
                </pic:nvPicPr>
                <pic:blipFill>
                  <a:blip r:embed="rId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6500" cy="10693400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ve="http://schemas.openxmlformats.org/markup-compatibility/2006"/>
                    </a:ext>
                  </a:extLst>
                </pic:spPr>
              </pic:pic>
            </a:graphicData>
          </a:graphic>
        </wp:anchor>
      </w:drawing>
    </w:r>
    <w:r>
      <w:rPr>
        <w:noProof/>
        <w:lang w:eastAsia="ko-KR"/>
      </w:rPr>
      <w:drawing>
        <wp:anchor distT="0" distB="0" distL="114300" distR="114300" simplePos="0" relativeHeight="251642880" behindDoc="1" locked="0" layoutInCell="1" allowOverlap="1" wp14:anchorId="4E33395D" wp14:editId="1E2C860B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556500" cy="10693400"/>
          <wp:effectExtent l="0" t="0" r="0" b="0"/>
          <wp:wrapNone/>
          <wp:docPr id="2" name="spa01" hidden="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OYA-Spain-lh.pdf"/>
                  <pic:cNvPicPr/>
                </pic:nvPicPr>
                <pic:blipFill>
                  <a:blip r:embed="rId1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6500" cy="10693400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ve="http://schemas.openxmlformats.org/markup-compatibility/2006"/>
                    </a:ext>
                  </a:extLst>
                </pic:spPr>
              </pic:pic>
            </a:graphicData>
          </a:graphic>
        </wp:anchor>
      </w:drawing>
    </w:r>
    <w:r>
      <w:rPr>
        <w:noProof/>
        <w:lang w:eastAsia="ko-KR"/>
      </w:rPr>
      <w:drawing>
        <wp:anchor distT="0" distB="0" distL="114300" distR="114300" simplePos="0" relativeHeight="251638784" behindDoc="1" locked="0" layoutInCell="1" allowOverlap="1" wp14:anchorId="2D1F24FF" wp14:editId="1EDB0BAD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772400" cy="10058400"/>
          <wp:effectExtent l="0" t="0" r="0" b="0"/>
          <wp:wrapNone/>
          <wp:docPr id="1" name="usa01" hidden="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SO-US-letter-012113.pdf"/>
                  <pic:cNvPicPr/>
                </pic:nvPicPr>
                <pic:blipFill>
                  <a:blip r:embed="rId1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2400" cy="10058400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ve="http://schemas.openxmlformats.org/markup-compatibility/2006"/>
                    </a:ext>
                  </a:extLst>
                </pic:spPr>
              </pic:pic>
            </a:graphicData>
          </a:graphic>
        </wp:anchor>
      </w:drawing>
    </w:r>
  </w:p>
  <w:p w14:paraId="7844A1C3" w14:textId="77777777" w:rsidR="007845BC" w:rsidRDefault="007845B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244F1"/>
    <w:multiLevelType w:val="hybridMultilevel"/>
    <w:tmpl w:val="F74A609C"/>
    <w:lvl w:ilvl="0" w:tplc="93CC9A3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AE6330"/>
    <w:multiLevelType w:val="hybridMultilevel"/>
    <w:tmpl w:val="F5B48104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CEC6124"/>
    <w:multiLevelType w:val="hybridMultilevel"/>
    <w:tmpl w:val="F3D25E38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0A3793E"/>
    <w:multiLevelType w:val="hybridMultilevel"/>
    <w:tmpl w:val="D56C1D94"/>
    <w:lvl w:ilvl="0" w:tplc="81BC9FC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1574E1"/>
    <w:multiLevelType w:val="multilevel"/>
    <w:tmpl w:val="1C263146"/>
    <w:styleLink w:val="HOYANumberedList"/>
    <w:lvl w:ilvl="0">
      <w:start w:val="1"/>
      <w:numFmt w:val="decimal"/>
      <w:lvlText w:val="%1."/>
      <w:lvlJc w:val="left"/>
      <w:pPr>
        <w:ind w:left="288" w:hanging="288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 w15:restartNumberingAfterBreak="0">
    <w:nsid w:val="170D7CE6"/>
    <w:multiLevelType w:val="multilevel"/>
    <w:tmpl w:val="BB94A2A8"/>
    <w:numStyleLink w:val="HOYABulletedList"/>
  </w:abstractNum>
  <w:abstractNum w:abstractNumId="6" w15:restartNumberingAfterBreak="0">
    <w:nsid w:val="298A443B"/>
    <w:multiLevelType w:val="hybridMultilevel"/>
    <w:tmpl w:val="A51CB834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BE24A06"/>
    <w:multiLevelType w:val="multilevel"/>
    <w:tmpl w:val="BB94A2A8"/>
    <w:numStyleLink w:val="HOYABulletedList"/>
  </w:abstractNum>
  <w:abstractNum w:abstractNumId="8" w15:restartNumberingAfterBreak="0">
    <w:nsid w:val="2FE641F9"/>
    <w:multiLevelType w:val="hybridMultilevel"/>
    <w:tmpl w:val="65F03678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09C1962"/>
    <w:multiLevelType w:val="multilevel"/>
    <w:tmpl w:val="1C263146"/>
    <w:numStyleLink w:val="HOYANumberedList"/>
  </w:abstractNum>
  <w:abstractNum w:abstractNumId="10" w15:restartNumberingAfterBreak="0">
    <w:nsid w:val="33F57E6B"/>
    <w:multiLevelType w:val="hybridMultilevel"/>
    <w:tmpl w:val="4F109C84"/>
    <w:lvl w:ilvl="0" w:tplc="DBD64CCA">
      <w:start w:val="250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340E15"/>
    <w:multiLevelType w:val="hybridMultilevel"/>
    <w:tmpl w:val="9CE6B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DE7AB3"/>
    <w:multiLevelType w:val="multilevel"/>
    <w:tmpl w:val="BB94A2A8"/>
    <w:styleLink w:val="HOYABulletedList"/>
    <w:lvl w:ilvl="0">
      <w:start w:val="1"/>
      <w:numFmt w:val="bullet"/>
      <w:lvlText w:val="—"/>
      <w:lvlJc w:val="left"/>
      <w:pPr>
        <w:ind w:left="245" w:hanging="245"/>
      </w:pPr>
      <w:rPr>
        <w:rFonts w:ascii="Verdana" w:hAnsi="Verdana" w:hint="default"/>
        <w:b w:val="0"/>
        <w:bCs w:val="0"/>
        <w:i w:val="0"/>
        <w:iCs w:val="0"/>
        <w:sz w:val="18"/>
        <w:szCs w:val="18"/>
      </w:rPr>
    </w:lvl>
    <w:lvl w:ilvl="1">
      <w:start w:val="1"/>
      <w:numFmt w:val="bullet"/>
      <w:lvlText w:val="—"/>
      <w:lvlJc w:val="left"/>
      <w:pPr>
        <w:ind w:left="490" w:hanging="245"/>
      </w:pPr>
      <w:rPr>
        <w:rFonts w:ascii="Verdana" w:hAnsi="Verdana" w:hint="default"/>
        <w:b w:val="0"/>
        <w:bCs w:val="0"/>
        <w:i w:val="0"/>
        <w:iCs w:val="0"/>
        <w:sz w:val="18"/>
        <w:szCs w:val="18"/>
      </w:rPr>
    </w:lvl>
    <w:lvl w:ilvl="2">
      <w:start w:val="1"/>
      <w:numFmt w:val="bullet"/>
      <w:lvlText w:val=""/>
      <w:lvlJc w:val="left"/>
      <w:pPr>
        <w:ind w:left="734" w:hanging="244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979" w:hanging="245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FB4F52"/>
    <w:multiLevelType w:val="multilevel"/>
    <w:tmpl w:val="BB94A2A8"/>
    <w:numStyleLink w:val="HOYABulletedList"/>
  </w:abstractNum>
  <w:abstractNum w:abstractNumId="14" w15:restartNumberingAfterBreak="0">
    <w:nsid w:val="38892343"/>
    <w:multiLevelType w:val="multilevel"/>
    <w:tmpl w:val="BB94A2A8"/>
    <w:numStyleLink w:val="HOYABulletedList"/>
  </w:abstractNum>
  <w:abstractNum w:abstractNumId="15" w15:restartNumberingAfterBreak="0">
    <w:nsid w:val="39681AAE"/>
    <w:multiLevelType w:val="multilevel"/>
    <w:tmpl w:val="BB94A2A8"/>
    <w:numStyleLink w:val="HOYABulletedList"/>
  </w:abstractNum>
  <w:abstractNum w:abstractNumId="16" w15:restartNumberingAfterBreak="0">
    <w:nsid w:val="3A191EFF"/>
    <w:multiLevelType w:val="multilevel"/>
    <w:tmpl w:val="BB94A2A8"/>
    <w:numStyleLink w:val="HOYABulletedList"/>
  </w:abstractNum>
  <w:abstractNum w:abstractNumId="17" w15:restartNumberingAfterBreak="0">
    <w:nsid w:val="3A6F7BE5"/>
    <w:multiLevelType w:val="hybridMultilevel"/>
    <w:tmpl w:val="AF20F31A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D2B661E"/>
    <w:multiLevelType w:val="hybridMultilevel"/>
    <w:tmpl w:val="AFF03F84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D5B0D51"/>
    <w:multiLevelType w:val="hybridMultilevel"/>
    <w:tmpl w:val="37AE6B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EB67CB2"/>
    <w:multiLevelType w:val="multilevel"/>
    <w:tmpl w:val="BB94A2A8"/>
    <w:numStyleLink w:val="HOYABulletedList"/>
  </w:abstractNum>
  <w:abstractNum w:abstractNumId="21" w15:restartNumberingAfterBreak="0">
    <w:nsid w:val="42376E4F"/>
    <w:multiLevelType w:val="hybridMultilevel"/>
    <w:tmpl w:val="DDF6A100"/>
    <w:lvl w:ilvl="0" w:tplc="F9304E18">
      <w:start w:val="1"/>
      <w:numFmt w:val="lowerLetter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CC314F7"/>
    <w:multiLevelType w:val="multilevel"/>
    <w:tmpl w:val="1C263146"/>
    <w:numStyleLink w:val="HOYANumberedList"/>
  </w:abstractNum>
  <w:abstractNum w:abstractNumId="23" w15:restartNumberingAfterBreak="0">
    <w:nsid w:val="545D34EA"/>
    <w:multiLevelType w:val="hybridMultilevel"/>
    <w:tmpl w:val="1C461500"/>
    <w:lvl w:ilvl="0" w:tplc="ED927E6C">
      <w:start w:val="1"/>
      <w:numFmt w:val="bullet"/>
      <w:lvlText w:val="—"/>
      <w:lvlJc w:val="left"/>
      <w:pPr>
        <w:ind w:left="245" w:hanging="245"/>
      </w:pPr>
      <w:rPr>
        <w:rFonts w:ascii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DC511F"/>
    <w:multiLevelType w:val="multilevel"/>
    <w:tmpl w:val="BB94A2A8"/>
    <w:numStyleLink w:val="HOYABulletedList"/>
  </w:abstractNum>
  <w:abstractNum w:abstractNumId="25" w15:restartNumberingAfterBreak="0">
    <w:nsid w:val="5742405A"/>
    <w:multiLevelType w:val="multilevel"/>
    <w:tmpl w:val="1C263146"/>
    <w:numStyleLink w:val="HOYANumberedList"/>
  </w:abstractNum>
  <w:abstractNum w:abstractNumId="26" w15:restartNumberingAfterBreak="0">
    <w:nsid w:val="5948688B"/>
    <w:multiLevelType w:val="hybridMultilevel"/>
    <w:tmpl w:val="3E20A31E"/>
    <w:lvl w:ilvl="0" w:tplc="9FE223F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7" w15:restartNumberingAfterBreak="0">
    <w:nsid w:val="5EB81681"/>
    <w:multiLevelType w:val="hybridMultilevel"/>
    <w:tmpl w:val="EBE8DC18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5EDC732E"/>
    <w:multiLevelType w:val="hybridMultilevel"/>
    <w:tmpl w:val="0D806466"/>
    <w:lvl w:ilvl="0" w:tplc="025E1D9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9" w15:restartNumberingAfterBreak="0">
    <w:nsid w:val="622C6E8E"/>
    <w:multiLevelType w:val="hybridMultilevel"/>
    <w:tmpl w:val="85CEA072"/>
    <w:lvl w:ilvl="0" w:tplc="4F26CF0C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649A4032"/>
    <w:multiLevelType w:val="hybridMultilevel"/>
    <w:tmpl w:val="058AE150"/>
    <w:lvl w:ilvl="0" w:tplc="93CC9A3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50B2A13"/>
    <w:multiLevelType w:val="hybridMultilevel"/>
    <w:tmpl w:val="C5B8D7E0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6AF1280"/>
    <w:multiLevelType w:val="multilevel"/>
    <w:tmpl w:val="BB94A2A8"/>
    <w:numStyleLink w:val="HOYABulletedList"/>
  </w:abstractNum>
  <w:abstractNum w:abstractNumId="33" w15:restartNumberingAfterBreak="0">
    <w:nsid w:val="6A186BA5"/>
    <w:multiLevelType w:val="hybridMultilevel"/>
    <w:tmpl w:val="AF4A4FB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6FE3326B"/>
    <w:multiLevelType w:val="multilevel"/>
    <w:tmpl w:val="BB94A2A8"/>
    <w:numStyleLink w:val="HOYABulletedList"/>
  </w:abstractNum>
  <w:abstractNum w:abstractNumId="35" w15:restartNumberingAfterBreak="0">
    <w:nsid w:val="71814459"/>
    <w:multiLevelType w:val="hybridMultilevel"/>
    <w:tmpl w:val="963C2606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76ED2AA6"/>
    <w:multiLevelType w:val="multilevel"/>
    <w:tmpl w:val="1C461500"/>
    <w:lvl w:ilvl="0">
      <w:start w:val="1"/>
      <w:numFmt w:val="bullet"/>
      <w:lvlText w:val="—"/>
      <w:lvlJc w:val="left"/>
      <w:pPr>
        <w:ind w:left="245" w:hanging="245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9DB0E84"/>
    <w:multiLevelType w:val="hybridMultilevel"/>
    <w:tmpl w:val="C6065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914E60"/>
    <w:multiLevelType w:val="hybridMultilevel"/>
    <w:tmpl w:val="F75E5BC2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7D2B3340"/>
    <w:multiLevelType w:val="hybridMultilevel"/>
    <w:tmpl w:val="9738AB1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5234656">
    <w:abstractNumId w:val="23"/>
  </w:num>
  <w:num w:numId="2" w16cid:durableId="498930667">
    <w:abstractNumId w:val="36"/>
  </w:num>
  <w:num w:numId="3" w16cid:durableId="331177705">
    <w:abstractNumId w:val="12"/>
  </w:num>
  <w:num w:numId="4" w16cid:durableId="1459838071">
    <w:abstractNumId w:val="16"/>
  </w:num>
  <w:num w:numId="5" w16cid:durableId="2100131886">
    <w:abstractNumId w:val="14"/>
  </w:num>
  <w:num w:numId="6" w16cid:durableId="1080253266">
    <w:abstractNumId w:val="20"/>
  </w:num>
  <w:num w:numId="7" w16cid:durableId="731586532">
    <w:abstractNumId w:val="5"/>
  </w:num>
  <w:num w:numId="8" w16cid:durableId="1683432077">
    <w:abstractNumId w:val="4"/>
  </w:num>
  <w:num w:numId="9" w16cid:durableId="1897205330">
    <w:abstractNumId w:val="9"/>
  </w:num>
  <w:num w:numId="10" w16cid:durableId="32846593">
    <w:abstractNumId w:val="34"/>
  </w:num>
  <w:num w:numId="11" w16cid:durableId="1707023551">
    <w:abstractNumId w:val="22"/>
  </w:num>
  <w:num w:numId="12" w16cid:durableId="930159928">
    <w:abstractNumId w:val="32"/>
  </w:num>
  <w:num w:numId="13" w16cid:durableId="1823236649">
    <w:abstractNumId w:val="25"/>
  </w:num>
  <w:num w:numId="14" w16cid:durableId="372582602">
    <w:abstractNumId w:val="13"/>
  </w:num>
  <w:num w:numId="15" w16cid:durableId="388044034">
    <w:abstractNumId w:val="15"/>
  </w:num>
  <w:num w:numId="16" w16cid:durableId="209802309">
    <w:abstractNumId w:val="24"/>
  </w:num>
  <w:num w:numId="17" w16cid:durableId="1068840254">
    <w:abstractNumId w:val="7"/>
  </w:num>
  <w:num w:numId="18" w16cid:durableId="730083733">
    <w:abstractNumId w:val="0"/>
  </w:num>
  <w:num w:numId="19" w16cid:durableId="1236819570">
    <w:abstractNumId w:val="30"/>
  </w:num>
  <w:num w:numId="20" w16cid:durableId="2105224677">
    <w:abstractNumId w:val="37"/>
  </w:num>
  <w:num w:numId="21" w16cid:durableId="963775925">
    <w:abstractNumId w:val="11"/>
  </w:num>
  <w:num w:numId="22" w16cid:durableId="62608493">
    <w:abstractNumId w:val="19"/>
  </w:num>
  <w:num w:numId="23" w16cid:durableId="1800563861">
    <w:abstractNumId w:val="39"/>
  </w:num>
  <w:num w:numId="24" w16cid:durableId="756244676">
    <w:abstractNumId w:val="33"/>
  </w:num>
  <w:num w:numId="25" w16cid:durableId="1016344192">
    <w:abstractNumId w:val="21"/>
  </w:num>
  <w:num w:numId="26" w16cid:durableId="374669970">
    <w:abstractNumId w:val="1"/>
  </w:num>
  <w:num w:numId="27" w16cid:durableId="2021277286">
    <w:abstractNumId w:val="17"/>
  </w:num>
  <w:num w:numId="28" w16cid:durableId="1131821797">
    <w:abstractNumId w:val="6"/>
  </w:num>
  <w:num w:numId="29" w16cid:durableId="1770193731">
    <w:abstractNumId w:val="8"/>
  </w:num>
  <w:num w:numId="30" w16cid:durableId="641271674">
    <w:abstractNumId w:val="31"/>
  </w:num>
  <w:num w:numId="31" w16cid:durableId="1731884821">
    <w:abstractNumId w:val="18"/>
  </w:num>
  <w:num w:numId="32" w16cid:durableId="1544441835">
    <w:abstractNumId w:val="27"/>
  </w:num>
  <w:num w:numId="33" w16cid:durableId="487288157">
    <w:abstractNumId w:val="35"/>
  </w:num>
  <w:num w:numId="34" w16cid:durableId="432168311">
    <w:abstractNumId w:val="2"/>
  </w:num>
  <w:num w:numId="35" w16cid:durableId="2025473310">
    <w:abstractNumId w:val="38"/>
  </w:num>
  <w:num w:numId="36" w16cid:durableId="1104770567">
    <w:abstractNumId w:val="3"/>
  </w:num>
  <w:num w:numId="37" w16cid:durableId="604070317">
    <w:abstractNumId w:val="28"/>
  </w:num>
  <w:num w:numId="38" w16cid:durableId="1138261780">
    <w:abstractNumId w:val="26"/>
  </w:num>
  <w:num w:numId="39" w16cid:durableId="1342393936">
    <w:abstractNumId w:val="29"/>
  </w:num>
  <w:num w:numId="40" w16cid:durableId="11568695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hkEnclosure" w:val="False"/>
    <w:docVar w:name="cmbSender" w:val="Yun Sing See"/>
    <w:docVar w:name="Image" w:val="sin03"/>
    <w:docVar w:name="optPlain" w:val="True"/>
    <w:docVar w:name="Paper" w:val="A4"/>
    <w:docVar w:name="txtClosing" w:val="Sincerely,"/>
    <w:docVar w:name="txtDate" w:val="30 October 2014"/>
    <w:docVar w:name="txtSalutation" w:val="Dear Name,"/>
  </w:docVars>
  <w:rsids>
    <w:rsidRoot w:val="001457CD"/>
    <w:rsid w:val="00021157"/>
    <w:rsid w:val="00024023"/>
    <w:rsid w:val="00031C72"/>
    <w:rsid w:val="00036AA7"/>
    <w:rsid w:val="00054BE2"/>
    <w:rsid w:val="00057731"/>
    <w:rsid w:val="00062796"/>
    <w:rsid w:val="00062EBF"/>
    <w:rsid w:val="00074A29"/>
    <w:rsid w:val="000816DF"/>
    <w:rsid w:val="00092661"/>
    <w:rsid w:val="000A27DB"/>
    <w:rsid w:val="000A2A09"/>
    <w:rsid w:val="000A5DF8"/>
    <w:rsid w:val="000A618D"/>
    <w:rsid w:val="000B0EB7"/>
    <w:rsid w:val="000B3ABF"/>
    <w:rsid w:val="000B6FF2"/>
    <w:rsid w:val="000C0793"/>
    <w:rsid w:val="000C09CB"/>
    <w:rsid w:val="000C397B"/>
    <w:rsid w:val="000C71FF"/>
    <w:rsid w:val="000E2508"/>
    <w:rsid w:val="000E5020"/>
    <w:rsid w:val="000F2A48"/>
    <w:rsid w:val="000F3FC5"/>
    <w:rsid w:val="0010119B"/>
    <w:rsid w:val="00111C4A"/>
    <w:rsid w:val="00115E5D"/>
    <w:rsid w:val="00117DF2"/>
    <w:rsid w:val="001218AD"/>
    <w:rsid w:val="001457CD"/>
    <w:rsid w:val="00151889"/>
    <w:rsid w:val="0016284D"/>
    <w:rsid w:val="00171914"/>
    <w:rsid w:val="00187996"/>
    <w:rsid w:val="00196272"/>
    <w:rsid w:val="001A5C22"/>
    <w:rsid w:val="001B70B2"/>
    <w:rsid w:val="001C4929"/>
    <w:rsid w:val="001D27BA"/>
    <w:rsid w:val="001D5BAC"/>
    <w:rsid w:val="001E57F8"/>
    <w:rsid w:val="001F1BFF"/>
    <w:rsid w:val="00200ACC"/>
    <w:rsid w:val="002021C0"/>
    <w:rsid w:val="002029EE"/>
    <w:rsid w:val="00213FAD"/>
    <w:rsid w:val="00222450"/>
    <w:rsid w:val="00226B6D"/>
    <w:rsid w:val="0023396A"/>
    <w:rsid w:val="00233A75"/>
    <w:rsid w:val="00237308"/>
    <w:rsid w:val="0024317F"/>
    <w:rsid w:val="00246CFB"/>
    <w:rsid w:val="00247648"/>
    <w:rsid w:val="00247B64"/>
    <w:rsid w:val="00250B7B"/>
    <w:rsid w:val="00251D28"/>
    <w:rsid w:val="002610FB"/>
    <w:rsid w:val="0026251C"/>
    <w:rsid w:val="0026446C"/>
    <w:rsid w:val="00266C78"/>
    <w:rsid w:val="0027328E"/>
    <w:rsid w:val="0028168D"/>
    <w:rsid w:val="00290402"/>
    <w:rsid w:val="002A012C"/>
    <w:rsid w:val="002A1290"/>
    <w:rsid w:val="002A6D96"/>
    <w:rsid w:val="002B3764"/>
    <w:rsid w:val="002B39C5"/>
    <w:rsid w:val="002B58AD"/>
    <w:rsid w:val="002C219D"/>
    <w:rsid w:val="002D4038"/>
    <w:rsid w:val="002D5778"/>
    <w:rsid w:val="002F0E74"/>
    <w:rsid w:val="002F247A"/>
    <w:rsid w:val="002F3040"/>
    <w:rsid w:val="002F422F"/>
    <w:rsid w:val="002F5339"/>
    <w:rsid w:val="00303A5D"/>
    <w:rsid w:val="00304BCE"/>
    <w:rsid w:val="00304EB9"/>
    <w:rsid w:val="00313CD2"/>
    <w:rsid w:val="00324E57"/>
    <w:rsid w:val="00342A54"/>
    <w:rsid w:val="00352D5F"/>
    <w:rsid w:val="0036022B"/>
    <w:rsid w:val="00382D76"/>
    <w:rsid w:val="00384029"/>
    <w:rsid w:val="00384BCC"/>
    <w:rsid w:val="00393102"/>
    <w:rsid w:val="00394E00"/>
    <w:rsid w:val="00394E8E"/>
    <w:rsid w:val="003A0BC3"/>
    <w:rsid w:val="003B68F1"/>
    <w:rsid w:val="003C0605"/>
    <w:rsid w:val="003C1D0A"/>
    <w:rsid w:val="003D0331"/>
    <w:rsid w:val="003D06F7"/>
    <w:rsid w:val="003D7382"/>
    <w:rsid w:val="003D7D7C"/>
    <w:rsid w:val="00400D80"/>
    <w:rsid w:val="0040360E"/>
    <w:rsid w:val="00412A54"/>
    <w:rsid w:val="0043681F"/>
    <w:rsid w:val="00445B47"/>
    <w:rsid w:val="00453327"/>
    <w:rsid w:val="00462F77"/>
    <w:rsid w:val="0047131C"/>
    <w:rsid w:val="00472FC3"/>
    <w:rsid w:val="00474FBB"/>
    <w:rsid w:val="00485BF5"/>
    <w:rsid w:val="00491F0E"/>
    <w:rsid w:val="00494FDE"/>
    <w:rsid w:val="00495AEB"/>
    <w:rsid w:val="004B3BD3"/>
    <w:rsid w:val="004B469F"/>
    <w:rsid w:val="004B548A"/>
    <w:rsid w:val="004C5253"/>
    <w:rsid w:val="004C5C86"/>
    <w:rsid w:val="004D4BFA"/>
    <w:rsid w:val="004F5982"/>
    <w:rsid w:val="005006B5"/>
    <w:rsid w:val="00504D92"/>
    <w:rsid w:val="0051262E"/>
    <w:rsid w:val="00514BFE"/>
    <w:rsid w:val="0052085A"/>
    <w:rsid w:val="0052416C"/>
    <w:rsid w:val="00542445"/>
    <w:rsid w:val="005436EB"/>
    <w:rsid w:val="0055293F"/>
    <w:rsid w:val="00562F4A"/>
    <w:rsid w:val="005636A2"/>
    <w:rsid w:val="00583A53"/>
    <w:rsid w:val="005869BC"/>
    <w:rsid w:val="0058725C"/>
    <w:rsid w:val="00590BEE"/>
    <w:rsid w:val="005A2157"/>
    <w:rsid w:val="005A60B2"/>
    <w:rsid w:val="005A7A49"/>
    <w:rsid w:val="005B1053"/>
    <w:rsid w:val="005B343A"/>
    <w:rsid w:val="005C3048"/>
    <w:rsid w:val="005C61FB"/>
    <w:rsid w:val="005D2E88"/>
    <w:rsid w:val="005D4F04"/>
    <w:rsid w:val="005E384C"/>
    <w:rsid w:val="005F0739"/>
    <w:rsid w:val="005F42DA"/>
    <w:rsid w:val="005F527B"/>
    <w:rsid w:val="006105A0"/>
    <w:rsid w:val="006111A8"/>
    <w:rsid w:val="00616CE9"/>
    <w:rsid w:val="00620D12"/>
    <w:rsid w:val="00622013"/>
    <w:rsid w:val="00623CB2"/>
    <w:rsid w:val="006436F8"/>
    <w:rsid w:val="00647215"/>
    <w:rsid w:val="006665C9"/>
    <w:rsid w:val="00667FD2"/>
    <w:rsid w:val="006708D9"/>
    <w:rsid w:val="00671FF0"/>
    <w:rsid w:val="00674465"/>
    <w:rsid w:val="006821F6"/>
    <w:rsid w:val="006A1F55"/>
    <w:rsid w:val="006A35A5"/>
    <w:rsid w:val="006A6B19"/>
    <w:rsid w:val="006B1570"/>
    <w:rsid w:val="006D4320"/>
    <w:rsid w:val="006D505F"/>
    <w:rsid w:val="006E6758"/>
    <w:rsid w:val="006F56C5"/>
    <w:rsid w:val="00701BE7"/>
    <w:rsid w:val="00711720"/>
    <w:rsid w:val="00711D9B"/>
    <w:rsid w:val="00715A78"/>
    <w:rsid w:val="00716C84"/>
    <w:rsid w:val="00730EC8"/>
    <w:rsid w:val="007456B1"/>
    <w:rsid w:val="00747288"/>
    <w:rsid w:val="00755D09"/>
    <w:rsid w:val="00757107"/>
    <w:rsid w:val="00764178"/>
    <w:rsid w:val="00764376"/>
    <w:rsid w:val="00764EB4"/>
    <w:rsid w:val="0077197D"/>
    <w:rsid w:val="00773EA6"/>
    <w:rsid w:val="00774EB6"/>
    <w:rsid w:val="007755B2"/>
    <w:rsid w:val="007845BC"/>
    <w:rsid w:val="00787D38"/>
    <w:rsid w:val="00792A22"/>
    <w:rsid w:val="0079734F"/>
    <w:rsid w:val="007A04B3"/>
    <w:rsid w:val="007B3E03"/>
    <w:rsid w:val="007B4BB2"/>
    <w:rsid w:val="007B7E2E"/>
    <w:rsid w:val="007C777C"/>
    <w:rsid w:val="007D5B35"/>
    <w:rsid w:val="007F0BFE"/>
    <w:rsid w:val="00801373"/>
    <w:rsid w:val="00812D20"/>
    <w:rsid w:val="008149C2"/>
    <w:rsid w:val="00816C19"/>
    <w:rsid w:val="008326A3"/>
    <w:rsid w:val="00835A72"/>
    <w:rsid w:val="0083652C"/>
    <w:rsid w:val="0083771B"/>
    <w:rsid w:val="00837BEA"/>
    <w:rsid w:val="008633D4"/>
    <w:rsid w:val="00874C0E"/>
    <w:rsid w:val="008B2C45"/>
    <w:rsid w:val="008B5620"/>
    <w:rsid w:val="008B6115"/>
    <w:rsid w:val="008B697E"/>
    <w:rsid w:val="008C4E88"/>
    <w:rsid w:val="008D5F30"/>
    <w:rsid w:val="008E4708"/>
    <w:rsid w:val="008E675B"/>
    <w:rsid w:val="008E6D14"/>
    <w:rsid w:val="008E6D5A"/>
    <w:rsid w:val="008F43CB"/>
    <w:rsid w:val="009130CD"/>
    <w:rsid w:val="00913FC0"/>
    <w:rsid w:val="0091760D"/>
    <w:rsid w:val="00927DB7"/>
    <w:rsid w:val="00933946"/>
    <w:rsid w:val="009373DB"/>
    <w:rsid w:val="00950D57"/>
    <w:rsid w:val="00950DCE"/>
    <w:rsid w:val="0096249A"/>
    <w:rsid w:val="009630A7"/>
    <w:rsid w:val="009648AE"/>
    <w:rsid w:val="00984A3A"/>
    <w:rsid w:val="009A49D5"/>
    <w:rsid w:val="009B2DE3"/>
    <w:rsid w:val="009B4417"/>
    <w:rsid w:val="009C08EC"/>
    <w:rsid w:val="009C119D"/>
    <w:rsid w:val="009C23F4"/>
    <w:rsid w:val="009C3F10"/>
    <w:rsid w:val="009C6AE4"/>
    <w:rsid w:val="009D7FE8"/>
    <w:rsid w:val="009E519A"/>
    <w:rsid w:val="009F1081"/>
    <w:rsid w:val="00A03FCB"/>
    <w:rsid w:val="00A100E3"/>
    <w:rsid w:val="00A4515C"/>
    <w:rsid w:val="00A46F5D"/>
    <w:rsid w:val="00A47030"/>
    <w:rsid w:val="00A50029"/>
    <w:rsid w:val="00A50493"/>
    <w:rsid w:val="00A54B54"/>
    <w:rsid w:val="00A67763"/>
    <w:rsid w:val="00A67B77"/>
    <w:rsid w:val="00A77921"/>
    <w:rsid w:val="00A82F19"/>
    <w:rsid w:val="00A8478C"/>
    <w:rsid w:val="00A85C4A"/>
    <w:rsid w:val="00AB48A1"/>
    <w:rsid w:val="00AB6291"/>
    <w:rsid w:val="00AD6957"/>
    <w:rsid w:val="00AD7CFE"/>
    <w:rsid w:val="00AE0AE9"/>
    <w:rsid w:val="00AE55B8"/>
    <w:rsid w:val="00AF19FF"/>
    <w:rsid w:val="00AF1A6F"/>
    <w:rsid w:val="00AF7886"/>
    <w:rsid w:val="00B13AFD"/>
    <w:rsid w:val="00B244A7"/>
    <w:rsid w:val="00B270A8"/>
    <w:rsid w:val="00B419D1"/>
    <w:rsid w:val="00B50D97"/>
    <w:rsid w:val="00B5440C"/>
    <w:rsid w:val="00B549B8"/>
    <w:rsid w:val="00B63DFB"/>
    <w:rsid w:val="00B70D26"/>
    <w:rsid w:val="00B738CB"/>
    <w:rsid w:val="00B9690A"/>
    <w:rsid w:val="00B9792F"/>
    <w:rsid w:val="00BA430F"/>
    <w:rsid w:val="00BB06E2"/>
    <w:rsid w:val="00BB27BB"/>
    <w:rsid w:val="00BC1A66"/>
    <w:rsid w:val="00BC3775"/>
    <w:rsid w:val="00BF10A6"/>
    <w:rsid w:val="00BF52E0"/>
    <w:rsid w:val="00BF57E5"/>
    <w:rsid w:val="00BF7921"/>
    <w:rsid w:val="00C02497"/>
    <w:rsid w:val="00C150B3"/>
    <w:rsid w:val="00C24197"/>
    <w:rsid w:val="00C24265"/>
    <w:rsid w:val="00C400D4"/>
    <w:rsid w:val="00C42578"/>
    <w:rsid w:val="00C50D2F"/>
    <w:rsid w:val="00C54648"/>
    <w:rsid w:val="00C57136"/>
    <w:rsid w:val="00C62193"/>
    <w:rsid w:val="00C66D7D"/>
    <w:rsid w:val="00C7259E"/>
    <w:rsid w:val="00C74F19"/>
    <w:rsid w:val="00C77B0E"/>
    <w:rsid w:val="00C808BD"/>
    <w:rsid w:val="00C80CC7"/>
    <w:rsid w:val="00C83271"/>
    <w:rsid w:val="00C95D48"/>
    <w:rsid w:val="00C96916"/>
    <w:rsid w:val="00CA0AB6"/>
    <w:rsid w:val="00CA2080"/>
    <w:rsid w:val="00CA5292"/>
    <w:rsid w:val="00CA7EA9"/>
    <w:rsid w:val="00CB018E"/>
    <w:rsid w:val="00CB7DDD"/>
    <w:rsid w:val="00CC6E92"/>
    <w:rsid w:val="00CD436B"/>
    <w:rsid w:val="00CE7061"/>
    <w:rsid w:val="00CF78F1"/>
    <w:rsid w:val="00D13C92"/>
    <w:rsid w:val="00D2269B"/>
    <w:rsid w:val="00D26769"/>
    <w:rsid w:val="00D30F3E"/>
    <w:rsid w:val="00D3620E"/>
    <w:rsid w:val="00D368D2"/>
    <w:rsid w:val="00D43181"/>
    <w:rsid w:val="00D54358"/>
    <w:rsid w:val="00D55082"/>
    <w:rsid w:val="00D61734"/>
    <w:rsid w:val="00D66577"/>
    <w:rsid w:val="00D66B01"/>
    <w:rsid w:val="00D8322A"/>
    <w:rsid w:val="00D86545"/>
    <w:rsid w:val="00D86BDF"/>
    <w:rsid w:val="00D912A0"/>
    <w:rsid w:val="00D92DDB"/>
    <w:rsid w:val="00DA763B"/>
    <w:rsid w:val="00DC3379"/>
    <w:rsid w:val="00DD5A83"/>
    <w:rsid w:val="00DD5C15"/>
    <w:rsid w:val="00DE4708"/>
    <w:rsid w:val="00DF12E9"/>
    <w:rsid w:val="00DF7E29"/>
    <w:rsid w:val="00E11253"/>
    <w:rsid w:val="00E12577"/>
    <w:rsid w:val="00E13E7C"/>
    <w:rsid w:val="00E1546D"/>
    <w:rsid w:val="00E15BB1"/>
    <w:rsid w:val="00E169A7"/>
    <w:rsid w:val="00E173F0"/>
    <w:rsid w:val="00E258CC"/>
    <w:rsid w:val="00E3107C"/>
    <w:rsid w:val="00E3211C"/>
    <w:rsid w:val="00E37D25"/>
    <w:rsid w:val="00E40A74"/>
    <w:rsid w:val="00E4188C"/>
    <w:rsid w:val="00E4302A"/>
    <w:rsid w:val="00E449C4"/>
    <w:rsid w:val="00E51F6F"/>
    <w:rsid w:val="00E570C0"/>
    <w:rsid w:val="00E60FE9"/>
    <w:rsid w:val="00E630F0"/>
    <w:rsid w:val="00E7341A"/>
    <w:rsid w:val="00E73FE1"/>
    <w:rsid w:val="00E81B4D"/>
    <w:rsid w:val="00E81BF7"/>
    <w:rsid w:val="00E85023"/>
    <w:rsid w:val="00E86100"/>
    <w:rsid w:val="00E879FD"/>
    <w:rsid w:val="00E906D5"/>
    <w:rsid w:val="00EA3B4E"/>
    <w:rsid w:val="00EA642E"/>
    <w:rsid w:val="00EB1314"/>
    <w:rsid w:val="00EB48C4"/>
    <w:rsid w:val="00EC0C9A"/>
    <w:rsid w:val="00EC77B0"/>
    <w:rsid w:val="00F128F9"/>
    <w:rsid w:val="00F1316D"/>
    <w:rsid w:val="00F131FB"/>
    <w:rsid w:val="00F1770A"/>
    <w:rsid w:val="00F23119"/>
    <w:rsid w:val="00F248A2"/>
    <w:rsid w:val="00F34018"/>
    <w:rsid w:val="00F37B28"/>
    <w:rsid w:val="00F41715"/>
    <w:rsid w:val="00F537D0"/>
    <w:rsid w:val="00F53DA5"/>
    <w:rsid w:val="00F578DB"/>
    <w:rsid w:val="00F6276B"/>
    <w:rsid w:val="00F655E7"/>
    <w:rsid w:val="00F7600F"/>
    <w:rsid w:val="00F94373"/>
    <w:rsid w:val="00F97639"/>
    <w:rsid w:val="00FA2701"/>
    <w:rsid w:val="00FA4770"/>
    <w:rsid w:val="00FB5BF2"/>
    <w:rsid w:val="00FC1067"/>
    <w:rsid w:val="00FC15EC"/>
    <w:rsid w:val="00FC2296"/>
    <w:rsid w:val="00FC2583"/>
    <w:rsid w:val="00FC2EFB"/>
    <w:rsid w:val="00FC2F62"/>
    <w:rsid w:val="00FD26DF"/>
    <w:rsid w:val="00FE1A13"/>
    <w:rsid w:val="00FF37D7"/>
    <w:rsid w:val="00FF4B42"/>
    <w:rsid w:val="00FF5A1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5DCD58DA"/>
  <w15:docId w15:val="{D926EBAE-3242-417F-B4BA-8D7A23063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343A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3FC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1F5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A1F55"/>
  </w:style>
  <w:style w:type="paragraph" w:styleId="Footer">
    <w:name w:val="footer"/>
    <w:basedOn w:val="Normal"/>
    <w:link w:val="FooterChar"/>
    <w:uiPriority w:val="99"/>
    <w:unhideWhenUsed/>
    <w:rsid w:val="006A1F5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1F55"/>
  </w:style>
  <w:style w:type="paragraph" w:styleId="BalloonText">
    <w:name w:val="Balloon Text"/>
    <w:basedOn w:val="Normal"/>
    <w:link w:val="BalloonTextChar"/>
    <w:uiPriority w:val="99"/>
    <w:semiHidden/>
    <w:unhideWhenUsed/>
    <w:rsid w:val="006A1F5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1F55"/>
    <w:rPr>
      <w:rFonts w:ascii="Lucida Grande" w:hAnsi="Lucida Grande" w:cs="Lucida Grande"/>
      <w:sz w:val="18"/>
      <w:szCs w:val="18"/>
    </w:rPr>
  </w:style>
  <w:style w:type="paragraph" w:customStyle="1" w:styleId="HOYAText">
    <w:name w:val="HOYA_Text"/>
    <w:basedOn w:val="Normal"/>
    <w:qFormat/>
    <w:rsid w:val="00226B6D"/>
    <w:pPr>
      <w:spacing w:line="280" w:lineRule="exact"/>
    </w:pPr>
    <w:rPr>
      <w:rFonts w:ascii="Verdana" w:hAnsi="Verdana"/>
      <w:sz w:val="18"/>
    </w:rPr>
  </w:style>
  <w:style w:type="numbering" w:customStyle="1" w:styleId="HOYANumberedList">
    <w:name w:val="HOYA_Numbered List"/>
    <w:uiPriority w:val="99"/>
    <w:rsid w:val="00E906D5"/>
    <w:pPr>
      <w:numPr>
        <w:numId w:val="8"/>
      </w:numPr>
    </w:pPr>
  </w:style>
  <w:style w:type="numbering" w:customStyle="1" w:styleId="HOYABulletedList">
    <w:name w:val="HOYA_Bulleted List"/>
    <w:uiPriority w:val="99"/>
    <w:rsid w:val="00D2269B"/>
    <w:pPr>
      <w:numPr>
        <w:numId w:val="3"/>
      </w:numPr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0F3FC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39"/>
    <w:rsid w:val="00F7600F"/>
    <w:rPr>
      <w:rFonts w:ascii="Times New Roman" w:hAnsi="Times New Roman" w:cs="Angsana New"/>
      <w:sz w:val="20"/>
      <w:szCs w:val="20"/>
      <w:lang w:bidi="th-T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031C72"/>
  </w:style>
  <w:style w:type="character" w:customStyle="1" w:styleId="DateChar">
    <w:name w:val="Date Char"/>
    <w:basedOn w:val="DefaultParagraphFont"/>
    <w:link w:val="Date"/>
    <w:uiPriority w:val="99"/>
    <w:semiHidden/>
    <w:rsid w:val="00031C72"/>
  </w:style>
  <w:style w:type="paragraph" w:styleId="ListParagraph">
    <w:name w:val="List Paragraph"/>
    <w:basedOn w:val="Normal"/>
    <w:uiPriority w:val="34"/>
    <w:qFormat/>
    <w:rsid w:val="00874C0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630F0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630F0"/>
    <w:rPr>
      <w:color w:val="605E5C"/>
      <w:shd w:val="clear" w:color="auto" w:fill="E1DFDD"/>
    </w:rPr>
  </w:style>
  <w:style w:type="paragraph" w:customStyle="1" w:styleId="Default">
    <w:name w:val="Default"/>
    <w:rsid w:val="00764376"/>
    <w:pPr>
      <w:autoSpaceDE w:val="0"/>
      <w:autoSpaceDN w:val="0"/>
      <w:adjustRightInd w:val="0"/>
    </w:pPr>
    <w:rPr>
      <w:rFonts w:ascii="Arial" w:hAnsi="Arial" w:cs="Arial"/>
      <w:color w:val="000000"/>
    </w:rPr>
  </w:style>
  <w:style w:type="character" w:styleId="CommentReference">
    <w:name w:val="annotation reference"/>
    <w:basedOn w:val="DefaultParagraphFont"/>
    <w:uiPriority w:val="99"/>
    <w:semiHidden/>
    <w:unhideWhenUsed/>
    <w:rsid w:val="009B441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B4417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B4417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B441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B4417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BF10A6"/>
    <w:pPr>
      <w:widowControl w:val="0"/>
      <w:wordWrap w:val="0"/>
      <w:autoSpaceDE w:val="0"/>
      <w:autoSpaceDN w:val="0"/>
      <w:spacing w:before="240" w:after="120" w:line="259" w:lineRule="auto"/>
      <w:jc w:val="center"/>
      <w:outlineLvl w:val="0"/>
    </w:pPr>
    <w:rPr>
      <w:rFonts w:asciiTheme="majorHAnsi" w:eastAsiaTheme="majorEastAsia" w:hAnsiTheme="majorHAnsi" w:cstheme="majorBidi"/>
      <w:b/>
      <w:bCs/>
      <w:kern w:val="2"/>
      <w:sz w:val="32"/>
      <w:szCs w:val="32"/>
      <w:lang w:eastAsia="ko-KR"/>
    </w:rPr>
  </w:style>
  <w:style w:type="character" w:customStyle="1" w:styleId="TitleChar">
    <w:name w:val="Title Char"/>
    <w:basedOn w:val="DefaultParagraphFont"/>
    <w:link w:val="Title"/>
    <w:uiPriority w:val="10"/>
    <w:rsid w:val="00BF10A6"/>
    <w:rPr>
      <w:rFonts w:asciiTheme="majorHAnsi" w:eastAsiaTheme="majorEastAsia" w:hAnsiTheme="majorHAnsi" w:cstheme="majorBidi"/>
      <w:b/>
      <w:bCs/>
      <w:kern w:val="2"/>
      <w:sz w:val="32"/>
      <w:szCs w:val="32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18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5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8" Type="http://schemas.openxmlformats.org/officeDocument/2006/relationships/image" Target="media/image8.emf"/><Relationship Id="rId3" Type="http://schemas.openxmlformats.org/officeDocument/2006/relationships/image" Target="media/image3.emf"/><Relationship Id="rId7" Type="http://schemas.openxmlformats.org/officeDocument/2006/relationships/image" Target="media/image7.emf"/><Relationship Id="rId2" Type="http://schemas.openxmlformats.org/officeDocument/2006/relationships/image" Target="media/image2.emf"/><Relationship Id="rId1" Type="http://schemas.openxmlformats.org/officeDocument/2006/relationships/image" Target="media/image1.emf"/><Relationship Id="rId6" Type="http://schemas.openxmlformats.org/officeDocument/2006/relationships/image" Target="media/image6.emf"/><Relationship Id="rId11" Type="http://schemas.openxmlformats.org/officeDocument/2006/relationships/image" Target="media/image11.emf"/><Relationship Id="rId5" Type="http://schemas.openxmlformats.org/officeDocument/2006/relationships/image" Target="media/image5.emf"/><Relationship Id="rId10" Type="http://schemas.openxmlformats.org/officeDocument/2006/relationships/image" Target="media/image10.emf"/><Relationship Id="rId4" Type="http://schemas.openxmlformats.org/officeDocument/2006/relationships/image" Target="media/image4.emf"/><Relationship Id="rId9" Type="http://schemas.openxmlformats.org/officeDocument/2006/relationships/image" Target="media/image9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SEEYS\00%20Human%20Resource\HSO%20Letter%20Head%20&amp;%20Memo%20template\HOYA_LH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B417E52888094C86A9F007A501E137" ma:contentTypeVersion="13" ma:contentTypeDescription="Create a new document." ma:contentTypeScope="" ma:versionID="a99d0cc491c1a121c9fb8f91396fe9b1">
  <xsd:schema xmlns:xsd="http://www.w3.org/2001/XMLSchema" xmlns:xs="http://www.w3.org/2001/XMLSchema" xmlns:p="http://schemas.microsoft.com/office/2006/metadata/properties" xmlns:ns3="fa1912d2-b5c8-459a-8de4-2f72cb8bfa72" xmlns:ns4="dda44205-f9fd-4033-9407-5e3e682caae0" targetNamespace="http://schemas.microsoft.com/office/2006/metadata/properties" ma:root="true" ma:fieldsID="075aff634efd3f6a32f282b849bf6706" ns3:_="" ns4:_="">
    <xsd:import namespace="fa1912d2-b5c8-459a-8de4-2f72cb8bfa72"/>
    <xsd:import namespace="dda44205-f9fd-4033-9407-5e3e682caae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1912d2-b5c8-459a-8de4-2f72cb8bfa7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a44205-f9fd-4033-9407-5e3e682caae0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2134C2E-56B3-438D-A46D-3EA5AB85493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D16AC42-C6F0-48E4-B1A5-1867B386DCD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748C5FF-0AE5-49A0-BBF4-53B3797917B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861A859-7E4D-4B46-83CD-82599FE62CF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a1912d2-b5c8-459a-8de4-2f72cb8bfa72"/>
    <ds:schemaRef ds:uri="dda44205-f9fd-4033-9407-5e3e682caae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HOYA_LH.dotm</Template>
  <TotalTime>52</TotalTime>
  <Pages>3</Pages>
  <Words>436</Words>
  <Characters>2486</Characters>
  <Application>Microsoft Office Word</Application>
  <DocSecurity>0</DocSecurity>
  <Lines>20</Lines>
  <Paragraphs>5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The Belfry Group, LLC</Company>
  <LinksUpToDate>false</LinksUpToDate>
  <CharactersWithSpaces>2917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SEE Yun Sing</dc:creator>
  <cp:lastModifiedBy>GOEY Choong Hong</cp:lastModifiedBy>
  <cp:revision>27</cp:revision>
  <cp:lastPrinted>2018-12-12T03:19:00Z</cp:lastPrinted>
  <dcterms:created xsi:type="dcterms:W3CDTF">2023-03-31T08:41:00Z</dcterms:created>
  <dcterms:modified xsi:type="dcterms:W3CDTF">2023-04-04T06:38:00Z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0x0101000CB417E52888094C86A9F007A501E137</vt:lpwstr>
  </property>
  <property fmtid="{D5CDD505-2E9C-101B-9397-08002B2CF9AE}" pid="3" name="GrammarlyDocumentId">
    <vt:lpwstr>b8466e51af08829aa58898d10380fd3fe1d07c3b490e6929fd69bd734c8a513a</vt:lpwstr>
  </property>
</Properties>
</file>