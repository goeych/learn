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4B74A" w14:textId="77777777" w:rsidR="00226B6D" w:rsidRPr="006F56C5" w:rsidRDefault="00226B6D" w:rsidP="00151889">
      <w:pPr>
        <w:rPr>
          <w:rFonts w:ascii="Calibri" w:hAnsi="Calibri" w:cs="Calibri"/>
        </w:rPr>
      </w:pPr>
    </w:p>
    <w:p w14:paraId="397891B6" w14:textId="77777777" w:rsidR="00874C0E" w:rsidRPr="006F56C5" w:rsidRDefault="00874C0E" w:rsidP="00151889">
      <w:pPr>
        <w:rPr>
          <w:rFonts w:ascii="Calibri" w:hAnsi="Calibri" w:cs="Calibri"/>
        </w:rPr>
      </w:pPr>
    </w:p>
    <w:p w14:paraId="617AD3D9" w14:textId="066C71D7" w:rsidR="00B9792F" w:rsidRDefault="00B9792F" w:rsidP="00151889">
      <w:pPr>
        <w:rPr>
          <w:rFonts w:ascii="Calibri" w:hAnsi="Calibri" w:cs="Calibri"/>
        </w:rPr>
      </w:pPr>
    </w:p>
    <w:p w14:paraId="09580180" w14:textId="103E4E6A" w:rsidR="00C1746B" w:rsidRPr="00C1746B" w:rsidRDefault="00C1746B" w:rsidP="00C1746B">
      <w:pPr>
        <w:rPr>
          <w:rFonts w:ascii="Calibri" w:hAnsi="Calibri" w:cs="Calibri"/>
        </w:rPr>
      </w:pPr>
    </w:p>
    <w:p w14:paraId="4152F3DA" w14:textId="2661C6A4" w:rsidR="00C1746B" w:rsidRPr="00C1746B" w:rsidRDefault="00C1746B" w:rsidP="00C1746B">
      <w:pPr>
        <w:rPr>
          <w:rFonts w:ascii="Calibri" w:hAnsi="Calibri" w:cs="Calibri"/>
        </w:rPr>
      </w:pPr>
    </w:p>
    <w:tbl>
      <w:tblPr>
        <w:tblStyle w:val="TableGrid"/>
        <w:tblW w:w="14845" w:type="dxa"/>
        <w:tblLayout w:type="fixed"/>
        <w:tblLook w:val="04A0" w:firstRow="1" w:lastRow="0" w:firstColumn="1" w:lastColumn="0" w:noHBand="0" w:noVBand="1"/>
      </w:tblPr>
      <w:tblGrid>
        <w:gridCol w:w="1975"/>
        <w:gridCol w:w="3150"/>
        <w:gridCol w:w="2520"/>
        <w:gridCol w:w="2466"/>
        <w:gridCol w:w="1373"/>
        <w:gridCol w:w="1651"/>
        <w:gridCol w:w="1710"/>
      </w:tblGrid>
      <w:tr w:rsidR="00C1746B" w:rsidRPr="003A5A55" w14:paraId="41B40CA4" w14:textId="77777777" w:rsidTr="00906E84">
        <w:tc>
          <w:tcPr>
            <w:tcW w:w="14845" w:type="dxa"/>
            <w:gridSpan w:val="7"/>
            <w:shd w:val="clear" w:color="auto" w:fill="D9D9D9" w:themeFill="background1" w:themeFillShade="D9"/>
          </w:tcPr>
          <w:p w14:paraId="6FFE3A00" w14:textId="1B862348" w:rsidR="00C1746B" w:rsidRPr="003A5A55" w:rsidRDefault="00C1746B" w:rsidP="003A5A55">
            <w:pPr>
              <w:jc w:val="center"/>
              <w:rPr>
                <w:rFonts w:ascii="Arial" w:eastAsia="Arial Unicode MS" w:hAnsi="Arial" w:cs="Arial"/>
                <w:b/>
                <w:sz w:val="36"/>
                <w:szCs w:val="36"/>
              </w:rPr>
            </w:pPr>
            <w:r w:rsidRPr="003A5A55">
              <w:rPr>
                <w:rFonts w:ascii="Arial" w:eastAsia="Arial Unicode MS" w:hAnsi="Arial" w:cs="Arial"/>
                <w:b/>
                <w:sz w:val="36"/>
                <w:szCs w:val="36"/>
              </w:rPr>
              <w:t>Summary of Management</w:t>
            </w:r>
          </w:p>
          <w:p w14:paraId="07040EAF" w14:textId="5C118B77" w:rsidR="00C1746B" w:rsidRPr="003A5A55" w:rsidRDefault="00C1746B" w:rsidP="003A5A55">
            <w:pPr>
              <w:jc w:val="center"/>
              <w:rPr>
                <w:rFonts w:ascii="Arial" w:eastAsia="Arial Unicode MS" w:hAnsi="Arial" w:cs="Arial"/>
                <w:b/>
                <w:sz w:val="36"/>
                <w:szCs w:val="36"/>
              </w:rPr>
            </w:pPr>
            <w:r w:rsidRPr="003A5A55">
              <w:rPr>
                <w:rFonts w:ascii="Arial" w:eastAsia="Arial Unicode MS" w:hAnsi="Arial" w:cs="Arial"/>
                <w:b/>
                <w:sz w:val="36"/>
                <w:szCs w:val="36"/>
              </w:rPr>
              <w:t xml:space="preserve">for Monitoring and Measurement </w:t>
            </w:r>
            <w:r w:rsidR="003A5A55">
              <w:rPr>
                <w:rFonts w:ascii="Arial" w:eastAsia="Arial Unicode MS" w:hAnsi="Arial" w:cs="Arial"/>
                <w:b/>
                <w:sz w:val="36"/>
                <w:szCs w:val="36"/>
              </w:rPr>
              <w:t>E</w:t>
            </w:r>
            <w:r w:rsidRPr="003A5A55">
              <w:rPr>
                <w:rFonts w:ascii="Arial" w:eastAsia="Arial Unicode MS" w:hAnsi="Arial" w:cs="Arial"/>
                <w:b/>
                <w:sz w:val="36"/>
                <w:szCs w:val="36"/>
              </w:rPr>
              <w:t>quipment</w:t>
            </w:r>
          </w:p>
        </w:tc>
      </w:tr>
      <w:tr w:rsidR="00C1746B" w:rsidRPr="003A5A55" w14:paraId="2210B68B" w14:textId="77777777" w:rsidTr="005B6EDA">
        <w:trPr>
          <w:trHeight w:val="377"/>
        </w:trPr>
        <w:tc>
          <w:tcPr>
            <w:tcW w:w="5125" w:type="dxa"/>
            <w:gridSpan w:val="2"/>
            <w:shd w:val="clear" w:color="auto" w:fill="D9D9D9" w:themeFill="background1" w:themeFillShade="D9"/>
            <w:vAlign w:val="center"/>
          </w:tcPr>
          <w:p w14:paraId="7D537D15" w14:textId="46B7C176" w:rsidR="00C1746B" w:rsidRPr="003A5A55" w:rsidRDefault="00C1746B" w:rsidP="003A5A55">
            <w:pPr>
              <w:jc w:val="center"/>
              <w:rPr>
                <w:rFonts w:ascii="Arial" w:eastAsia="Arial Unicode MS" w:hAnsi="Arial" w:cs="Arial"/>
              </w:rPr>
            </w:pPr>
            <w:r w:rsidRPr="003A5A55">
              <w:rPr>
                <w:rFonts w:ascii="Arial" w:eastAsia="Arial Unicode MS" w:hAnsi="Arial" w:cs="Arial"/>
                <w:b/>
              </w:rPr>
              <w:t xml:space="preserve">Representative </w:t>
            </w:r>
            <w:r w:rsidR="003A5A55">
              <w:rPr>
                <w:rFonts w:ascii="Arial" w:eastAsia="Arial Unicode MS" w:hAnsi="Arial" w:cs="Arial"/>
                <w:b/>
              </w:rPr>
              <w:t>P</w:t>
            </w:r>
            <w:r w:rsidRPr="003A5A55">
              <w:rPr>
                <w:rFonts w:ascii="Arial" w:eastAsia="Arial Unicode MS" w:hAnsi="Arial" w:cs="Arial"/>
                <w:b/>
              </w:rPr>
              <w:t>roduct</w:t>
            </w:r>
            <w:r w:rsidR="003A5A55">
              <w:rPr>
                <w:rFonts w:ascii="Arial" w:eastAsia="Arial Unicode MS" w:hAnsi="Arial" w:cs="Arial"/>
                <w:b/>
              </w:rPr>
              <w:t xml:space="preserve"> </w:t>
            </w:r>
            <w:r w:rsidRPr="003A5A55">
              <w:rPr>
                <w:rFonts w:ascii="Arial" w:eastAsia="Arial Unicode MS" w:hAnsi="Arial" w:cs="Arial"/>
                <w:b/>
              </w:rPr>
              <w:t>(Class)</w:t>
            </w:r>
          </w:p>
        </w:tc>
        <w:tc>
          <w:tcPr>
            <w:tcW w:w="9720" w:type="dxa"/>
            <w:gridSpan w:val="5"/>
            <w:vAlign w:val="center"/>
          </w:tcPr>
          <w:p w14:paraId="06F28CD0" w14:textId="58B98CFA" w:rsidR="00C1746B" w:rsidRPr="003A5A55" w:rsidRDefault="003A5A55" w:rsidP="003A5A55">
            <w:pPr>
              <w:jc w:val="center"/>
              <w:rPr>
                <w:rFonts w:ascii="Arial" w:hAnsi="Arial" w:cs="Arial"/>
              </w:rPr>
            </w:pPr>
            <w:r w:rsidRPr="00223A74">
              <w:rPr>
                <w:rFonts w:ascii="Arial" w:hAnsi="Arial" w:cs="Arial"/>
                <w:color w:val="0033CC"/>
              </w:rPr>
              <w:t xml:space="preserve">HOYA </w:t>
            </w:r>
            <w:r w:rsidR="00223A74" w:rsidRPr="00223A74">
              <w:rPr>
                <w:rFonts w:ascii="Arial" w:hAnsi="Arial" w:cs="Arial"/>
                <w:color w:val="0033CC"/>
              </w:rPr>
              <w:t>PC-60AD</w:t>
            </w:r>
            <w:r w:rsidRPr="00223A74">
              <w:rPr>
                <w:rFonts w:ascii="Arial" w:hAnsi="Arial" w:cs="Arial"/>
                <w:color w:val="0033CC"/>
              </w:rPr>
              <w:t xml:space="preserve"> </w:t>
            </w:r>
            <w:r>
              <w:rPr>
                <w:rFonts w:ascii="Arial" w:hAnsi="Arial" w:cs="Arial"/>
              </w:rPr>
              <w:t>(Class 4)</w:t>
            </w:r>
          </w:p>
        </w:tc>
      </w:tr>
      <w:tr w:rsidR="00995B54" w:rsidRPr="003A5A55" w14:paraId="35C1A6A4" w14:textId="77777777" w:rsidTr="001C67B2">
        <w:tc>
          <w:tcPr>
            <w:tcW w:w="197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37C810" w14:textId="309B6B55" w:rsidR="00C1746B" w:rsidRPr="003A5A55" w:rsidRDefault="00C1746B" w:rsidP="00A711CD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3A5A55">
              <w:rPr>
                <w:rFonts w:ascii="Arial" w:eastAsia="Arial Unicode MS" w:hAnsi="Arial" w:cs="Arial"/>
                <w:b/>
              </w:rPr>
              <w:t xml:space="preserve">Subject of </w:t>
            </w:r>
            <w:r w:rsidR="003A5A55">
              <w:rPr>
                <w:rFonts w:ascii="Arial" w:eastAsia="Arial Unicode MS" w:hAnsi="Arial" w:cs="Arial"/>
                <w:b/>
              </w:rPr>
              <w:t>I</w:t>
            </w:r>
            <w:r w:rsidRPr="003A5A55">
              <w:rPr>
                <w:rFonts w:ascii="Arial" w:eastAsia="Arial Unicode MS" w:hAnsi="Arial" w:cs="Arial"/>
                <w:b/>
              </w:rPr>
              <w:t>nspection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02F849" w14:textId="793D0DDD" w:rsidR="00C1746B" w:rsidRPr="003A5A55" w:rsidRDefault="00C1746B" w:rsidP="00A711CD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3A5A55">
              <w:rPr>
                <w:rFonts w:ascii="Arial" w:eastAsia="Arial Unicode MS" w:hAnsi="Arial" w:cs="Arial"/>
                <w:b/>
              </w:rPr>
              <w:t xml:space="preserve">Item of </w:t>
            </w:r>
            <w:r w:rsidR="003A5A55">
              <w:rPr>
                <w:rFonts w:ascii="Arial" w:eastAsia="Arial Unicode MS" w:hAnsi="Arial" w:cs="Arial"/>
                <w:b/>
              </w:rPr>
              <w:t>I</w:t>
            </w:r>
            <w:r w:rsidRPr="003A5A55">
              <w:rPr>
                <w:rFonts w:ascii="Arial" w:eastAsia="Arial Unicode MS" w:hAnsi="Arial" w:cs="Arial"/>
                <w:b/>
              </w:rPr>
              <w:t>nspection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FBE6B4" w14:textId="47028901" w:rsidR="00C1746B" w:rsidRPr="003A5A55" w:rsidRDefault="00C1746B" w:rsidP="003A5A55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3A5A55">
              <w:rPr>
                <w:rFonts w:ascii="Arial" w:eastAsia="Arial Unicode MS" w:hAnsi="Arial" w:cs="Arial"/>
                <w:b/>
              </w:rPr>
              <w:t xml:space="preserve">Name of </w:t>
            </w:r>
            <w:r w:rsidR="003A5A55">
              <w:rPr>
                <w:rFonts w:ascii="Arial" w:eastAsia="Arial Unicode MS" w:hAnsi="Arial" w:cs="Arial"/>
                <w:b/>
              </w:rPr>
              <w:t>E</w:t>
            </w:r>
            <w:r w:rsidRPr="003A5A55">
              <w:rPr>
                <w:rFonts w:ascii="Arial" w:eastAsia="Arial Unicode MS" w:hAnsi="Arial" w:cs="Arial"/>
                <w:b/>
              </w:rPr>
              <w:t>quipment</w:t>
            </w:r>
          </w:p>
        </w:tc>
        <w:tc>
          <w:tcPr>
            <w:tcW w:w="246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CE6D97" w14:textId="53A3869B" w:rsidR="00C1746B" w:rsidRPr="003A5A55" w:rsidRDefault="00C1746B" w:rsidP="00A711CD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3A5A55">
              <w:rPr>
                <w:rFonts w:ascii="Arial" w:eastAsia="Arial Unicode MS" w:hAnsi="Arial" w:cs="Arial"/>
                <w:b/>
              </w:rPr>
              <w:t xml:space="preserve">Control </w:t>
            </w:r>
            <w:r w:rsidR="003A5A55">
              <w:rPr>
                <w:rFonts w:ascii="Arial" w:eastAsia="Arial Unicode MS" w:hAnsi="Arial" w:cs="Arial"/>
                <w:b/>
              </w:rPr>
              <w:t>N</w:t>
            </w:r>
            <w:r w:rsidRPr="003A5A55">
              <w:rPr>
                <w:rFonts w:ascii="Arial" w:eastAsia="Arial Unicode MS" w:hAnsi="Arial" w:cs="Arial"/>
                <w:b/>
              </w:rPr>
              <w:t xml:space="preserve">umber of </w:t>
            </w:r>
            <w:r w:rsidR="003A5A55">
              <w:rPr>
                <w:rFonts w:ascii="Arial" w:eastAsia="Arial Unicode MS" w:hAnsi="Arial" w:cs="Arial"/>
                <w:b/>
              </w:rPr>
              <w:t>E</w:t>
            </w:r>
            <w:r w:rsidRPr="003A5A55">
              <w:rPr>
                <w:rFonts w:ascii="Arial" w:eastAsia="Arial Unicode MS" w:hAnsi="Arial" w:cs="Arial"/>
                <w:b/>
              </w:rPr>
              <w:t>quipment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4F30C4" w14:textId="0F0B48CF" w:rsidR="00C1746B" w:rsidRPr="003A5A55" w:rsidRDefault="00C1746B" w:rsidP="00A711CD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3A5A55">
              <w:rPr>
                <w:rFonts w:ascii="Arial" w:eastAsia="Arial Unicode MS" w:hAnsi="Arial" w:cs="Arial"/>
                <w:b/>
              </w:rPr>
              <w:t xml:space="preserve">Period of </w:t>
            </w:r>
            <w:r w:rsidR="003A5A55">
              <w:rPr>
                <w:rFonts w:ascii="Arial" w:eastAsia="Arial Unicode MS" w:hAnsi="Arial" w:cs="Arial"/>
                <w:b/>
              </w:rPr>
              <w:t>Ca</w:t>
            </w:r>
            <w:r w:rsidRPr="003A5A55">
              <w:rPr>
                <w:rFonts w:ascii="Arial" w:eastAsia="Arial Unicode MS" w:hAnsi="Arial" w:cs="Arial"/>
                <w:b/>
              </w:rPr>
              <w:t>libration</w:t>
            </w:r>
          </w:p>
        </w:tc>
        <w:tc>
          <w:tcPr>
            <w:tcW w:w="16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5CBF91" w14:textId="77777777" w:rsidR="00C1746B" w:rsidRDefault="00C1746B" w:rsidP="00A711CD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3A5A55">
              <w:rPr>
                <w:rFonts w:ascii="Arial" w:eastAsia="Arial Unicode MS" w:hAnsi="Arial" w:cs="Arial"/>
                <w:b/>
              </w:rPr>
              <w:t xml:space="preserve">Recent </w:t>
            </w:r>
            <w:r w:rsidR="003A5A55">
              <w:rPr>
                <w:rFonts w:ascii="Arial" w:eastAsia="Arial Unicode MS" w:hAnsi="Arial" w:cs="Arial"/>
                <w:b/>
              </w:rPr>
              <w:t>D</w:t>
            </w:r>
            <w:r w:rsidRPr="003A5A55">
              <w:rPr>
                <w:rFonts w:ascii="Arial" w:eastAsia="Arial Unicode MS" w:hAnsi="Arial" w:cs="Arial"/>
                <w:b/>
              </w:rPr>
              <w:t xml:space="preserve">ate of </w:t>
            </w:r>
            <w:r w:rsidR="003A5A55">
              <w:rPr>
                <w:rFonts w:ascii="Arial" w:eastAsia="Arial Unicode MS" w:hAnsi="Arial" w:cs="Arial"/>
                <w:b/>
              </w:rPr>
              <w:t>C</w:t>
            </w:r>
            <w:r w:rsidRPr="003A5A55">
              <w:rPr>
                <w:rFonts w:ascii="Arial" w:eastAsia="Arial Unicode MS" w:hAnsi="Arial" w:cs="Arial"/>
                <w:b/>
              </w:rPr>
              <w:t>alibration</w:t>
            </w:r>
          </w:p>
          <w:p w14:paraId="660EB33B" w14:textId="3894F930" w:rsidR="006638C4" w:rsidRPr="006638C4" w:rsidRDefault="006638C4" w:rsidP="00A711CD">
            <w:pPr>
              <w:jc w:val="center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b/>
                <w:sz w:val="16"/>
                <w:szCs w:val="16"/>
              </w:rPr>
              <w:t>(</w:t>
            </w:r>
            <w:r w:rsidRPr="006638C4">
              <w:rPr>
                <w:rFonts w:ascii="Arial" w:eastAsia="Arial Unicode MS" w:hAnsi="Arial" w:cs="Arial"/>
                <w:b/>
                <w:sz w:val="16"/>
                <w:szCs w:val="16"/>
              </w:rPr>
              <w:t>Month/Day/Yea</w:t>
            </w:r>
            <w:r>
              <w:rPr>
                <w:rFonts w:ascii="Arial" w:eastAsia="Arial Unicode MS" w:hAnsi="Arial" w:cs="Arial"/>
                <w:b/>
                <w:sz w:val="16"/>
                <w:szCs w:val="16"/>
              </w:rPr>
              <w:t>r)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5D6D60" w14:textId="77777777" w:rsidR="00C1746B" w:rsidRDefault="00C1746B" w:rsidP="00A711CD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3A5A55">
              <w:rPr>
                <w:rFonts w:ascii="Arial" w:eastAsia="Arial Unicode MS" w:hAnsi="Arial" w:cs="Arial"/>
                <w:b/>
              </w:rPr>
              <w:t xml:space="preserve">Previous </w:t>
            </w:r>
            <w:r w:rsidR="003A5A55">
              <w:rPr>
                <w:rFonts w:ascii="Arial" w:eastAsia="Arial Unicode MS" w:hAnsi="Arial" w:cs="Arial"/>
                <w:b/>
              </w:rPr>
              <w:t>D</w:t>
            </w:r>
            <w:r w:rsidRPr="003A5A55">
              <w:rPr>
                <w:rFonts w:ascii="Arial" w:eastAsia="Arial Unicode MS" w:hAnsi="Arial" w:cs="Arial"/>
                <w:b/>
              </w:rPr>
              <w:t xml:space="preserve">ate of </w:t>
            </w:r>
            <w:r w:rsidR="003A5A55">
              <w:rPr>
                <w:rFonts w:ascii="Arial" w:eastAsia="Arial Unicode MS" w:hAnsi="Arial" w:cs="Arial"/>
                <w:b/>
              </w:rPr>
              <w:t>C</w:t>
            </w:r>
            <w:r w:rsidRPr="003A5A55">
              <w:rPr>
                <w:rFonts w:ascii="Arial" w:eastAsia="Arial Unicode MS" w:hAnsi="Arial" w:cs="Arial"/>
                <w:b/>
              </w:rPr>
              <w:t>alibration</w:t>
            </w:r>
          </w:p>
          <w:p w14:paraId="5CFECB14" w14:textId="3139C2AF" w:rsidR="006638C4" w:rsidRPr="003A5A55" w:rsidRDefault="006638C4" w:rsidP="00A711CD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  <w:sz w:val="16"/>
                <w:szCs w:val="16"/>
              </w:rPr>
              <w:t>(</w:t>
            </w:r>
            <w:r w:rsidRPr="006638C4">
              <w:rPr>
                <w:rFonts w:ascii="Arial" w:eastAsia="Arial Unicode MS" w:hAnsi="Arial" w:cs="Arial"/>
                <w:b/>
                <w:sz w:val="16"/>
                <w:szCs w:val="16"/>
              </w:rPr>
              <w:t>Month/Day/Yea</w:t>
            </w:r>
            <w:r>
              <w:rPr>
                <w:rFonts w:ascii="Arial" w:eastAsia="Arial Unicode MS" w:hAnsi="Arial" w:cs="Arial"/>
                <w:b/>
                <w:sz w:val="16"/>
                <w:szCs w:val="16"/>
              </w:rPr>
              <w:t>r)</w:t>
            </w:r>
          </w:p>
        </w:tc>
      </w:tr>
      <w:tr w:rsidR="00CE20F7" w:rsidRPr="003A5A55" w14:paraId="26FFF4DB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C809D" w14:textId="7EB98AD3" w:rsidR="00BB5650" w:rsidRPr="00197C3E" w:rsidRDefault="00BB5650" w:rsidP="00BB5650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8EDC62" w14:textId="2FC5B80D" w:rsidR="00BB5650" w:rsidRPr="00197C3E" w:rsidRDefault="00BB5650" w:rsidP="00BB5650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Temperature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A94ACE" w14:textId="4F328A09" w:rsidR="00BB5650" w:rsidRPr="00197C3E" w:rsidRDefault="00BB5650" w:rsidP="00BB5650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Water Bath no.1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A7AB4E" w14:textId="60E667C4" w:rsidR="00BB5650" w:rsidRPr="00D44FB0" w:rsidRDefault="00BB5650" w:rsidP="00BB5650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  <w:color w:val="000000"/>
              </w:rPr>
              <w:t>05-800001-05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3D3CF" w14:textId="204EBE50" w:rsidR="00BB5650" w:rsidRPr="00D44FB0" w:rsidRDefault="00BB5650" w:rsidP="00BB5650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16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C18B70" w14:textId="6CBD7056" w:rsidR="00BB5650" w:rsidRPr="00AB0B34" w:rsidRDefault="00BB5650" w:rsidP="00BB5650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4/7/2020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91C3CD" w14:textId="3AFCC6C6" w:rsidR="000617C3" w:rsidRPr="00AB0B34" w:rsidRDefault="000617C3" w:rsidP="00BB5650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4</w:t>
            </w:r>
            <w:r w:rsidR="00FA5FB9" w:rsidRPr="00AB0B34">
              <w:rPr>
                <w:rFonts w:ascii="Arial" w:hAnsi="Arial" w:cs="Arial"/>
              </w:rPr>
              <w:t>/26</w:t>
            </w:r>
            <w:r w:rsidRPr="00AB0B34">
              <w:rPr>
                <w:rFonts w:ascii="Arial" w:hAnsi="Arial" w:cs="Arial"/>
              </w:rPr>
              <w:t>/2018</w:t>
            </w:r>
          </w:p>
          <w:p w14:paraId="260EF5FF" w14:textId="1EF9F752" w:rsidR="00BB5650" w:rsidRPr="00AB0B34" w:rsidRDefault="003C6FE6" w:rsidP="00BB5650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4/</w:t>
            </w:r>
            <w:r w:rsidR="003E0BF2" w:rsidRPr="00AB0B34">
              <w:rPr>
                <w:rFonts w:ascii="Arial" w:hAnsi="Arial" w:cs="Arial"/>
              </w:rPr>
              <w:t>15/</w:t>
            </w:r>
            <w:r w:rsidRPr="00AB0B34">
              <w:rPr>
                <w:rFonts w:ascii="Arial" w:hAnsi="Arial" w:cs="Arial"/>
              </w:rPr>
              <w:t>2019</w:t>
            </w:r>
          </w:p>
        </w:tc>
      </w:tr>
      <w:tr w:rsidR="00CE20F7" w:rsidRPr="003A5A55" w14:paraId="029FCB62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13865" w14:textId="2F0FB9AA" w:rsidR="00BB5650" w:rsidRPr="00197C3E" w:rsidRDefault="00BB5650" w:rsidP="00BB5650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BD556E" w14:textId="0227A4A5" w:rsidR="00BB5650" w:rsidRPr="00197C3E" w:rsidRDefault="00BB5650" w:rsidP="00BB5650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Temperature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33586" w14:textId="45E40AA2" w:rsidR="00BB5650" w:rsidRPr="00197C3E" w:rsidRDefault="00BB5650" w:rsidP="00BB5650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Water Bath no.2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94A57" w14:textId="5878C7A3" w:rsidR="00BB5650" w:rsidRPr="00D44FB0" w:rsidRDefault="00BB5650" w:rsidP="00BB5650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  <w:color w:val="000000"/>
              </w:rPr>
              <w:t>05-800002-05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5E4B0" w14:textId="2547B73F" w:rsidR="00BB5650" w:rsidRPr="00D44FB0" w:rsidRDefault="00BB5650" w:rsidP="00BB5650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32229" w14:textId="66DC68BE" w:rsidR="00230324" w:rsidRPr="00AB0B34" w:rsidRDefault="00A35F24" w:rsidP="00BB5650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12/07/2020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57AB2" w14:textId="5429908D" w:rsidR="00D44FB0" w:rsidRPr="00AB0B34" w:rsidRDefault="00D44FB0" w:rsidP="00BB5650">
            <w:pPr>
              <w:adjustRightInd w:val="0"/>
              <w:rPr>
                <w:rFonts w:ascii="Arial" w:hAnsi="Arial" w:cs="Arial"/>
              </w:rPr>
            </w:pPr>
          </w:p>
          <w:p w14:paraId="1E9593E5" w14:textId="2F0192B2" w:rsidR="00BB5650" w:rsidRPr="00AB0B34" w:rsidRDefault="003C6FE6" w:rsidP="00BB5650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12</w:t>
            </w:r>
            <w:r w:rsidR="003E0BF2" w:rsidRPr="00AB0B34">
              <w:rPr>
                <w:rFonts w:ascii="Arial" w:hAnsi="Arial" w:cs="Arial"/>
              </w:rPr>
              <w:t>/17</w:t>
            </w:r>
            <w:r w:rsidRPr="00AB0B34">
              <w:rPr>
                <w:rFonts w:ascii="Arial" w:hAnsi="Arial" w:cs="Arial"/>
              </w:rPr>
              <w:t>/2018</w:t>
            </w:r>
          </w:p>
          <w:p w14:paraId="57F239C9" w14:textId="163CF49A" w:rsidR="00A35F24" w:rsidRPr="00AB0B34" w:rsidRDefault="00A35F24" w:rsidP="00BB5650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12/16/2019</w:t>
            </w:r>
          </w:p>
        </w:tc>
      </w:tr>
      <w:tr w:rsidR="00CE20F7" w:rsidRPr="003A5A55" w14:paraId="3640A468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A2FA4" w14:textId="09526FB9" w:rsidR="00BB5650" w:rsidRPr="00197C3E" w:rsidRDefault="00BB5650" w:rsidP="00BB5650">
            <w:pPr>
              <w:adjustRightInd w:val="0"/>
              <w:rPr>
                <w:rFonts w:ascii="Arial" w:hAnsi="Arial" w:cs="Arial"/>
              </w:rPr>
            </w:pPr>
            <w:bookmarkStart w:id="0" w:name="_Hlk45115838"/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127389" w14:textId="2C8FA071" w:rsidR="00BB5650" w:rsidRPr="00197C3E" w:rsidRDefault="00BB5650" w:rsidP="00BB5650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Temperature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E707CA" w14:textId="1D0ADBEE" w:rsidR="00BB5650" w:rsidRPr="00197C3E" w:rsidRDefault="00BB5650" w:rsidP="00BB5650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Water Bath no.3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22B2FE" w14:textId="44A3FAE0" w:rsidR="00BB5650" w:rsidRPr="00D44FB0" w:rsidRDefault="00BB5650" w:rsidP="00BB5650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  <w:color w:val="000000"/>
              </w:rPr>
              <w:t>05-800003-06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96F3F" w14:textId="5BD5CC19" w:rsidR="00BB5650" w:rsidRPr="00D44FB0" w:rsidRDefault="00BB5650" w:rsidP="00BB5650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978A35" w14:textId="75FC6E3F" w:rsidR="00223A74" w:rsidRPr="00AB0B34" w:rsidRDefault="00223A74" w:rsidP="00BB5650">
            <w:pPr>
              <w:adjustRightInd w:val="0"/>
              <w:rPr>
                <w:rFonts w:ascii="Arial" w:hAnsi="Arial" w:cs="Arial"/>
              </w:rPr>
            </w:pPr>
          </w:p>
          <w:p w14:paraId="40D72D65" w14:textId="77777777" w:rsidR="00A35F24" w:rsidRPr="00AB0B34" w:rsidRDefault="00A35F24" w:rsidP="00A35F2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9/21/2020</w:t>
            </w:r>
          </w:p>
          <w:p w14:paraId="306DADD6" w14:textId="258370EC" w:rsidR="00230324" w:rsidRPr="00AB0B34" w:rsidRDefault="00A35F24" w:rsidP="00BB5650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(Transferred to HLAM)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93981F" w14:textId="5AE08197" w:rsidR="006C63AD" w:rsidRPr="00AB0B34" w:rsidRDefault="006C63AD" w:rsidP="00BB5650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10/3/2018</w:t>
            </w:r>
          </w:p>
          <w:p w14:paraId="7AB2BE6F" w14:textId="38A36EF3" w:rsidR="00A35F24" w:rsidRPr="00AB0B34" w:rsidRDefault="00A35F24" w:rsidP="00BB5650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9/26/2019</w:t>
            </w:r>
          </w:p>
        </w:tc>
      </w:tr>
      <w:bookmarkEnd w:id="0"/>
      <w:tr w:rsidR="00CE20F7" w:rsidRPr="003A5A55" w14:paraId="21A8EAFD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A8620" w14:textId="10B4141B" w:rsidR="00BB5650" w:rsidRPr="00197C3E" w:rsidRDefault="00BB5650" w:rsidP="00BB5650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1876FB" w14:textId="6ABA1FE0" w:rsidR="00BB5650" w:rsidRPr="00197C3E" w:rsidRDefault="00BB5650" w:rsidP="00BB5650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Temperature &amp; Pressure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950AE" w14:textId="32409356" w:rsidR="00BB5650" w:rsidRPr="00197C3E" w:rsidRDefault="00BB5650" w:rsidP="00BB5650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Medium Capacity Evaporator no.1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8E05A" w14:textId="72611C10" w:rsidR="00BB5650" w:rsidRPr="00D44FB0" w:rsidRDefault="00BB5650" w:rsidP="00BB5650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  <w:color w:val="000000"/>
              </w:rPr>
              <w:t>05-800030-05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BEED" w14:textId="788E3569" w:rsidR="00BB5650" w:rsidRPr="00D44FB0" w:rsidRDefault="00BB5650" w:rsidP="00BB5650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E9D00F" w14:textId="77777777" w:rsidR="00BB5650" w:rsidRPr="00AB0B34" w:rsidRDefault="00BB5650" w:rsidP="00BB5650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1/3/2020</w:t>
            </w:r>
          </w:p>
          <w:p w14:paraId="5B4068F5" w14:textId="1F9A78F2" w:rsidR="00230324" w:rsidRPr="00AB0B34" w:rsidRDefault="00A35F24" w:rsidP="00BB5650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(Transferred to HLAM)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8F478" w14:textId="6024A0CF" w:rsidR="00FA5FB9" w:rsidRPr="00AB0B34" w:rsidRDefault="00FA5FB9" w:rsidP="00BB5650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1/12/2018</w:t>
            </w:r>
          </w:p>
          <w:p w14:paraId="51075732" w14:textId="3FB093F5" w:rsidR="00BB5650" w:rsidRPr="00AB0B34" w:rsidRDefault="003C6FE6" w:rsidP="00BB5650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</w:t>
            </w:r>
            <w:r w:rsidR="003E0BF2" w:rsidRPr="00AB0B34">
              <w:rPr>
                <w:rFonts w:ascii="Arial" w:hAnsi="Arial" w:cs="Arial"/>
              </w:rPr>
              <w:t>7/</w:t>
            </w:r>
            <w:r w:rsidRPr="00AB0B34">
              <w:rPr>
                <w:rFonts w:ascii="Arial" w:hAnsi="Arial" w:cs="Arial"/>
              </w:rPr>
              <w:t>2019</w:t>
            </w:r>
          </w:p>
        </w:tc>
      </w:tr>
      <w:tr w:rsidR="00CE20F7" w:rsidRPr="003A5A55" w14:paraId="11D963B0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BACDF" w14:textId="677401C9" w:rsidR="00BB5650" w:rsidRPr="00197C3E" w:rsidRDefault="00BB5650" w:rsidP="00BB5650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33D35C" w14:textId="127E7924" w:rsidR="00BB5650" w:rsidRPr="00197C3E" w:rsidRDefault="00BB5650" w:rsidP="00BB5650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Temperature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403CEC" w14:textId="18FA2024" w:rsidR="00BB5650" w:rsidRPr="00A92D59" w:rsidRDefault="00BB5650" w:rsidP="00BB5650">
            <w:pPr>
              <w:adjustRightInd w:val="0"/>
              <w:rPr>
                <w:rFonts w:ascii="Arial" w:hAnsi="Arial" w:cs="Arial"/>
              </w:rPr>
            </w:pPr>
            <w:r w:rsidRPr="00A92D59">
              <w:rPr>
                <w:rFonts w:ascii="Arial" w:hAnsi="Arial" w:cs="Arial"/>
              </w:rPr>
              <w:t>Air Oven no.1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6E1508" w14:textId="4EAFB22F" w:rsidR="00BB5650" w:rsidRPr="00D44FB0" w:rsidRDefault="00BB5650" w:rsidP="00BB5650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>05-800035-05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9B1F1" w14:textId="02A3F7CE" w:rsidR="00BB5650" w:rsidRPr="00D44FB0" w:rsidRDefault="00BB5650" w:rsidP="00BB5650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08AA70" w14:textId="77777777" w:rsidR="00223A74" w:rsidRPr="00AB0B34" w:rsidRDefault="00B25565" w:rsidP="00BB5650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7/14/2020</w:t>
            </w:r>
          </w:p>
          <w:p w14:paraId="549C42D1" w14:textId="4A0846A2" w:rsidR="00230324" w:rsidRPr="00AB0B34" w:rsidRDefault="00A35F24" w:rsidP="00BB5650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(Transferred to HLAM)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12D6D2" w14:textId="77777777" w:rsidR="00BB5650" w:rsidRPr="00AB0B34" w:rsidRDefault="003E0BF2" w:rsidP="00BB5650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7/</w:t>
            </w:r>
            <w:r w:rsidR="00814CB5" w:rsidRPr="00AB0B34">
              <w:rPr>
                <w:rFonts w:ascii="Arial" w:hAnsi="Arial" w:cs="Arial"/>
              </w:rPr>
              <w:t>24/</w:t>
            </w:r>
            <w:r w:rsidRPr="00AB0B34">
              <w:rPr>
                <w:rFonts w:ascii="Arial" w:hAnsi="Arial" w:cs="Arial"/>
              </w:rPr>
              <w:t>2018</w:t>
            </w:r>
          </w:p>
          <w:p w14:paraId="09BC24B8" w14:textId="4DF07014" w:rsidR="00E362BF" w:rsidRPr="00AB0B34" w:rsidRDefault="00E362BF" w:rsidP="00BB5650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7/22/2019</w:t>
            </w:r>
          </w:p>
        </w:tc>
      </w:tr>
      <w:tr w:rsidR="00CE20F7" w:rsidRPr="003A5A55" w14:paraId="45CFF6B9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21D4B" w14:textId="68755BC7" w:rsidR="00BB5650" w:rsidRPr="00197C3E" w:rsidRDefault="00BB5650" w:rsidP="00BB5650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BAB597" w14:textId="45539C40" w:rsidR="00BB5650" w:rsidRPr="00197C3E" w:rsidRDefault="00BB5650" w:rsidP="00BB5650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Temperature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D5388C" w14:textId="339E21A9" w:rsidR="00BB5650" w:rsidRPr="00A92D59" w:rsidRDefault="00BB5650" w:rsidP="00BB5650">
            <w:pPr>
              <w:adjustRightInd w:val="0"/>
              <w:rPr>
                <w:rFonts w:ascii="Arial" w:hAnsi="Arial" w:cs="Arial"/>
              </w:rPr>
            </w:pPr>
            <w:r w:rsidRPr="00A92D59">
              <w:rPr>
                <w:rFonts w:ascii="Arial" w:hAnsi="Arial" w:cs="Arial"/>
              </w:rPr>
              <w:t>Air Oven no.2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E732C5" w14:textId="547E2523" w:rsidR="00BB5650" w:rsidRPr="00D44FB0" w:rsidRDefault="00BB5650" w:rsidP="00BB5650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>05-800036-05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3763A" w14:textId="67665AA6" w:rsidR="00BB5650" w:rsidRPr="00D44FB0" w:rsidRDefault="00BB5650" w:rsidP="00BB5650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2B4D8F" w14:textId="49EFD348" w:rsidR="00230324" w:rsidRPr="00AB0B34" w:rsidRDefault="00A35F24" w:rsidP="00A35F2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12/20/2020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903AC3" w14:textId="2904DA21" w:rsidR="006C63AD" w:rsidRPr="00AB0B34" w:rsidRDefault="006C63AD" w:rsidP="00BB5650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1/12/2018</w:t>
            </w:r>
          </w:p>
          <w:p w14:paraId="6E8005C4" w14:textId="4187107C" w:rsidR="00BB5650" w:rsidRPr="00AB0B34" w:rsidRDefault="00814CB5" w:rsidP="00BB5650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1/2/2019</w:t>
            </w:r>
          </w:p>
          <w:p w14:paraId="554B5385" w14:textId="2F1726F7" w:rsidR="00A35F24" w:rsidRPr="00AB0B34" w:rsidRDefault="00A35F24" w:rsidP="00BB5650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12/20/2019</w:t>
            </w:r>
          </w:p>
        </w:tc>
      </w:tr>
      <w:tr w:rsidR="0094332E" w:rsidRPr="003A5A55" w14:paraId="2A529837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890DD" w14:textId="1C8A8933" w:rsidR="0094332E" w:rsidRPr="00D43353" w:rsidRDefault="0094332E" w:rsidP="0094332E">
            <w:pPr>
              <w:adjustRightInd w:val="0"/>
              <w:rPr>
                <w:rFonts w:ascii="Arial" w:hAnsi="Arial" w:cs="Arial"/>
              </w:rPr>
            </w:pPr>
            <w:r w:rsidRPr="00D43353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DA2B6D" w14:textId="09BE374E" w:rsidR="0094332E" w:rsidRPr="00D43353" w:rsidRDefault="0094332E" w:rsidP="0094332E">
            <w:pPr>
              <w:adjustRightInd w:val="0"/>
              <w:rPr>
                <w:rFonts w:ascii="Arial" w:hAnsi="Arial" w:cs="Arial"/>
              </w:rPr>
            </w:pPr>
            <w:r w:rsidRPr="00D43353">
              <w:rPr>
                <w:rFonts w:ascii="Arial" w:hAnsi="Arial" w:cs="Arial"/>
              </w:rPr>
              <w:t>Temperature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0D6D4" w14:textId="615CAE08" w:rsidR="0094332E" w:rsidRPr="00D43353" w:rsidRDefault="0094332E" w:rsidP="0094332E">
            <w:pPr>
              <w:adjustRightInd w:val="0"/>
              <w:rPr>
                <w:rFonts w:ascii="Arial" w:hAnsi="Arial" w:cs="Arial"/>
              </w:rPr>
            </w:pPr>
            <w:r w:rsidRPr="00D43353">
              <w:rPr>
                <w:rFonts w:ascii="Arial" w:hAnsi="Arial" w:cs="Arial"/>
              </w:rPr>
              <w:t>Drying Oven no.1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FE61E0" w14:textId="00242C68" w:rsidR="0094332E" w:rsidRPr="00D43353" w:rsidRDefault="0094332E" w:rsidP="0094332E">
            <w:pPr>
              <w:adjustRightInd w:val="0"/>
              <w:rPr>
                <w:rFonts w:ascii="Arial" w:hAnsi="Arial" w:cs="Arial"/>
              </w:rPr>
            </w:pPr>
            <w:r w:rsidRPr="00D43353">
              <w:rPr>
                <w:rFonts w:ascii="Arial" w:hAnsi="Arial" w:cs="Arial"/>
              </w:rPr>
              <w:t>05-800027-05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A691" w14:textId="3B036063" w:rsidR="0094332E" w:rsidRPr="00D43353" w:rsidRDefault="0094332E" w:rsidP="0094332E">
            <w:pPr>
              <w:rPr>
                <w:rFonts w:ascii="Arial" w:hAnsi="Arial" w:cs="Arial"/>
              </w:rPr>
            </w:pPr>
            <w:r w:rsidRPr="00D43353">
              <w:rPr>
                <w:rFonts w:ascii="Arial" w:hAnsi="Arial" w:cs="Arial"/>
              </w:rPr>
              <w:t>1 year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EBDA80" w14:textId="37D0FE25" w:rsidR="00230324" w:rsidRPr="00D43353" w:rsidRDefault="00A35F24" w:rsidP="0094332E">
            <w:pPr>
              <w:adjustRightInd w:val="0"/>
              <w:rPr>
                <w:rFonts w:ascii="Arial" w:hAnsi="Arial" w:cs="Arial"/>
              </w:rPr>
            </w:pPr>
            <w:r w:rsidRPr="00D43353">
              <w:rPr>
                <w:rFonts w:ascii="Arial" w:hAnsi="Arial" w:cs="Arial"/>
              </w:rPr>
              <w:t>01/05/2021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35FB31" w14:textId="60E38D52" w:rsidR="006C63AD" w:rsidRPr="00D43353" w:rsidRDefault="006C63AD" w:rsidP="0094332E">
            <w:pPr>
              <w:adjustRightInd w:val="0"/>
              <w:rPr>
                <w:rFonts w:ascii="Arial" w:hAnsi="Arial" w:cs="Arial"/>
              </w:rPr>
            </w:pPr>
            <w:r w:rsidRPr="00D43353">
              <w:rPr>
                <w:rFonts w:ascii="Arial" w:hAnsi="Arial" w:cs="Arial"/>
              </w:rPr>
              <w:t>1/18/2018</w:t>
            </w:r>
          </w:p>
          <w:p w14:paraId="0100086E" w14:textId="32129048" w:rsidR="0094332E" w:rsidRPr="00D43353" w:rsidRDefault="0094332E" w:rsidP="0094332E">
            <w:pPr>
              <w:adjustRightInd w:val="0"/>
              <w:rPr>
                <w:rFonts w:ascii="Arial" w:hAnsi="Arial" w:cs="Arial"/>
              </w:rPr>
            </w:pPr>
            <w:r w:rsidRPr="00D43353">
              <w:rPr>
                <w:rFonts w:ascii="Arial" w:hAnsi="Arial" w:cs="Arial"/>
              </w:rPr>
              <w:t>1/15/2019</w:t>
            </w:r>
          </w:p>
          <w:p w14:paraId="05053EB7" w14:textId="1AFB96BF" w:rsidR="007D5D1A" w:rsidRPr="00D43353" w:rsidRDefault="00A35F24" w:rsidP="0094332E">
            <w:pPr>
              <w:adjustRightInd w:val="0"/>
              <w:rPr>
                <w:rFonts w:ascii="Arial" w:hAnsi="Arial" w:cs="Arial"/>
              </w:rPr>
            </w:pPr>
            <w:r w:rsidRPr="00D43353">
              <w:rPr>
                <w:rFonts w:ascii="Arial" w:hAnsi="Arial" w:cs="Arial"/>
              </w:rPr>
              <w:t>1/08/2020</w:t>
            </w:r>
          </w:p>
          <w:p w14:paraId="4B2A2176" w14:textId="7A17FB01" w:rsidR="007D5D1A" w:rsidRPr="00D43353" w:rsidRDefault="007D5D1A" w:rsidP="0094332E">
            <w:pPr>
              <w:adjustRightInd w:val="0"/>
              <w:rPr>
                <w:rFonts w:ascii="Arial" w:hAnsi="Arial" w:cs="Arial"/>
              </w:rPr>
            </w:pPr>
          </w:p>
        </w:tc>
      </w:tr>
      <w:tr w:rsidR="001904F4" w:rsidRPr="003A5A55" w14:paraId="2D4D5F3F" w14:textId="77777777" w:rsidTr="00376A00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58833" w14:textId="44D6152E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3A5A55">
              <w:rPr>
                <w:rFonts w:ascii="Arial" w:eastAsia="Arial Unicode MS" w:hAnsi="Arial" w:cs="Arial"/>
                <w:b/>
              </w:rPr>
              <w:lastRenderedPageBreak/>
              <w:t xml:space="preserve">Subject of </w:t>
            </w:r>
            <w:r>
              <w:rPr>
                <w:rFonts w:ascii="Arial" w:eastAsia="Arial Unicode MS" w:hAnsi="Arial" w:cs="Arial"/>
                <w:b/>
              </w:rPr>
              <w:t>I</w:t>
            </w:r>
            <w:r w:rsidRPr="003A5A55">
              <w:rPr>
                <w:rFonts w:ascii="Arial" w:eastAsia="Arial Unicode MS" w:hAnsi="Arial" w:cs="Arial"/>
                <w:b/>
              </w:rPr>
              <w:t>nspection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6C77F" w14:textId="63F76F48" w:rsidR="001904F4" w:rsidRPr="00197C3E" w:rsidRDefault="001904F4" w:rsidP="001904F4">
            <w:pPr>
              <w:adjustRightInd w:val="0"/>
              <w:rPr>
                <w:rFonts w:ascii="Arial" w:hAnsi="Arial" w:cs="Arial"/>
                <w:color w:val="000000"/>
              </w:rPr>
            </w:pPr>
            <w:r w:rsidRPr="003A5A55">
              <w:rPr>
                <w:rFonts w:ascii="Arial" w:eastAsia="Arial Unicode MS" w:hAnsi="Arial" w:cs="Arial"/>
                <w:b/>
              </w:rPr>
              <w:t xml:space="preserve">Item of </w:t>
            </w:r>
            <w:r>
              <w:rPr>
                <w:rFonts w:ascii="Arial" w:eastAsia="Arial Unicode MS" w:hAnsi="Arial" w:cs="Arial"/>
                <w:b/>
              </w:rPr>
              <w:t>I</w:t>
            </w:r>
            <w:r w:rsidRPr="003A5A55">
              <w:rPr>
                <w:rFonts w:ascii="Arial" w:eastAsia="Arial Unicode MS" w:hAnsi="Arial" w:cs="Arial"/>
                <w:b/>
              </w:rPr>
              <w:t>nspection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02B1B" w14:textId="26751ABD" w:rsidR="001904F4" w:rsidRPr="00A92D59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3A5A55">
              <w:rPr>
                <w:rFonts w:ascii="Arial" w:eastAsia="Arial Unicode MS" w:hAnsi="Arial" w:cs="Arial"/>
                <w:b/>
              </w:rPr>
              <w:t xml:space="preserve">Name of </w:t>
            </w:r>
            <w:r>
              <w:rPr>
                <w:rFonts w:ascii="Arial" w:eastAsia="Arial Unicode MS" w:hAnsi="Arial" w:cs="Arial"/>
                <w:b/>
              </w:rPr>
              <w:t>E</w:t>
            </w:r>
            <w:r w:rsidRPr="003A5A55">
              <w:rPr>
                <w:rFonts w:ascii="Arial" w:eastAsia="Arial Unicode MS" w:hAnsi="Arial" w:cs="Arial"/>
                <w:b/>
              </w:rPr>
              <w:t>quipment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27330" w14:textId="758F889E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3A5A55">
              <w:rPr>
                <w:rFonts w:ascii="Arial" w:eastAsia="Arial Unicode MS" w:hAnsi="Arial" w:cs="Arial"/>
                <w:b/>
              </w:rPr>
              <w:t xml:space="preserve">Control </w:t>
            </w:r>
            <w:r>
              <w:rPr>
                <w:rFonts w:ascii="Arial" w:eastAsia="Arial Unicode MS" w:hAnsi="Arial" w:cs="Arial"/>
                <w:b/>
              </w:rPr>
              <w:t>N</w:t>
            </w:r>
            <w:r w:rsidRPr="003A5A55">
              <w:rPr>
                <w:rFonts w:ascii="Arial" w:eastAsia="Arial Unicode MS" w:hAnsi="Arial" w:cs="Arial"/>
                <w:b/>
              </w:rPr>
              <w:t xml:space="preserve">umber of </w:t>
            </w:r>
            <w:r>
              <w:rPr>
                <w:rFonts w:ascii="Arial" w:eastAsia="Arial Unicode MS" w:hAnsi="Arial" w:cs="Arial"/>
                <w:b/>
              </w:rPr>
              <w:t>E</w:t>
            </w:r>
            <w:r w:rsidRPr="003A5A55">
              <w:rPr>
                <w:rFonts w:ascii="Arial" w:eastAsia="Arial Unicode MS" w:hAnsi="Arial" w:cs="Arial"/>
                <w:b/>
              </w:rPr>
              <w:t>quipment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E41D" w14:textId="1E790BF0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3A5A55">
              <w:rPr>
                <w:rFonts w:ascii="Arial" w:eastAsia="Arial Unicode MS" w:hAnsi="Arial" w:cs="Arial"/>
                <w:b/>
              </w:rPr>
              <w:t xml:space="preserve">Period of </w:t>
            </w:r>
            <w:r>
              <w:rPr>
                <w:rFonts w:ascii="Arial" w:eastAsia="Arial Unicode MS" w:hAnsi="Arial" w:cs="Arial"/>
                <w:b/>
              </w:rPr>
              <w:t>Ca</w:t>
            </w:r>
            <w:r w:rsidRPr="003A5A55">
              <w:rPr>
                <w:rFonts w:ascii="Arial" w:eastAsia="Arial Unicode MS" w:hAnsi="Arial" w:cs="Arial"/>
                <w:b/>
              </w:rPr>
              <w:t>libration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BB774" w14:textId="77777777" w:rsidR="001904F4" w:rsidRPr="00AB0B34" w:rsidRDefault="001904F4" w:rsidP="001904F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AB0B34">
              <w:rPr>
                <w:rFonts w:ascii="Arial" w:eastAsia="Arial Unicode MS" w:hAnsi="Arial" w:cs="Arial"/>
                <w:b/>
              </w:rPr>
              <w:t>Recent Date of Calibration</w:t>
            </w:r>
          </w:p>
          <w:p w14:paraId="3A30E0B0" w14:textId="364998A2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eastAsia="Arial Unicode MS" w:hAnsi="Arial" w:cs="Arial"/>
                <w:b/>
                <w:sz w:val="16"/>
                <w:szCs w:val="16"/>
              </w:rPr>
              <w:t>(Month/Day/Year)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1613C" w14:textId="77777777" w:rsidR="001904F4" w:rsidRPr="00AB0B34" w:rsidRDefault="001904F4" w:rsidP="001904F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AB0B34">
              <w:rPr>
                <w:rFonts w:ascii="Arial" w:eastAsia="Arial Unicode MS" w:hAnsi="Arial" w:cs="Arial"/>
                <w:b/>
              </w:rPr>
              <w:t>Previous Date of Calibration</w:t>
            </w:r>
          </w:p>
          <w:p w14:paraId="0028839A" w14:textId="58AC013A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eastAsia="Arial Unicode MS" w:hAnsi="Arial" w:cs="Arial"/>
                <w:b/>
                <w:sz w:val="16"/>
                <w:szCs w:val="16"/>
              </w:rPr>
              <w:t>(Month/Day/Year)</w:t>
            </w:r>
          </w:p>
        </w:tc>
      </w:tr>
      <w:tr w:rsidR="001904F4" w:rsidRPr="003A5A55" w14:paraId="68FF920A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617F5" w14:textId="4C20A749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41CA93" w14:textId="2113B9E1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Temperature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054890" w14:textId="0CCEACF5" w:rsidR="001904F4" w:rsidRPr="00A92D59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92D59">
              <w:rPr>
                <w:rFonts w:ascii="Arial" w:hAnsi="Arial" w:cs="Arial"/>
              </w:rPr>
              <w:t>Drying Oven no.2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BDA105" w14:textId="6FCDD9AA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>05-800051-05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6F517" w14:textId="5FD9DB88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91CFA5" w14:textId="77777777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</w:p>
          <w:p w14:paraId="1F8536A5" w14:textId="11A8820C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01/12/2021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9786C5" w14:textId="22E6741B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1/23/2018</w:t>
            </w:r>
          </w:p>
          <w:p w14:paraId="7A40E18B" w14:textId="389C207F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1/18/2019</w:t>
            </w:r>
          </w:p>
          <w:p w14:paraId="548E0FC3" w14:textId="449DAE6F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1/14/2020</w:t>
            </w:r>
          </w:p>
        </w:tc>
      </w:tr>
      <w:tr w:rsidR="001904F4" w:rsidRPr="0094332E" w14:paraId="128B9162" w14:textId="77777777" w:rsidTr="001C67B2">
        <w:tc>
          <w:tcPr>
            <w:tcW w:w="1975" w:type="dxa"/>
            <w:tcBorders>
              <w:bottom w:val="single" w:sz="4" w:space="0" w:color="auto"/>
            </w:tcBorders>
            <w:vAlign w:val="center"/>
          </w:tcPr>
          <w:p w14:paraId="6B066649" w14:textId="72D69676" w:rsidR="001904F4" w:rsidRPr="00083C71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083C71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8EDDAD" w14:textId="2D572C8C" w:rsidR="001904F4" w:rsidRPr="00083C71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083C71">
              <w:rPr>
                <w:rFonts w:ascii="Arial" w:hAnsi="Arial" w:cs="Arial"/>
              </w:rPr>
              <w:t>Temperature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DB2A0F" w14:textId="797A59F1" w:rsidR="001904F4" w:rsidRPr="00083C71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083C71">
              <w:rPr>
                <w:rFonts w:ascii="Arial" w:hAnsi="Arial" w:cs="Arial"/>
              </w:rPr>
              <w:t>Drying Oven no.3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E9772A" w14:textId="1AF13AFF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>05-800209-17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6410" w14:textId="77777777" w:rsidR="001904F4" w:rsidRPr="00D44FB0" w:rsidRDefault="001904F4" w:rsidP="001904F4">
            <w:pPr>
              <w:rPr>
                <w:rFonts w:ascii="Arial" w:hAnsi="Arial" w:cs="Arial"/>
              </w:rPr>
            </w:pPr>
          </w:p>
          <w:p w14:paraId="3E74111A" w14:textId="612DBB61" w:rsidR="001904F4" w:rsidRPr="00D44FB0" w:rsidRDefault="001904F4" w:rsidP="001904F4">
            <w:pPr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>1 year</w:t>
            </w:r>
          </w:p>
          <w:p w14:paraId="078D4773" w14:textId="77777777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F96E5" w14:textId="7A26B7DB" w:rsidR="001904F4" w:rsidRPr="00AB0B34" w:rsidRDefault="001904F4" w:rsidP="001904F4">
            <w:pPr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12/26/2019</w:t>
            </w:r>
          </w:p>
          <w:p w14:paraId="51FABB4D" w14:textId="447117A1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(Transferred to HLAM)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1BA638" w14:textId="77777777" w:rsidR="001904F4" w:rsidRPr="00AB0B34" w:rsidRDefault="001904F4" w:rsidP="001904F4">
            <w:pPr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1/10/2018</w:t>
            </w:r>
          </w:p>
          <w:p w14:paraId="1AF05F7A" w14:textId="12C4B09A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1/03/2019</w:t>
            </w:r>
          </w:p>
        </w:tc>
      </w:tr>
      <w:tr w:rsidR="001904F4" w:rsidRPr="003A5A55" w14:paraId="622772DF" w14:textId="77777777" w:rsidTr="001C67B2">
        <w:tc>
          <w:tcPr>
            <w:tcW w:w="1975" w:type="dxa"/>
            <w:tcBorders>
              <w:bottom w:val="single" w:sz="4" w:space="0" w:color="auto"/>
            </w:tcBorders>
            <w:vAlign w:val="center"/>
          </w:tcPr>
          <w:p w14:paraId="20FFC1C8" w14:textId="5A15400A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B9DBB8" w14:textId="76B0D247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Temperature/Pressure/Recorder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2ECEF4" w14:textId="787FE1A1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Pressurized Oven no.1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C62775" w14:textId="396CC0BF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  <w:color w:val="000000"/>
              </w:rPr>
              <w:t>05-800080-06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46B8D" w14:textId="0B7E907C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466A1" w14:textId="77777777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8/4/2020</w:t>
            </w:r>
          </w:p>
          <w:p w14:paraId="36FED4F8" w14:textId="0BF1FCDE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(Transferred to HLAM)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C31688" w14:textId="77777777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8/16/2018</w:t>
            </w:r>
          </w:p>
          <w:p w14:paraId="1A8BF532" w14:textId="77777777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8/6/2019</w:t>
            </w:r>
          </w:p>
          <w:p w14:paraId="693CF247" w14:textId="6234B18A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</w:p>
        </w:tc>
      </w:tr>
      <w:tr w:rsidR="001904F4" w:rsidRPr="003A5A55" w14:paraId="45970113" w14:textId="77777777" w:rsidTr="00E362BF">
        <w:trPr>
          <w:trHeight w:val="534"/>
        </w:trPr>
        <w:tc>
          <w:tcPr>
            <w:tcW w:w="19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6EB020" w14:textId="7C469FA6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790AC" w14:textId="5DE02CF2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E362BF">
              <w:rPr>
                <w:rFonts w:ascii="Arial" w:hAnsi="Arial" w:cs="Arial"/>
              </w:rPr>
              <w:t>Temperature/Pressure/Recorder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25D02D" w14:textId="7C291BC6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E362BF">
              <w:rPr>
                <w:rFonts w:ascii="Arial" w:hAnsi="Arial" w:cs="Arial"/>
              </w:rPr>
              <w:t>Pressurized Oven no.2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B0494D" w14:textId="415B39AC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>05-800081-05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1206" w14:textId="60886F3D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353E2E" w14:textId="70E81E2C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9/14/2020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A5F04C" w14:textId="0AA3FB40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</w:p>
          <w:p w14:paraId="36F50E8A" w14:textId="77777777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9/21/2018</w:t>
            </w:r>
          </w:p>
          <w:p w14:paraId="3C9F47EC" w14:textId="4FEA717C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9/18/2019</w:t>
            </w:r>
          </w:p>
        </w:tc>
      </w:tr>
      <w:tr w:rsidR="001904F4" w:rsidRPr="003A5A55" w14:paraId="6A54C71E" w14:textId="77777777" w:rsidTr="001C67B2">
        <w:tc>
          <w:tcPr>
            <w:tcW w:w="1975" w:type="dxa"/>
            <w:vAlign w:val="center"/>
          </w:tcPr>
          <w:p w14:paraId="4D1115A9" w14:textId="3C67ADEC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8D37B" w14:textId="47896D88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Temperature/Pressure/Recorder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5DC6A" w14:textId="7E3BD9B6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Pressurized Oven no.3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F5BA55" w14:textId="141CE254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  <w:color w:val="000000"/>
              </w:rPr>
              <w:t>05-800082-05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A110B" w14:textId="0CA19DB6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6C9563" w14:textId="1837DB91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8/4/2020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03185A" w14:textId="77777777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8/24/2018</w:t>
            </w:r>
          </w:p>
          <w:p w14:paraId="74859E72" w14:textId="77777777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8/7/2019</w:t>
            </w:r>
          </w:p>
          <w:p w14:paraId="0EABA7E5" w14:textId="7A60F435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</w:p>
        </w:tc>
      </w:tr>
      <w:tr w:rsidR="001904F4" w:rsidRPr="003A5A55" w14:paraId="40D3E794" w14:textId="77777777" w:rsidTr="001C67B2">
        <w:trPr>
          <w:trHeight w:val="70"/>
        </w:trPr>
        <w:tc>
          <w:tcPr>
            <w:tcW w:w="1975" w:type="dxa"/>
            <w:tcBorders>
              <w:bottom w:val="single" w:sz="4" w:space="0" w:color="auto"/>
            </w:tcBorders>
            <w:vAlign w:val="center"/>
          </w:tcPr>
          <w:p w14:paraId="5167BC50" w14:textId="70881212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B030EB" w14:textId="2695E76F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Temperature/Pressure/Recorder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515167" w14:textId="5FDC5780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Pressurized Oven no.4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ACD8CC" w14:textId="2412C9AA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  <w:color w:val="000000"/>
              </w:rPr>
              <w:t>05-800083-05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5F807" w14:textId="2F2BFBB3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09105D" w14:textId="6C8EFCCC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8/27/2020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90537B" w14:textId="77777777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9/7/2018</w:t>
            </w:r>
          </w:p>
          <w:p w14:paraId="33C5A83C" w14:textId="1085FABD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9/4/2019</w:t>
            </w:r>
          </w:p>
        </w:tc>
      </w:tr>
      <w:tr w:rsidR="001904F4" w:rsidRPr="003A5A55" w14:paraId="208B28D9" w14:textId="77777777" w:rsidTr="001C67B2">
        <w:tc>
          <w:tcPr>
            <w:tcW w:w="1975" w:type="dxa"/>
            <w:tcBorders>
              <w:top w:val="single" w:sz="4" w:space="0" w:color="auto"/>
            </w:tcBorders>
            <w:vAlign w:val="center"/>
          </w:tcPr>
          <w:p w14:paraId="12C92CF2" w14:textId="11B1D1BB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CDEC92" w14:textId="6DC7A369" w:rsidR="001904F4" w:rsidRPr="00197C3E" w:rsidRDefault="001904F4" w:rsidP="001904F4">
            <w:pPr>
              <w:adjustRightInd w:val="0"/>
              <w:rPr>
                <w:rFonts w:ascii="Arial" w:hAnsi="Arial" w:cs="Arial"/>
                <w:color w:val="000000"/>
              </w:rPr>
            </w:pPr>
            <w:r w:rsidRPr="00197C3E">
              <w:rPr>
                <w:rFonts w:ascii="Arial" w:hAnsi="Arial" w:cs="Arial"/>
                <w:color w:val="000000"/>
              </w:rPr>
              <w:t>Temperature/Pressure/Recorder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980C4" w14:textId="1ED4E0FE" w:rsidR="001904F4" w:rsidRPr="00197C3E" w:rsidRDefault="001904F4" w:rsidP="001904F4">
            <w:pPr>
              <w:adjustRightInd w:val="0"/>
              <w:rPr>
                <w:rFonts w:ascii="Arial" w:hAnsi="Arial" w:cs="Arial"/>
                <w:color w:val="000000"/>
              </w:rPr>
            </w:pPr>
            <w:r w:rsidRPr="00197C3E">
              <w:rPr>
                <w:rFonts w:ascii="Arial" w:hAnsi="Arial" w:cs="Arial"/>
                <w:color w:val="000000"/>
              </w:rPr>
              <w:t>Pressurized Oven no.5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CDD656" w14:textId="67C82ED6" w:rsidR="001904F4" w:rsidRPr="00D44FB0" w:rsidRDefault="001904F4" w:rsidP="001904F4">
            <w:pPr>
              <w:adjustRightInd w:val="0"/>
              <w:rPr>
                <w:rFonts w:ascii="Arial" w:hAnsi="Arial" w:cs="Arial"/>
                <w:color w:val="000000"/>
              </w:rPr>
            </w:pPr>
            <w:r w:rsidRPr="00D44FB0">
              <w:rPr>
                <w:rFonts w:ascii="Arial" w:hAnsi="Arial" w:cs="Arial"/>
                <w:color w:val="000000"/>
              </w:rPr>
              <w:t>05-800084-06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9A1A" w14:textId="05B9BB49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E55D49" w14:textId="77777777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1/21/2020</w:t>
            </w:r>
          </w:p>
          <w:p w14:paraId="32B8B0D6" w14:textId="317D008F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(Transferred to HLAM)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624C5D" w14:textId="77777777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9/17/2018</w:t>
            </w:r>
          </w:p>
          <w:p w14:paraId="7264CFF7" w14:textId="0E184110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3/25/2019</w:t>
            </w:r>
          </w:p>
        </w:tc>
      </w:tr>
      <w:tr w:rsidR="001904F4" w:rsidRPr="003A5A55" w14:paraId="53DD250C" w14:textId="77777777" w:rsidTr="001C67B2">
        <w:tc>
          <w:tcPr>
            <w:tcW w:w="1975" w:type="dxa"/>
            <w:vAlign w:val="center"/>
          </w:tcPr>
          <w:p w14:paraId="0BA576E2" w14:textId="7F135D40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CE7AF7" w14:textId="287409B1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Temperature/Pressure/Recorder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503EC8" w14:textId="43DD310E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Pressurized Oven no.6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854B75" w14:textId="6D030E9D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  <w:color w:val="000000"/>
              </w:rPr>
              <w:t>05-800085-05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A84F" w14:textId="7E91266B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BD1D9" w14:textId="77777777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09/07/2020</w:t>
            </w:r>
          </w:p>
          <w:p w14:paraId="58C1D29D" w14:textId="41FF0B7B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2D511" w14:textId="10FDF70E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9/18/2018</w:t>
            </w:r>
          </w:p>
          <w:p w14:paraId="1EB9AAE0" w14:textId="79FB9EF0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9/13/2019</w:t>
            </w:r>
          </w:p>
        </w:tc>
      </w:tr>
      <w:tr w:rsidR="001904F4" w:rsidRPr="003A5A55" w14:paraId="4BDBC420" w14:textId="77777777" w:rsidTr="001C67B2">
        <w:tc>
          <w:tcPr>
            <w:tcW w:w="1975" w:type="dxa"/>
            <w:vAlign w:val="center"/>
          </w:tcPr>
          <w:p w14:paraId="65E316BF" w14:textId="24ED6A45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EC91F9" w14:textId="7482D1B5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Temperature/Pressure/Recorder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A8EF93" w14:textId="1296F261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Pressurized Oven no.7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FBA662" w14:textId="72D19554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  <w:color w:val="000000"/>
              </w:rPr>
              <w:t>05-800086-05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B81F" w14:textId="217BCF48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E651C7" w14:textId="1D2E9020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01/19/2021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A85AFA" w14:textId="77777777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</w:p>
          <w:p w14:paraId="051836D8" w14:textId="69073CF4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10/05/2018</w:t>
            </w:r>
          </w:p>
          <w:p w14:paraId="3207879E" w14:textId="31EDA679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3/15/2019</w:t>
            </w:r>
          </w:p>
          <w:p w14:paraId="70DC3B4C" w14:textId="36AFCF6D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1/22/2020</w:t>
            </w:r>
          </w:p>
        </w:tc>
      </w:tr>
      <w:tr w:rsidR="001904F4" w:rsidRPr="003A5A55" w14:paraId="3B6995CA" w14:textId="77777777" w:rsidTr="001C67B2">
        <w:tc>
          <w:tcPr>
            <w:tcW w:w="19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FFE0A8" w14:textId="4312A305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A6F7D" w14:textId="672075B0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Temperature/Pressure/Recorder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3DBCF" w14:textId="634FD5AD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Pressurized Oven no.8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48664" w14:textId="34703C22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  <w:color w:val="000000"/>
              </w:rPr>
              <w:t>05-800087-05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7D46" w14:textId="25CBD31A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26C332" w14:textId="44A9343B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9/7/2020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CFA3EE" w14:textId="77777777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9/20/2018</w:t>
            </w:r>
          </w:p>
          <w:p w14:paraId="241B03B2" w14:textId="70F9D391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9/16/2019</w:t>
            </w:r>
          </w:p>
        </w:tc>
      </w:tr>
      <w:tr w:rsidR="001904F4" w:rsidRPr="003A5A55" w14:paraId="5C2D688D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433DB" w14:textId="3D04DB5F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6651B8" w14:textId="6CA2A4F4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Temperature/Pressure/Recorder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59CEAB" w14:textId="369F0F0A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Pressurized Oven no.9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5A5341" w14:textId="196E405E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  <w:color w:val="000000"/>
              </w:rPr>
              <w:t>05-800090-05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8DC5A" w14:textId="176E4D09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A265D" w14:textId="3D56E311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8/4/2020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4EED6" w14:textId="77777777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8/16/2018</w:t>
            </w:r>
          </w:p>
          <w:p w14:paraId="214E8412" w14:textId="0D01938B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8/6/2019</w:t>
            </w:r>
          </w:p>
        </w:tc>
      </w:tr>
      <w:tr w:rsidR="001904F4" w:rsidRPr="003A5A55" w14:paraId="78DBE4A8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0C409" w14:textId="7E609C35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3D6CCD" w14:textId="1219944A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Temperature/Pressure/Recorder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83E503" w14:textId="7A5A88D0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Pressurized Oven no.10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F59DB3" w14:textId="4A02188A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  <w:color w:val="000000"/>
              </w:rPr>
              <w:t>05-800091-05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AE60" w14:textId="7D8E1BC5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16441" w14:textId="1E124F70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8/27/2020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5DC98F" w14:textId="77777777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9/7/2018</w:t>
            </w:r>
          </w:p>
          <w:p w14:paraId="652FE11C" w14:textId="1B318269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9/4/2019</w:t>
            </w:r>
          </w:p>
        </w:tc>
      </w:tr>
      <w:tr w:rsidR="001904F4" w:rsidRPr="003A5A55" w14:paraId="4A73B1CE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FFA0B" w14:textId="5B558F25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8838F5" w14:textId="2AEEB478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Temperature/Pressure/Recorder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FDFB59" w14:textId="7E3F7AA9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Pressurized Oven no.11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A07859" w14:textId="7FA1407B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  <w:color w:val="000000"/>
              </w:rPr>
              <w:t>05-800092-05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C147" w14:textId="4FCC5C09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449D8E" w14:textId="294319D4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9/14/2020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6FCFD" w14:textId="77777777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9/21/2018</w:t>
            </w:r>
          </w:p>
          <w:p w14:paraId="025D257C" w14:textId="747940E1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9/18/2019</w:t>
            </w:r>
          </w:p>
        </w:tc>
      </w:tr>
      <w:tr w:rsidR="001904F4" w:rsidRPr="003A5A55" w14:paraId="0E08DF59" w14:textId="77777777" w:rsidTr="00376A00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1890B" w14:textId="7EEA7732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3A5A55">
              <w:rPr>
                <w:rFonts w:ascii="Arial" w:eastAsia="Arial Unicode MS" w:hAnsi="Arial" w:cs="Arial"/>
                <w:b/>
              </w:rPr>
              <w:lastRenderedPageBreak/>
              <w:t xml:space="preserve">Subject of </w:t>
            </w:r>
            <w:r>
              <w:rPr>
                <w:rFonts w:ascii="Arial" w:eastAsia="Arial Unicode MS" w:hAnsi="Arial" w:cs="Arial"/>
                <w:b/>
              </w:rPr>
              <w:t>I</w:t>
            </w:r>
            <w:r w:rsidRPr="003A5A55">
              <w:rPr>
                <w:rFonts w:ascii="Arial" w:eastAsia="Arial Unicode MS" w:hAnsi="Arial" w:cs="Arial"/>
                <w:b/>
              </w:rPr>
              <w:t>nspection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324EA" w14:textId="03EBB6F9" w:rsidR="001904F4" w:rsidRPr="00197C3E" w:rsidRDefault="001904F4" w:rsidP="001904F4">
            <w:pPr>
              <w:adjustRightInd w:val="0"/>
              <w:rPr>
                <w:rFonts w:ascii="Arial" w:hAnsi="Arial" w:cs="Arial"/>
                <w:color w:val="000000"/>
              </w:rPr>
            </w:pPr>
            <w:r w:rsidRPr="003A5A55">
              <w:rPr>
                <w:rFonts w:ascii="Arial" w:eastAsia="Arial Unicode MS" w:hAnsi="Arial" w:cs="Arial"/>
                <w:b/>
              </w:rPr>
              <w:t xml:space="preserve">Item of </w:t>
            </w:r>
            <w:r>
              <w:rPr>
                <w:rFonts w:ascii="Arial" w:eastAsia="Arial Unicode MS" w:hAnsi="Arial" w:cs="Arial"/>
                <w:b/>
              </w:rPr>
              <w:t>I</w:t>
            </w:r>
            <w:r w:rsidRPr="003A5A55">
              <w:rPr>
                <w:rFonts w:ascii="Arial" w:eastAsia="Arial Unicode MS" w:hAnsi="Arial" w:cs="Arial"/>
                <w:b/>
              </w:rPr>
              <w:t>nspection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C0E82" w14:textId="04D7210A" w:rsidR="001904F4" w:rsidRPr="00197C3E" w:rsidRDefault="001904F4" w:rsidP="001904F4">
            <w:pPr>
              <w:adjustRightInd w:val="0"/>
              <w:rPr>
                <w:rFonts w:ascii="Arial" w:hAnsi="Arial" w:cs="Arial"/>
                <w:color w:val="000000"/>
              </w:rPr>
            </w:pPr>
            <w:r w:rsidRPr="003A5A55">
              <w:rPr>
                <w:rFonts w:ascii="Arial" w:eastAsia="Arial Unicode MS" w:hAnsi="Arial" w:cs="Arial"/>
                <w:b/>
              </w:rPr>
              <w:t xml:space="preserve">Name of </w:t>
            </w:r>
            <w:r>
              <w:rPr>
                <w:rFonts w:ascii="Arial" w:eastAsia="Arial Unicode MS" w:hAnsi="Arial" w:cs="Arial"/>
                <w:b/>
              </w:rPr>
              <w:t>E</w:t>
            </w:r>
            <w:r w:rsidRPr="003A5A55">
              <w:rPr>
                <w:rFonts w:ascii="Arial" w:eastAsia="Arial Unicode MS" w:hAnsi="Arial" w:cs="Arial"/>
                <w:b/>
              </w:rPr>
              <w:t>quipment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5617A" w14:textId="4C1B210C" w:rsidR="001904F4" w:rsidRPr="00D44FB0" w:rsidRDefault="001904F4" w:rsidP="001904F4">
            <w:pPr>
              <w:adjustRightInd w:val="0"/>
              <w:rPr>
                <w:rFonts w:ascii="Arial" w:hAnsi="Arial" w:cs="Arial"/>
                <w:color w:val="000000"/>
              </w:rPr>
            </w:pPr>
            <w:r w:rsidRPr="003A5A55">
              <w:rPr>
                <w:rFonts w:ascii="Arial" w:eastAsia="Arial Unicode MS" w:hAnsi="Arial" w:cs="Arial"/>
                <w:b/>
              </w:rPr>
              <w:t xml:space="preserve">Control </w:t>
            </w:r>
            <w:r>
              <w:rPr>
                <w:rFonts w:ascii="Arial" w:eastAsia="Arial Unicode MS" w:hAnsi="Arial" w:cs="Arial"/>
                <w:b/>
              </w:rPr>
              <w:t>N</w:t>
            </w:r>
            <w:r w:rsidRPr="003A5A55">
              <w:rPr>
                <w:rFonts w:ascii="Arial" w:eastAsia="Arial Unicode MS" w:hAnsi="Arial" w:cs="Arial"/>
                <w:b/>
              </w:rPr>
              <w:t xml:space="preserve">umber of </w:t>
            </w:r>
            <w:r>
              <w:rPr>
                <w:rFonts w:ascii="Arial" w:eastAsia="Arial Unicode MS" w:hAnsi="Arial" w:cs="Arial"/>
                <w:b/>
              </w:rPr>
              <w:t>E</w:t>
            </w:r>
            <w:r w:rsidRPr="003A5A55">
              <w:rPr>
                <w:rFonts w:ascii="Arial" w:eastAsia="Arial Unicode MS" w:hAnsi="Arial" w:cs="Arial"/>
                <w:b/>
              </w:rPr>
              <w:t>quipment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94D67" w14:textId="47CFADD7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3A5A55">
              <w:rPr>
                <w:rFonts w:ascii="Arial" w:eastAsia="Arial Unicode MS" w:hAnsi="Arial" w:cs="Arial"/>
                <w:b/>
              </w:rPr>
              <w:t xml:space="preserve">Period of </w:t>
            </w:r>
            <w:r>
              <w:rPr>
                <w:rFonts w:ascii="Arial" w:eastAsia="Arial Unicode MS" w:hAnsi="Arial" w:cs="Arial"/>
                <w:b/>
              </w:rPr>
              <w:t>Ca</w:t>
            </w:r>
            <w:r w:rsidRPr="003A5A55">
              <w:rPr>
                <w:rFonts w:ascii="Arial" w:eastAsia="Arial Unicode MS" w:hAnsi="Arial" w:cs="Arial"/>
                <w:b/>
              </w:rPr>
              <w:t>libration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CDAD7" w14:textId="77777777" w:rsidR="001904F4" w:rsidRPr="00AB0B34" w:rsidRDefault="001904F4" w:rsidP="001904F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AB0B34">
              <w:rPr>
                <w:rFonts w:ascii="Arial" w:eastAsia="Arial Unicode MS" w:hAnsi="Arial" w:cs="Arial"/>
                <w:b/>
              </w:rPr>
              <w:t>Recent Date of Calibration</w:t>
            </w:r>
          </w:p>
          <w:p w14:paraId="2E9B3838" w14:textId="70741363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eastAsia="Arial Unicode MS" w:hAnsi="Arial" w:cs="Arial"/>
                <w:b/>
                <w:sz w:val="16"/>
                <w:szCs w:val="16"/>
              </w:rPr>
              <w:t>(Month/Day/Year)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8C064" w14:textId="77777777" w:rsidR="001904F4" w:rsidRPr="00AB0B34" w:rsidRDefault="001904F4" w:rsidP="001904F4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AB0B34">
              <w:rPr>
                <w:rFonts w:ascii="Arial" w:eastAsia="Arial Unicode MS" w:hAnsi="Arial" w:cs="Arial"/>
                <w:b/>
              </w:rPr>
              <w:t>Previous Date of Calibration</w:t>
            </w:r>
          </w:p>
          <w:p w14:paraId="13C880FB" w14:textId="409986E2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eastAsia="Arial Unicode MS" w:hAnsi="Arial" w:cs="Arial"/>
                <w:b/>
                <w:sz w:val="16"/>
                <w:szCs w:val="16"/>
              </w:rPr>
              <w:t>(Month/Day/Year)</w:t>
            </w:r>
          </w:p>
        </w:tc>
      </w:tr>
      <w:tr w:rsidR="001904F4" w:rsidRPr="003A5A55" w14:paraId="6B737BF0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908AC" w14:textId="7C615BE0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4EA159" w14:textId="42FC62FE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Temperature/Pressure/Recorder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90BEA2" w14:textId="676E7400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Pressurized Oven no.12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EE0487" w14:textId="29AF3377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  <w:color w:val="000000"/>
              </w:rPr>
              <w:t>05-800093-06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3154" w14:textId="77777777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</w:p>
          <w:p w14:paraId="393060F2" w14:textId="76D6EED4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61772E" w14:textId="77777777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</w:p>
          <w:p w14:paraId="1003FCB5" w14:textId="15260FCE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4/16/2020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95C9D" w14:textId="77777777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9/18/2018</w:t>
            </w:r>
          </w:p>
          <w:p w14:paraId="0402689A" w14:textId="2158FF6A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4/17/2019</w:t>
            </w:r>
          </w:p>
        </w:tc>
      </w:tr>
      <w:tr w:rsidR="001904F4" w:rsidRPr="003A5A55" w14:paraId="22C1D093" w14:textId="77777777" w:rsidTr="001042FC">
        <w:trPr>
          <w:trHeight w:val="846"/>
        </w:trPr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B2AA7" w14:textId="4F5BE04E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E00821" w14:textId="13651A04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Temperature/Pressure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A4D46C" w14:textId="1A1BBC52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Medium Capacity Evaporator no.2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76056E" w14:textId="3E937056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  <w:color w:val="000000"/>
              </w:rPr>
              <w:t>05-800105-07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24CDB" w14:textId="77777777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</w:p>
          <w:p w14:paraId="411E43FD" w14:textId="77777777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</w:p>
          <w:p w14:paraId="41BB30C4" w14:textId="580B35DD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4AA6F2" w14:textId="57A3C850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12/31/2020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9B9FCF" w14:textId="48726930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</w:p>
          <w:p w14:paraId="7C0AB83C" w14:textId="09E89F99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1/12/2018</w:t>
            </w:r>
          </w:p>
          <w:p w14:paraId="6C2C38A7" w14:textId="4BA7B655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1/7/2019</w:t>
            </w:r>
          </w:p>
          <w:p w14:paraId="5BF3604A" w14:textId="424AE270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1/3/2020</w:t>
            </w:r>
          </w:p>
        </w:tc>
      </w:tr>
      <w:tr w:rsidR="001904F4" w:rsidRPr="003A5A55" w14:paraId="1F6D2C7F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76269" w14:textId="6ECA07D5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D72379" w14:textId="2D5C1C93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Temperature/Pressure/Recorder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789DD2" w14:textId="41C0F50A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Rotavapor Distillation Unit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4B31FF" w14:textId="449F6C8D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  <w:color w:val="000000"/>
              </w:rPr>
              <w:t>05-800151-12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9B9A9" w14:textId="4C36C150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E46C4F" w14:textId="20CFC67E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10/8/2020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1D8FD" w14:textId="77777777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10/17/2018</w:t>
            </w:r>
          </w:p>
          <w:p w14:paraId="051C080A" w14:textId="24F4412A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10/15/2019</w:t>
            </w:r>
          </w:p>
        </w:tc>
      </w:tr>
      <w:tr w:rsidR="001904F4" w:rsidRPr="003A5A55" w14:paraId="432A24AF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2877D" w14:textId="1DC1DC0F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bookmarkStart w:id="1" w:name="_Hlk62566005"/>
            <w:bookmarkStart w:id="2" w:name="_Hlk67323584"/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24B921" w14:textId="429DAEFC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Weight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DEDE0F" w14:textId="364EE392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Precision Balance No.1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F9D2B2" w14:textId="0B7D32B5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>05-800175-15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2CA79" w14:textId="77777777" w:rsidR="00D33D8D" w:rsidRDefault="00D33D8D" w:rsidP="001904F4">
            <w:pPr>
              <w:adjustRightInd w:val="0"/>
              <w:rPr>
                <w:rFonts w:ascii="Arial" w:hAnsi="Arial" w:cs="Arial"/>
              </w:rPr>
            </w:pPr>
          </w:p>
          <w:p w14:paraId="20202FC6" w14:textId="77777777" w:rsidR="00D33D8D" w:rsidRDefault="00D33D8D" w:rsidP="001904F4">
            <w:pPr>
              <w:adjustRightInd w:val="0"/>
              <w:rPr>
                <w:rFonts w:ascii="Arial" w:hAnsi="Arial" w:cs="Arial"/>
              </w:rPr>
            </w:pPr>
          </w:p>
          <w:p w14:paraId="5436278D" w14:textId="77777777" w:rsidR="00D33D8D" w:rsidRDefault="00D33D8D" w:rsidP="001904F4">
            <w:pPr>
              <w:adjustRightInd w:val="0"/>
              <w:rPr>
                <w:rFonts w:ascii="Arial" w:hAnsi="Arial" w:cs="Arial"/>
              </w:rPr>
            </w:pPr>
          </w:p>
          <w:p w14:paraId="35073954" w14:textId="77777777" w:rsidR="00D33D8D" w:rsidRDefault="00D33D8D" w:rsidP="001904F4">
            <w:pPr>
              <w:adjustRightInd w:val="0"/>
              <w:rPr>
                <w:rFonts w:ascii="Arial" w:hAnsi="Arial" w:cs="Arial"/>
              </w:rPr>
            </w:pPr>
          </w:p>
          <w:p w14:paraId="3817ECF9" w14:textId="77777777" w:rsidR="00D33D8D" w:rsidRDefault="00D33D8D" w:rsidP="001904F4">
            <w:pPr>
              <w:adjustRightInd w:val="0"/>
              <w:rPr>
                <w:rFonts w:ascii="Arial" w:hAnsi="Arial" w:cs="Arial"/>
              </w:rPr>
            </w:pPr>
          </w:p>
          <w:p w14:paraId="1314CA10" w14:textId="712F2128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>Half yearly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881A9" w14:textId="4102E1D5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01/13/2021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1A5726" w14:textId="363EAED7" w:rsidR="00376A00" w:rsidRDefault="00376A00" w:rsidP="001904F4">
            <w:pPr>
              <w:adjustRightInd w:val="0"/>
              <w:rPr>
                <w:rFonts w:ascii="Arial" w:hAnsi="Arial" w:cs="Arial"/>
                <w:color w:val="0033CC"/>
              </w:rPr>
            </w:pPr>
            <w:r w:rsidRPr="00376A00">
              <w:rPr>
                <w:rFonts w:ascii="Arial" w:hAnsi="Arial" w:cs="Arial"/>
                <w:color w:val="0033CC"/>
              </w:rPr>
              <w:t>2/20/2018</w:t>
            </w:r>
          </w:p>
          <w:p w14:paraId="1DC63CEF" w14:textId="4A56BBF4" w:rsidR="00376A00" w:rsidRPr="00376A00" w:rsidRDefault="00376A00" w:rsidP="001904F4">
            <w:pPr>
              <w:adjustRightInd w:val="0"/>
              <w:rPr>
                <w:rFonts w:ascii="Arial" w:hAnsi="Arial" w:cs="Arial"/>
                <w:color w:val="0033CC"/>
              </w:rPr>
            </w:pPr>
            <w:r>
              <w:rPr>
                <w:rFonts w:ascii="Arial" w:hAnsi="Arial" w:cs="Arial"/>
                <w:color w:val="0033CC"/>
              </w:rPr>
              <w:t>8/16/2018</w:t>
            </w:r>
          </w:p>
          <w:p w14:paraId="7FBF4FB0" w14:textId="4C697E2D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2/14/2019</w:t>
            </w:r>
          </w:p>
          <w:p w14:paraId="4B6A665C" w14:textId="6F66ACC7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8/7/2019</w:t>
            </w:r>
          </w:p>
          <w:p w14:paraId="7CA0F679" w14:textId="69610E31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1/23/2020</w:t>
            </w:r>
          </w:p>
          <w:p w14:paraId="38B2EC90" w14:textId="45D2A8B9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07/20/2020</w:t>
            </w:r>
          </w:p>
        </w:tc>
      </w:tr>
      <w:tr w:rsidR="001904F4" w:rsidRPr="003A5A55" w14:paraId="234375B9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AB61D" w14:textId="32D268AA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bookmarkStart w:id="3" w:name="_Hlk45115671"/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D95DDD" w14:textId="27B84A32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Weight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2AD45" w14:textId="64032C5D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Semi-Microbalance No.2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DFC92" w14:textId="68C9E192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  <w:color w:val="000000"/>
              </w:rPr>
              <w:t>05-800211-17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40511" w14:textId="77777777" w:rsidR="00D33D8D" w:rsidRDefault="00D33D8D" w:rsidP="001904F4">
            <w:pPr>
              <w:adjustRightInd w:val="0"/>
              <w:rPr>
                <w:rFonts w:ascii="Arial" w:hAnsi="Arial" w:cs="Arial"/>
              </w:rPr>
            </w:pPr>
          </w:p>
          <w:p w14:paraId="7ECBA338" w14:textId="2D9B418C" w:rsidR="00D33D8D" w:rsidRDefault="00D33D8D" w:rsidP="001904F4">
            <w:pPr>
              <w:adjustRightInd w:val="0"/>
              <w:rPr>
                <w:rFonts w:ascii="Arial" w:hAnsi="Arial" w:cs="Arial"/>
              </w:rPr>
            </w:pPr>
          </w:p>
          <w:p w14:paraId="382E7333" w14:textId="69062F1C" w:rsidR="001042FC" w:rsidRDefault="001042FC" w:rsidP="001904F4">
            <w:pPr>
              <w:adjustRightInd w:val="0"/>
              <w:rPr>
                <w:rFonts w:ascii="Arial" w:hAnsi="Arial" w:cs="Arial"/>
              </w:rPr>
            </w:pPr>
          </w:p>
          <w:p w14:paraId="2D4A3F3B" w14:textId="77777777" w:rsidR="001042FC" w:rsidRDefault="001042FC" w:rsidP="001904F4">
            <w:pPr>
              <w:adjustRightInd w:val="0"/>
              <w:rPr>
                <w:rFonts w:ascii="Arial" w:hAnsi="Arial" w:cs="Arial"/>
              </w:rPr>
            </w:pPr>
          </w:p>
          <w:p w14:paraId="7EFF31F8" w14:textId="07B32629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>Half yearly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2CFB7F" w14:textId="4CB647B6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01/13/2021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049DB0" w14:textId="0FC12453" w:rsidR="00376A00" w:rsidRPr="00D43353" w:rsidRDefault="00376A00" w:rsidP="001904F4">
            <w:pPr>
              <w:adjustRightInd w:val="0"/>
              <w:rPr>
                <w:rFonts w:ascii="Arial" w:hAnsi="Arial" w:cs="Arial"/>
                <w:color w:val="0033CC"/>
              </w:rPr>
            </w:pPr>
            <w:r w:rsidRPr="00D43353">
              <w:rPr>
                <w:rFonts w:ascii="Arial" w:hAnsi="Arial" w:cs="Arial"/>
                <w:color w:val="0033CC"/>
              </w:rPr>
              <w:t>8/28/2018</w:t>
            </w:r>
          </w:p>
          <w:p w14:paraId="68F71C06" w14:textId="77777777" w:rsidR="00D303E6" w:rsidRDefault="00554A75" w:rsidP="001904F4">
            <w:pPr>
              <w:adjustRightInd w:val="0"/>
              <w:rPr>
                <w:rFonts w:ascii="Arial" w:hAnsi="Arial" w:cs="Arial"/>
                <w:color w:val="0033CC"/>
              </w:rPr>
            </w:pPr>
            <w:r w:rsidRPr="001042FC">
              <w:rPr>
                <w:rFonts w:ascii="Arial" w:hAnsi="Arial" w:cs="Arial"/>
                <w:color w:val="0033CC"/>
              </w:rPr>
              <w:t>2/26/2019</w:t>
            </w:r>
          </w:p>
          <w:p w14:paraId="5EA7D60B" w14:textId="152C8BAD" w:rsidR="00554A75" w:rsidRPr="00D303E6" w:rsidRDefault="00D303E6" w:rsidP="001904F4">
            <w:pPr>
              <w:adjustRightInd w:val="0"/>
              <w:rPr>
                <w:rFonts w:ascii="Arial" w:hAnsi="Arial" w:cs="Arial"/>
                <w:color w:val="0033CC"/>
              </w:rPr>
            </w:pPr>
            <w:r w:rsidRPr="00F81CE3">
              <w:rPr>
                <w:rFonts w:ascii="Arial" w:hAnsi="Arial" w:cs="Arial"/>
                <w:color w:val="0033CC"/>
                <w:vertAlign w:val="superscript"/>
              </w:rPr>
              <w:t>*</w:t>
            </w:r>
            <w:r>
              <w:rPr>
                <w:rFonts w:ascii="Arial" w:hAnsi="Arial" w:cs="Arial"/>
                <w:color w:val="0033CC"/>
                <w:vertAlign w:val="superscript"/>
              </w:rPr>
              <w:t>3</w:t>
            </w:r>
            <w:r w:rsidR="00554A75" w:rsidRPr="00D43353">
              <w:rPr>
                <w:rFonts w:ascii="Arial" w:hAnsi="Arial" w:cs="Arial"/>
              </w:rPr>
              <w:t>3/20/2019</w:t>
            </w:r>
          </w:p>
          <w:p w14:paraId="7B9FBC01" w14:textId="1E41C5CF" w:rsidR="001904F4" w:rsidRPr="00D43353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3353">
              <w:rPr>
                <w:rFonts w:ascii="Arial" w:hAnsi="Arial" w:cs="Arial"/>
              </w:rPr>
              <w:t>8/7/2019</w:t>
            </w:r>
          </w:p>
          <w:p w14:paraId="53E275F4" w14:textId="77777777" w:rsidR="001904F4" w:rsidRPr="00D43353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3353">
              <w:rPr>
                <w:rFonts w:ascii="Arial" w:hAnsi="Arial" w:cs="Arial"/>
              </w:rPr>
              <w:t>1/23/2020</w:t>
            </w:r>
          </w:p>
          <w:p w14:paraId="1BB9000B" w14:textId="195249EF" w:rsidR="001904F4" w:rsidRPr="00D33D8D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3353">
              <w:rPr>
                <w:rFonts w:ascii="Arial" w:hAnsi="Arial" w:cs="Arial"/>
              </w:rPr>
              <w:t>07/20/2020</w:t>
            </w:r>
          </w:p>
        </w:tc>
      </w:tr>
      <w:bookmarkEnd w:id="1"/>
      <w:bookmarkEnd w:id="3"/>
      <w:tr w:rsidR="001904F4" w:rsidRPr="003A5A55" w14:paraId="2290111E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7F7DF" w14:textId="4D060A10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BD12A8" w14:textId="23DF8C8F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Weight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19F8E" w14:textId="522020B7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Semi-Microbalance No.3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D2F357" w14:textId="3593F35C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  <w:color w:val="000000"/>
              </w:rPr>
              <w:t>05-800212-17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1F10F" w14:textId="77777777" w:rsidR="00D33D8D" w:rsidRDefault="00D33D8D" w:rsidP="001904F4">
            <w:pPr>
              <w:adjustRightInd w:val="0"/>
              <w:rPr>
                <w:rFonts w:ascii="Arial" w:hAnsi="Arial" w:cs="Arial"/>
              </w:rPr>
            </w:pPr>
          </w:p>
          <w:p w14:paraId="618405C2" w14:textId="77777777" w:rsidR="00D33D8D" w:rsidRDefault="00D33D8D" w:rsidP="001904F4">
            <w:pPr>
              <w:adjustRightInd w:val="0"/>
              <w:rPr>
                <w:rFonts w:ascii="Arial" w:hAnsi="Arial" w:cs="Arial"/>
              </w:rPr>
            </w:pPr>
          </w:p>
          <w:p w14:paraId="76D9D0E7" w14:textId="77777777" w:rsidR="00D33D8D" w:rsidRDefault="00D33D8D" w:rsidP="001904F4">
            <w:pPr>
              <w:adjustRightInd w:val="0"/>
              <w:rPr>
                <w:rFonts w:ascii="Arial" w:hAnsi="Arial" w:cs="Arial"/>
              </w:rPr>
            </w:pPr>
          </w:p>
          <w:p w14:paraId="5C942AF0" w14:textId="77777777" w:rsidR="00D33D8D" w:rsidRDefault="00D33D8D" w:rsidP="001904F4">
            <w:pPr>
              <w:adjustRightInd w:val="0"/>
              <w:rPr>
                <w:rFonts w:ascii="Arial" w:hAnsi="Arial" w:cs="Arial"/>
              </w:rPr>
            </w:pPr>
          </w:p>
          <w:p w14:paraId="7CCE0188" w14:textId="1D302F52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>Half yearly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1DAFB4" w14:textId="336C0D9C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12/14/2020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603C14" w14:textId="108D1455" w:rsidR="00922818" w:rsidRPr="00D43353" w:rsidRDefault="00922818" w:rsidP="001904F4">
            <w:pPr>
              <w:adjustRightInd w:val="0"/>
              <w:rPr>
                <w:rFonts w:ascii="Arial" w:hAnsi="Arial" w:cs="Arial"/>
                <w:color w:val="0033CC"/>
              </w:rPr>
            </w:pPr>
            <w:r w:rsidRPr="00D43353">
              <w:rPr>
                <w:rFonts w:ascii="Arial" w:hAnsi="Arial" w:cs="Arial"/>
                <w:color w:val="0033CC"/>
              </w:rPr>
              <w:t>7/12/2018</w:t>
            </w:r>
          </w:p>
          <w:p w14:paraId="4562EEF4" w14:textId="6B1B74D4" w:rsidR="00AB0B34" w:rsidRPr="00D43353" w:rsidRDefault="00D303E6" w:rsidP="001904F4">
            <w:pPr>
              <w:adjustRightInd w:val="0"/>
              <w:rPr>
                <w:rFonts w:ascii="Arial" w:hAnsi="Arial" w:cs="Arial"/>
                <w:color w:val="0033CC"/>
              </w:rPr>
            </w:pPr>
            <w:r w:rsidRPr="00F81CE3">
              <w:rPr>
                <w:rFonts w:ascii="Arial" w:hAnsi="Arial" w:cs="Arial"/>
                <w:color w:val="0033CC"/>
                <w:vertAlign w:val="superscript"/>
              </w:rPr>
              <w:t>*</w:t>
            </w:r>
            <w:r>
              <w:rPr>
                <w:rFonts w:ascii="Arial" w:hAnsi="Arial" w:cs="Arial"/>
                <w:color w:val="0033CC"/>
                <w:vertAlign w:val="superscript"/>
              </w:rPr>
              <w:t>3</w:t>
            </w:r>
            <w:r w:rsidR="00376A00" w:rsidRPr="00D43353">
              <w:rPr>
                <w:rFonts w:ascii="Arial" w:hAnsi="Arial" w:cs="Arial"/>
                <w:color w:val="0033CC"/>
              </w:rPr>
              <w:t>8/10/2018</w:t>
            </w:r>
          </w:p>
          <w:p w14:paraId="228976CC" w14:textId="32A182B9" w:rsidR="00D33D8D" w:rsidRPr="00922818" w:rsidRDefault="00D33D8D" w:rsidP="001904F4">
            <w:pPr>
              <w:adjustRightInd w:val="0"/>
              <w:rPr>
                <w:rFonts w:ascii="Arial" w:hAnsi="Arial" w:cs="Arial"/>
              </w:rPr>
            </w:pPr>
            <w:r w:rsidRPr="00922818">
              <w:rPr>
                <w:rFonts w:ascii="Arial" w:hAnsi="Arial" w:cs="Arial"/>
              </w:rPr>
              <w:t>2/8/2019</w:t>
            </w:r>
          </w:p>
          <w:p w14:paraId="2E3598CC" w14:textId="7920CF24" w:rsidR="001904F4" w:rsidRPr="00922818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922818">
              <w:rPr>
                <w:rFonts w:ascii="Arial" w:hAnsi="Arial" w:cs="Arial"/>
              </w:rPr>
              <w:t>7/</w:t>
            </w:r>
            <w:r w:rsidRPr="001042FC">
              <w:rPr>
                <w:rFonts w:ascii="Arial" w:hAnsi="Arial" w:cs="Arial"/>
                <w:color w:val="0033CC"/>
              </w:rPr>
              <w:t>4</w:t>
            </w:r>
            <w:r w:rsidRPr="00922818">
              <w:rPr>
                <w:rFonts w:ascii="Arial" w:hAnsi="Arial" w:cs="Arial"/>
              </w:rPr>
              <w:t>/2019</w:t>
            </w:r>
          </w:p>
          <w:p w14:paraId="55A82520" w14:textId="2AE1A9A3" w:rsidR="001904F4" w:rsidRPr="00922818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922818">
              <w:rPr>
                <w:rFonts w:ascii="Arial" w:hAnsi="Arial" w:cs="Arial"/>
              </w:rPr>
              <w:t>12/27/2019</w:t>
            </w:r>
          </w:p>
          <w:p w14:paraId="3BEA3215" w14:textId="66E128CF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922818">
              <w:rPr>
                <w:rFonts w:ascii="Arial" w:hAnsi="Arial" w:cs="Arial"/>
              </w:rPr>
              <w:t>6/22/2020</w:t>
            </w:r>
          </w:p>
        </w:tc>
      </w:tr>
      <w:tr w:rsidR="001904F4" w:rsidRPr="003A5A55" w14:paraId="4B9F36E3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A5C99" w14:textId="7BBCEC83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3F3DC3" w14:textId="07EBD2F6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Weight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313610" w14:textId="7D08E63B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Precision Balance No.2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F3BD94" w14:textId="59754E7B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  <w:color w:val="000000"/>
              </w:rPr>
              <w:t>05-800213-17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0EB61" w14:textId="77777777" w:rsidR="00263B50" w:rsidRDefault="00263B50" w:rsidP="001904F4">
            <w:pPr>
              <w:adjustRightInd w:val="0"/>
              <w:rPr>
                <w:rFonts w:ascii="Arial" w:hAnsi="Arial" w:cs="Arial"/>
              </w:rPr>
            </w:pPr>
          </w:p>
          <w:p w14:paraId="1423DCFD" w14:textId="77777777" w:rsidR="00263B50" w:rsidRDefault="00263B50" w:rsidP="001904F4">
            <w:pPr>
              <w:adjustRightInd w:val="0"/>
              <w:rPr>
                <w:rFonts w:ascii="Arial" w:hAnsi="Arial" w:cs="Arial"/>
              </w:rPr>
            </w:pPr>
          </w:p>
          <w:p w14:paraId="70996784" w14:textId="77777777" w:rsidR="00263B50" w:rsidRDefault="00263B50" w:rsidP="001904F4">
            <w:pPr>
              <w:adjustRightInd w:val="0"/>
              <w:rPr>
                <w:rFonts w:ascii="Arial" w:hAnsi="Arial" w:cs="Arial"/>
              </w:rPr>
            </w:pPr>
          </w:p>
          <w:p w14:paraId="17BCD8B2" w14:textId="3EE19EE4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>Half yearly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D1D6F1" w14:textId="2A19E620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12/14/2020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DC36FF" w14:textId="4ED6C2B6" w:rsidR="00376A00" w:rsidRDefault="00376A00" w:rsidP="001904F4">
            <w:pPr>
              <w:adjustRightInd w:val="0"/>
              <w:rPr>
                <w:rFonts w:ascii="Arial" w:hAnsi="Arial" w:cs="Arial"/>
                <w:color w:val="0033CC"/>
              </w:rPr>
            </w:pPr>
            <w:r>
              <w:rPr>
                <w:rFonts w:ascii="Arial" w:hAnsi="Arial" w:cs="Arial"/>
                <w:color w:val="0033CC"/>
              </w:rPr>
              <w:t>7/12/2018</w:t>
            </w:r>
          </w:p>
          <w:p w14:paraId="1707A32B" w14:textId="41151F55" w:rsidR="00AB0B34" w:rsidRPr="00AB0B34" w:rsidRDefault="00376A00" w:rsidP="001904F4">
            <w:pPr>
              <w:adjustRightInd w:val="0"/>
              <w:rPr>
                <w:rFonts w:ascii="Arial" w:hAnsi="Arial" w:cs="Arial"/>
                <w:color w:val="0033CC"/>
              </w:rPr>
            </w:pPr>
            <w:r>
              <w:rPr>
                <w:rFonts w:ascii="Arial" w:hAnsi="Arial" w:cs="Arial"/>
                <w:color w:val="0033CC"/>
              </w:rPr>
              <w:t>1/10/2019</w:t>
            </w:r>
          </w:p>
          <w:p w14:paraId="498DF8D6" w14:textId="507E441B" w:rsidR="001904F4" w:rsidRPr="001042FC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042FC">
              <w:rPr>
                <w:rFonts w:ascii="Arial" w:hAnsi="Arial" w:cs="Arial"/>
              </w:rPr>
              <w:t>7/4/2019</w:t>
            </w:r>
          </w:p>
          <w:p w14:paraId="3C82083C" w14:textId="12BBCC01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12/27/2019</w:t>
            </w:r>
          </w:p>
          <w:p w14:paraId="072FB0D3" w14:textId="291B8C1B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6/22/2020</w:t>
            </w:r>
          </w:p>
        </w:tc>
      </w:tr>
      <w:tr w:rsidR="001904F4" w:rsidRPr="003A5A55" w14:paraId="0F70B32F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ADE24" w14:textId="2AE44E6D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</w:rPr>
              <w:t xml:space="preserve">Production-Material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58F523" w14:textId="74DCE2E6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Weight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C13101" w14:textId="55143A48" w:rsidR="001904F4" w:rsidRPr="00197C3E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197C3E">
              <w:rPr>
                <w:rFonts w:ascii="Arial" w:hAnsi="Arial" w:cs="Arial"/>
                <w:color w:val="000000"/>
              </w:rPr>
              <w:t>Big Size Balance No.2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81E5C8" w14:textId="040CBEC4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  <w:color w:val="000000"/>
              </w:rPr>
              <w:t>05-800224-19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8EB25" w14:textId="6DEA36FA" w:rsidR="001904F4" w:rsidRPr="00D44FB0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>Half yearly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41BAD7" w14:textId="1ACF2DE7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12/01/2020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C623FF" w14:textId="556ADDCC" w:rsidR="00696A24" w:rsidRDefault="00F81CE3" w:rsidP="001904F4">
            <w:pPr>
              <w:adjustRightInd w:val="0"/>
              <w:rPr>
                <w:rFonts w:ascii="Arial" w:hAnsi="Arial" w:cs="Arial"/>
                <w:color w:val="0033CC"/>
              </w:rPr>
            </w:pPr>
            <w:r w:rsidRPr="00F81CE3">
              <w:rPr>
                <w:rFonts w:ascii="Arial" w:hAnsi="Arial" w:cs="Arial"/>
                <w:color w:val="0033CC"/>
                <w:vertAlign w:val="superscript"/>
              </w:rPr>
              <w:t>*2</w:t>
            </w:r>
            <w:r w:rsidR="00696A24">
              <w:rPr>
                <w:rFonts w:ascii="Arial" w:hAnsi="Arial" w:cs="Arial"/>
                <w:color w:val="0033CC"/>
              </w:rPr>
              <w:t>1/09/2019</w:t>
            </w:r>
          </w:p>
          <w:p w14:paraId="75FD465A" w14:textId="480AB598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6/26/2019</w:t>
            </w:r>
          </w:p>
          <w:p w14:paraId="37D6FF5D" w14:textId="2E5B0C8D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12/18/2019</w:t>
            </w:r>
          </w:p>
          <w:p w14:paraId="1DA9A020" w14:textId="139441F5" w:rsidR="001904F4" w:rsidRPr="00AB0B34" w:rsidRDefault="001904F4" w:rsidP="001904F4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lastRenderedPageBreak/>
              <w:t>6/12/2020</w:t>
            </w:r>
          </w:p>
        </w:tc>
      </w:tr>
      <w:bookmarkEnd w:id="2"/>
      <w:tr w:rsidR="00D33D8D" w:rsidRPr="003A5A55" w14:paraId="600856FB" w14:textId="77777777" w:rsidTr="003460B0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D26D6" w14:textId="1E373F43" w:rsidR="00D33D8D" w:rsidRDefault="00D33D8D" w:rsidP="00D33D8D">
            <w:pPr>
              <w:adjustRightInd w:val="0"/>
              <w:rPr>
                <w:rFonts w:asciiTheme="majorHAnsi" w:hAnsiTheme="majorHAnsi" w:cstheme="majorHAnsi"/>
              </w:rPr>
            </w:pPr>
            <w:r w:rsidRPr="005B6EDA">
              <w:rPr>
                <w:rFonts w:ascii="Arial" w:hAnsi="Arial" w:cs="Arial"/>
              </w:rPr>
              <w:lastRenderedPageBreak/>
              <w:t>PDIOL-Lens Production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B7CFEA" w14:textId="48829EA4" w:rsidR="00D33D8D" w:rsidRPr="00977898" w:rsidRDefault="00D33D8D" w:rsidP="00D33D8D">
            <w:pPr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97789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AFF456" w14:textId="560CE759" w:rsidR="00D33D8D" w:rsidRPr="00977898" w:rsidRDefault="00D33D8D" w:rsidP="00D33D8D">
            <w:pPr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7917D6">
              <w:rPr>
                <w:rFonts w:ascii="Arial" w:hAnsi="Arial" w:cs="Arial"/>
                <w:color w:val="000000"/>
              </w:rPr>
              <w:t>Polishing Machine M1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D6727" w14:textId="48141F24" w:rsidR="00D33D8D" w:rsidRPr="00D44FB0" w:rsidRDefault="00D33D8D" w:rsidP="00D33D8D">
            <w:pPr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44FB0">
              <w:rPr>
                <w:rFonts w:ascii="Arial" w:hAnsi="Arial" w:cs="Arial"/>
                <w:color w:val="000000"/>
              </w:rPr>
              <w:t>02-900045-04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B20D5" w14:textId="46FB91CD" w:rsidR="00D33D8D" w:rsidRPr="00D44FB0" w:rsidRDefault="00D33D8D" w:rsidP="00D33D8D">
            <w:pPr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44FB0">
              <w:rPr>
                <w:rFonts w:ascii="Arial" w:hAnsi="Arial" w:cs="Arial"/>
                <w:color w:val="000000"/>
              </w:rPr>
              <w:t xml:space="preserve">1 year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740CD" w14:textId="3C154AA0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12/31/2020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DCBE35" w14:textId="77777777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1/11/2018</w:t>
            </w:r>
          </w:p>
          <w:p w14:paraId="0A79C82E" w14:textId="77777777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1/7/2019</w:t>
            </w:r>
          </w:p>
          <w:p w14:paraId="521DE5DE" w14:textId="7D0146C7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1/5/2020</w:t>
            </w:r>
          </w:p>
        </w:tc>
      </w:tr>
      <w:tr w:rsidR="00D33D8D" w:rsidRPr="003A5A55" w14:paraId="00482A1A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A442" w14:textId="350537BB" w:rsidR="00D33D8D" w:rsidRDefault="00D33D8D" w:rsidP="00D33D8D">
            <w:pPr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4A3CB0" w14:textId="2437C917" w:rsidR="00D33D8D" w:rsidRPr="00977898" w:rsidRDefault="00D33D8D" w:rsidP="00D33D8D">
            <w:pPr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97789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06F512" w14:textId="0B2A4E20" w:rsidR="00D33D8D" w:rsidRPr="00977898" w:rsidRDefault="00D33D8D" w:rsidP="00D33D8D">
            <w:pPr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97789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M2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F471CD" w14:textId="7103E223" w:rsidR="00D33D8D" w:rsidRPr="00D44FB0" w:rsidRDefault="00D33D8D" w:rsidP="00D33D8D">
            <w:pPr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02-900046-04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EC380" w14:textId="3D07419D" w:rsidR="00D33D8D" w:rsidRPr="00D44FB0" w:rsidRDefault="00D33D8D" w:rsidP="00D33D8D">
            <w:pPr>
              <w:adjustRightInd w:val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1 year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5EF346" w14:textId="5A6D0943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12/31/2020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093864" w14:textId="77777777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1/11/2018</w:t>
            </w:r>
          </w:p>
          <w:p w14:paraId="10C52122" w14:textId="77777777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1/7/2019</w:t>
            </w:r>
          </w:p>
          <w:p w14:paraId="3CA77BE1" w14:textId="5E81E5D9" w:rsidR="00D33D8D" w:rsidRPr="001042FC" w:rsidRDefault="00D33D8D" w:rsidP="00D33D8D">
            <w:pPr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B0B34">
              <w:rPr>
                <w:rFonts w:asciiTheme="majorHAnsi" w:hAnsiTheme="majorHAnsi" w:cstheme="majorHAnsi"/>
                <w:sz w:val="22"/>
                <w:szCs w:val="22"/>
              </w:rPr>
              <w:t>1/5/2020</w:t>
            </w:r>
          </w:p>
        </w:tc>
      </w:tr>
      <w:tr w:rsidR="00D33D8D" w:rsidRPr="003A5A55" w14:paraId="7593E27D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BE1C3" w14:textId="2808DA0E" w:rsidR="00D33D8D" w:rsidRPr="00850D22" w:rsidRDefault="00D33D8D" w:rsidP="00D33D8D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C0C904" w14:textId="50520562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97789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EC4365" w14:textId="75A55EEF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97789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M3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E24239" w14:textId="6437EAF6" w:rsidR="00D33D8D" w:rsidRPr="00D44FB0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02-900047-04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357F4" w14:textId="503DCE2F" w:rsidR="00D33D8D" w:rsidRPr="00D44FB0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1 year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1FDEA" w14:textId="0D6B6D7E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12/31/2020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45A097" w14:textId="5E923DF7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1/15/2018</w:t>
            </w:r>
          </w:p>
          <w:p w14:paraId="15B4B036" w14:textId="28BCE262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1/9/2019</w:t>
            </w:r>
          </w:p>
          <w:p w14:paraId="1A16BE6C" w14:textId="4C656D29" w:rsidR="00D33D8D" w:rsidRPr="00AB0B34" w:rsidRDefault="00D33D8D" w:rsidP="00D33D8D">
            <w:pPr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B0B34">
              <w:rPr>
                <w:rFonts w:asciiTheme="majorHAnsi" w:hAnsiTheme="majorHAnsi" w:cstheme="majorHAnsi"/>
                <w:sz w:val="22"/>
                <w:szCs w:val="22"/>
              </w:rPr>
              <w:t>1/5/2020</w:t>
            </w:r>
          </w:p>
        </w:tc>
      </w:tr>
      <w:tr w:rsidR="00D33D8D" w:rsidRPr="003A5A55" w14:paraId="35F23E06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4CA86" w14:textId="76A21C01" w:rsidR="00D33D8D" w:rsidRPr="00850D22" w:rsidRDefault="00D33D8D" w:rsidP="00D33D8D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BA4CEC" w14:textId="5E39FA7C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97789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5D631" w14:textId="714B4527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97789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M4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71B8C" w14:textId="6FA8EEC3" w:rsidR="00D33D8D" w:rsidRPr="00D44FB0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02-900048-04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AC8A" w14:textId="3EDCA9F3" w:rsidR="00D33D8D" w:rsidRPr="00D44FB0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1 year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00C70" w14:textId="39C518F8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12/31/2020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A60486" w14:textId="26CC6646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1/10/2018</w:t>
            </w:r>
          </w:p>
          <w:p w14:paraId="5E6D83EB" w14:textId="0D8DDEB9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1/7/2019</w:t>
            </w:r>
          </w:p>
          <w:p w14:paraId="057A0A85" w14:textId="5C646784" w:rsidR="00D33D8D" w:rsidRPr="00AB0B34" w:rsidRDefault="00D33D8D" w:rsidP="00D33D8D">
            <w:pPr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B0B34">
              <w:rPr>
                <w:rFonts w:asciiTheme="majorHAnsi" w:hAnsiTheme="majorHAnsi" w:cstheme="majorHAnsi"/>
                <w:sz w:val="22"/>
                <w:szCs w:val="22"/>
              </w:rPr>
              <w:t>1/5/2020</w:t>
            </w:r>
          </w:p>
        </w:tc>
      </w:tr>
      <w:tr w:rsidR="00D33D8D" w:rsidRPr="003A5A55" w14:paraId="03753483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D6808" w14:textId="44195929" w:rsidR="00D33D8D" w:rsidRPr="00850D22" w:rsidRDefault="00D33D8D" w:rsidP="00D33D8D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CB919" w14:textId="514F5AEB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97789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85C4C9" w14:textId="6C5FBEC9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97789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M5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DAF830" w14:textId="302727EC" w:rsidR="00D33D8D" w:rsidRPr="00D44FB0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02-900049-04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00084" w14:textId="693348CC" w:rsidR="00D33D8D" w:rsidRPr="00D44FB0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1 year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D073F9" w14:textId="195EF78F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01/06/2021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5705EA" w14:textId="4B604DA3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1/17/2018</w:t>
            </w:r>
          </w:p>
          <w:p w14:paraId="5B080F15" w14:textId="1F30B330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1/9/2019</w:t>
            </w:r>
          </w:p>
          <w:p w14:paraId="60FDCB82" w14:textId="6FE6D7F7" w:rsidR="00D33D8D" w:rsidRPr="00AB0B34" w:rsidRDefault="00D33D8D" w:rsidP="00D33D8D">
            <w:pPr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B0B34">
              <w:rPr>
                <w:rFonts w:asciiTheme="majorHAnsi" w:hAnsiTheme="majorHAnsi" w:cstheme="majorHAnsi"/>
                <w:sz w:val="22"/>
                <w:szCs w:val="22"/>
              </w:rPr>
              <w:t>1/07/2020</w:t>
            </w:r>
          </w:p>
        </w:tc>
      </w:tr>
      <w:tr w:rsidR="00D33D8D" w:rsidRPr="003A5A55" w14:paraId="21AA2952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C49DA" w14:textId="1B7E4B0B" w:rsidR="00D33D8D" w:rsidRPr="00850D22" w:rsidRDefault="00D33D8D" w:rsidP="00D33D8D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59F5E1" w14:textId="3DCE3ACC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97789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3A8FBB" w14:textId="2BB266A6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97789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M6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A8CE5A" w14:textId="7618AD2B" w:rsidR="00D33D8D" w:rsidRPr="00D44FB0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02-900050-04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12F3B" w14:textId="2BB833AC" w:rsidR="00D33D8D" w:rsidRPr="00D44FB0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1 year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DD0C9" w14:textId="06E77089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01/06/2021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002393" w14:textId="09483371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1/18/2018</w:t>
            </w:r>
          </w:p>
          <w:p w14:paraId="57E11871" w14:textId="488F56C2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1/15/2019</w:t>
            </w:r>
          </w:p>
          <w:p w14:paraId="7ABF8DA7" w14:textId="0E7E4BDC" w:rsidR="00D33D8D" w:rsidRPr="00AB0B34" w:rsidRDefault="00D33D8D" w:rsidP="00D33D8D">
            <w:pPr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B0B34">
              <w:rPr>
                <w:rFonts w:asciiTheme="majorHAnsi" w:hAnsiTheme="majorHAnsi" w:cstheme="majorHAnsi"/>
                <w:sz w:val="22"/>
                <w:szCs w:val="22"/>
              </w:rPr>
              <w:t>1/14/2020</w:t>
            </w:r>
          </w:p>
        </w:tc>
      </w:tr>
      <w:tr w:rsidR="00D33D8D" w:rsidRPr="003A5A55" w14:paraId="666D405E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FE6C3" w14:textId="5711B3F8" w:rsidR="00D33D8D" w:rsidRPr="00850D22" w:rsidRDefault="00D33D8D" w:rsidP="00D33D8D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4949D" w14:textId="1C948EDA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97789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0639B5" w14:textId="0A38F559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97789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Polishing Machine M7 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E09319" w14:textId="46291AFE" w:rsidR="00D33D8D" w:rsidRPr="00D44FB0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02-900051-04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7DE5B" w14:textId="31FD5CF0" w:rsidR="00D33D8D" w:rsidRPr="00D44FB0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1 year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9A0C59" w14:textId="6C3A6014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01/05/2021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CCD82" w14:textId="44EE18B7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1/11/2018</w:t>
            </w:r>
          </w:p>
          <w:p w14:paraId="6D20D43C" w14:textId="31EA3E82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1/8/2019</w:t>
            </w:r>
          </w:p>
          <w:p w14:paraId="01D86A28" w14:textId="49B5B207" w:rsidR="00D33D8D" w:rsidRPr="00AB0B34" w:rsidRDefault="00D33D8D" w:rsidP="00D33D8D">
            <w:pPr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B0B34">
              <w:rPr>
                <w:rFonts w:asciiTheme="majorHAnsi" w:hAnsiTheme="majorHAnsi" w:cstheme="majorHAnsi"/>
                <w:sz w:val="22"/>
                <w:szCs w:val="22"/>
              </w:rPr>
              <w:t>1/7/2020</w:t>
            </w:r>
          </w:p>
        </w:tc>
      </w:tr>
      <w:tr w:rsidR="00D33D8D" w:rsidRPr="003A5A55" w14:paraId="1D0EB5BF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B4D11" w14:textId="5D321C2A" w:rsidR="00D33D8D" w:rsidRPr="00850D22" w:rsidRDefault="00D33D8D" w:rsidP="00D33D8D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D83368" w14:textId="2C452266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97789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38F965" w14:textId="73456E6E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97789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M8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C45EA6" w14:textId="49AA67D3" w:rsidR="00D33D8D" w:rsidRPr="00D44FB0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02-900052-04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E0AB" w14:textId="295DD8DA" w:rsidR="00D33D8D" w:rsidRPr="00D44FB0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1 year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0ADC35" w14:textId="4874B9E4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01/05/2021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6E4578" w14:textId="636E8F13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1/11/2018</w:t>
            </w:r>
          </w:p>
          <w:p w14:paraId="6EBB07EE" w14:textId="7D36FBFE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1/8/2019</w:t>
            </w:r>
          </w:p>
          <w:p w14:paraId="7AAEC028" w14:textId="6FB54A3A" w:rsidR="00D33D8D" w:rsidRPr="00AB0B34" w:rsidRDefault="00D33D8D" w:rsidP="00D33D8D">
            <w:pPr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B0B34">
              <w:rPr>
                <w:rFonts w:asciiTheme="majorHAnsi" w:hAnsiTheme="majorHAnsi" w:cstheme="majorHAnsi"/>
                <w:sz w:val="22"/>
                <w:szCs w:val="22"/>
              </w:rPr>
              <w:t>1/7/2020</w:t>
            </w:r>
          </w:p>
        </w:tc>
      </w:tr>
      <w:tr w:rsidR="00D33D8D" w:rsidRPr="003A5A55" w14:paraId="3E072245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CE404" w14:textId="666F66C0" w:rsidR="00D33D8D" w:rsidRPr="00850D22" w:rsidRDefault="00D33D8D" w:rsidP="00D33D8D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742246" w14:textId="1342A045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977898">
              <w:rPr>
                <w:rFonts w:asciiTheme="majorHAnsi" w:hAnsiTheme="majorHAnsi" w:cstheme="majorHAnsi"/>
                <w:sz w:val="22"/>
                <w:szCs w:val="22"/>
              </w:rPr>
              <w:t>Timer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53D9CF" w14:textId="7E0B442A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977898">
              <w:rPr>
                <w:rFonts w:asciiTheme="majorHAnsi" w:hAnsiTheme="majorHAnsi" w:cstheme="majorHAnsi"/>
                <w:sz w:val="22"/>
                <w:szCs w:val="22"/>
              </w:rPr>
              <w:t>Polishing Machine M9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D78FC6" w14:textId="1142FBF1" w:rsidR="00D33D8D" w:rsidRPr="00D44FB0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sz w:val="22"/>
                <w:szCs w:val="22"/>
              </w:rPr>
              <w:t>02-900065-05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373E6" w14:textId="51C8099E" w:rsidR="00D33D8D" w:rsidRPr="00D44FB0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sz w:val="22"/>
                <w:szCs w:val="22"/>
              </w:rPr>
              <w:t xml:space="preserve">1 year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7217A5" w14:textId="31553486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01/03/2021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6D305F" w14:textId="346CD891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1/10/2018</w:t>
            </w:r>
          </w:p>
          <w:p w14:paraId="5694FBE2" w14:textId="2373BED8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1/8/2019</w:t>
            </w:r>
          </w:p>
          <w:p w14:paraId="2D01EDA8" w14:textId="271FE2C9" w:rsidR="00D33D8D" w:rsidRPr="00AB0B34" w:rsidRDefault="00D33D8D" w:rsidP="00D33D8D">
            <w:pPr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B0B34">
              <w:rPr>
                <w:rFonts w:asciiTheme="majorHAnsi" w:hAnsiTheme="majorHAnsi" w:cstheme="majorHAnsi"/>
                <w:sz w:val="22"/>
                <w:szCs w:val="22"/>
              </w:rPr>
              <w:t>1/7/2020</w:t>
            </w:r>
          </w:p>
        </w:tc>
      </w:tr>
      <w:tr w:rsidR="00D33D8D" w:rsidRPr="003A5A55" w14:paraId="148DB134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A7B8C" w14:textId="5AC5B861" w:rsidR="00D33D8D" w:rsidRPr="00FB4F1B" w:rsidRDefault="00D33D8D" w:rsidP="00D33D8D">
            <w:pPr>
              <w:adjustRightInd w:val="0"/>
              <w:rPr>
                <w:rFonts w:ascii="Arial" w:hAnsi="Arial" w:cs="Arial"/>
                <w:color w:val="000000" w:themeColor="text1"/>
              </w:rPr>
            </w:pPr>
            <w:r w:rsidRPr="00FB4F1B">
              <w:rPr>
                <w:rFonts w:asciiTheme="majorHAnsi" w:hAnsiTheme="majorHAnsi" w:cstheme="majorHAnsi"/>
                <w:color w:val="000000" w:themeColor="text1"/>
              </w:rPr>
              <w:t>PDIOL-Lens Production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227277" w14:textId="0087DC5E" w:rsidR="00D33D8D" w:rsidRPr="00FB4F1B" w:rsidRDefault="00D33D8D" w:rsidP="00D33D8D">
            <w:pPr>
              <w:adjustRightInd w:val="0"/>
              <w:rPr>
                <w:rFonts w:ascii="Arial" w:hAnsi="Arial" w:cs="Arial"/>
                <w:color w:val="000000" w:themeColor="text1"/>
              </w:rPr>
            </w:pPr>
            <w:r w:rsidRPr="00FB4F1B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Timer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8E1972" w14:textId="771DA2E4" w:rsidR="00D33D8D" w:rsidRPr="00FB4F1B" w:rsidRDefault="00D33D8D" w:rsidP="00D33D8D">
            <w:pPr>
              <w:adjustRightInd w:val="0"/>
              <w:rPr>
                <w:rFonts w:ascii="Arial" w:hAnsi="Arial" w:cs="Arial"/>
                <w:color w:val="000000" w:themeColor="text1"/>
              </w:rPr>
            </w:pPr>
            <w:r w:rsidRPr="00FB4F1B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Polishing Machine M10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2F890" w14:textId="46FEED21" w:rsidR="00D33D8D" w:rsidRPr="00D44FB0" w:rsidRDefault="00D33D8D" w:rsidP="00D33D8D">
            <w:pPr>
              <w:adjustRightInd w:val="0"/>
              <w:rPr>
                <w:rFonts w:ascii="Arial" w:hAnsi="Arial" w:cs="Arial"/>
                <w:color w:val="000000" w:themeColor="text1"/>
              </w:rPr>
            </w:pPr>
            <w:r w:rsidRPr="00D44FB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02-900066-05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9775" w14:textId="3CDBEA5F" w:rsidR="00D33D8D" w:rsidRPr="00D44FB0" w:rsidRDefault="00D33D8D" w:rsidP="00D33D8D">
            <w:pPr>
              <w:adjustRightInd w:val="0"/>
              <w:rPr>
                <w:rFonts w:ascii="Arial" w:hAnsi="Arial" w:cs="Arial"/>
                <w:color w:val="000000" w:themeColor="text1"/>
              </w:rPr>
            </w:pPr>
            <w:r w:rsidRPr="00D44FB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1 year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DD59F8" w14:textId="4CC1AADB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01/03/2021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ACD2A" w14:textId="2BDAA3C4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1/10/2018</w:t>
            </w:r>
          </w:p>
          <w:p w14:paraId="604105F5" w14:textId="4EBCFEE1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1/8/2019</w:t>
            </w:r>
          </w:p>
          <w:p w14:paraId="2BD1393D" w14:textId="27D07BAF" w:rsidR="00D33D8D" w:rsidRPr="00AB0B34" w:rsidRDefault="00D33D8D" w:rsidP="00D33D8D">
            <w:pPr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B0B34">
              <w:rPr>
                <w:rFonts w:asciiTheme="majorHAnsi" w:hAnsiTheme="majorHAnsi" w:cstheme="majorHAnsi"/>
                <w:sz w:val="22"/>
                <w:szCs w:val="22"/>
              </w:rPr>
              <w:t>1/6/2020</w:t>
            </w:r>
          </w:p>
        </w:tc>
      </w:tr>
      <w:tr w:rsidR="00D33D8D" w:rsidRPr="003A5A55" w14:paraId="5C7ACC46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3DBC7" w14:textId="6E3F38E7" w:rsidR="00D33D8D" w:rsidRPr="00850D22" w:rsidRDefault="00D33D8D" w:rsidP="00D33D8D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32A7F" w14:textId="500982BF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97789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A235BC" w14:textId="17E9AD16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97789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M11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F440D8" w14:textId="3A67C7D8" w:rsidR="00D33D8D" w:rsidRPr="00D44FB0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99"/>
                <w:sz w:val="22"/>
                <w:szCs w:val="22"/>
              </w:rPr>
              <w:t>*</w:t>
            </w:r>
            <w:r w:rsidRPr="00D44FB0">
              <w:rPr>
                <w:rFonts w:asciiTheme="majorHAnsi" w:hAnsiTheme="majorHAnsi" w:cstheme="majorHAnsi"/>
                <w:color w:val="000099"/>
                <w:sz w:val="22"/>
                <w:szCs w:val="22"/>
                <w:vertAlign w:val="superscript"/>
              </w:rPr>
              <w:t>1</w:t>
            </w: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02-900067-05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6640" w14:textId="2D5C2C61" w:rsidR="00D33D8D" w:rsidRPr="00D44FB0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1 year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B4C3B2" w14:textId="77777777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1/6/2020</w:t>
            </w:r>
          </w:p>
          <w:p w14:paraId="44277F8A" w14:textId="793F7491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(Inactive)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8D91D5" w14:textId="425C31B4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1/15/2018</w:t>
            </w:r>
          </w:p>
          <w:p w14:paraId="3A54A641" w14:textId="6B85940C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1/9/2019</w:t>
            </w:r>
          </w:p>
        </w:tc>
      </w:tr>
      <w:tr w:rsidR="00D33D8D" w:rsidRPr="003A5A55" w14:paraId="68BB9936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9043" w14:textId="0A76E3B1" w:rsidR="00D33D8D" w:rsidRPr="00850D22" w:rsidRDefault="00D33D8D" w:rsidP="00D33D8D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DA5DB0" w14:textId="69467543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4912CF" w14:textId="4F0D6C73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M12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3824A" w14:textId="657BFFEC" w:rsidR="00D33D8D" w:rsidRPr="00D44FB0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99"/>
                <w:sz w:val="22"/>
                <w:szCs w:val="22"/>
              </w:rPr>
              <w:t>*</w:t>
            </w:r>
            <w:r w:rsidRPr="00D44FB0">
              <w:rPr>
                <w:rFonts w:asciiTheme="majorHAnsi" w:hAnsiTheme="majorHAnsi" w:cstheme="majorHAnsi"/>
                <w:color w:val="000099"/>
                <w:sz w:val="22"/>
                <w:szCs w:val="22"/>
                <w:vertAlign w:val="superscript"/>
              </w:rPr>
              <w:t>1</w:t>
            </w: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02-900068-05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2ABA" w14:textId="7A7E8BAE" w:rsidR="00D33D8D" w:rsidRPr="00D44FB0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 year</w:t>
            </w:r>
            <w:r w:rsidRPr="00D44FB0">
              <w:rPr>
                <w:rFonts w:ascii="MS Sans Serif" w:hAnsi="MS Sans Serif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422400" w14:textId="77777777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1/6/2020</w:t>
            </w:r>
          </w:p>
          <w:p w14:paraId="2B95CCE1" w14:textId="020ED0A0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(Inactive)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D3942D" w14:textId="693D8B7C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1/15/2018</w:t>
            </w:r>
          </w:p>
          <w:p w14:paraId="2CE1AD21" w14:textId="50667642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1/9/2019</w:t>
            </w:r>
          </w:p>
        </w:tc>
      </w:tr>
      <w:tr w:rsidR="00D33D8D" w:rsidRPr="003A5A55" w14:paraId="7374D28F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19EBB" w14:textId="0E09B4D3" w:rsidR="00D33D8D" w:rsidRPr="00850D22" w:rsidRDefault="00D33D8D" w:rsidP="00D33D8D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lastRenderedPageBreak/>
              <w:t>PDIOL-Lens Production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635E45" w14:textId="37F608CC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248476" w14:textId="74BC54FF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M27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FA8567" w14:textId="7815A123" w:rsidR="00D33D8D" w:rsidRPr="00D44FB0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02-900126-06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C6E6E" w14:textId="70D3A822" w:rsidR="00D33D8D" w:rsidRPr="00D44FB0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 year</w:t>
            </w:r>
            <w:r w:rsidRPr="00D44FB0">
              <w:rPr>
                <w:rFonts w:ascii="MS Sans Serif" w:hAnsi="MS Sans Serif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85134E" w14:textId="55EF4F4E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01/06/2021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A7B695" w14:textId="59C2D8BA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1/15/2018</w:t>
            </w:r>
          </w:p>
          <w:p w14:paraId="19A5B94A" w14:textId="0E502BA9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1/9/2019</w:t>
            </w:r>
          </w:p>
          <w:p w14:paraId="554281A7" w14:textId="385B95D1" w:rsidR="00D33D8D" w:rsidRPr="00AB0B34" w:rsidRDefault="00D33D8D" w:rsidP="00D33D8D">
            <w:pPr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B0B34">
              <w:rPr>
                <w:rFonts w:asciiTheme="majorHAnsi" w:hAnsiTheme="majorHAnsi" w:cstheme="majorHAnsi"/>
                <w:sz w:val="22"/>
                <w:szCs w:val="22"/>
              </w:rPr>
              <w:t>1/8/2020</w:t>
            </w:r>
          </w:p>
        </w:tc>
      </w:tr>
      <w:tr w:rsidR="00D33D8D" w:rsidRPr="003A5A55" w14:paraId="64AB2E23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3604A" w14:textId="58E52BE0" w:rsidR="00D33D8D" w:rsidRPr="00850D22" w:rsidRDefault="00D33D8D" w:rsidP="00D33D8D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020194" w14:textId="1751A1A3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0346A3" w14:textId="31B29573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M28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B993B7" w14:textId="2B1C2F33" w:rsidR="00D33D8D" w:rsidRPr="00D44FB0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02-900127-06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854E" w14:textId="734B89DF" w:rsidR="00D33D8D" w:rsidRPr="00D44FB0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 year</w:t>
            </w:r>
            <w:r w:rsidRPr="00D44FB0">
              <w:rPr>
                <w:rFonts w:ascii="MS Sans Serif" w:hAnsi="MS Sans Serif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5AF986" w14:textId="46AD5C23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01/06/2021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43D31E" w14:textId="5BD56635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1/18/2018</w:t>
            </w:r>
          </w:p>
          <w:p w14:paraId="06952B47" w14:textId="2301486A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1/11/2019</w:t>
            </w:r>
          </w:p>
          <w:p w14:paraId="1623561C" w14:textId="48797C56" w:rsidR="00D33D8D" w:rsidRPr="00AB0B34" w:rsidRDefault="00D33D8D" w:rsidP="00D33D8D">
            <w:pPr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B0B34">
              <w:rPr>
                <w:rFonts w:asciiTheme="majorHAnsi" w:hAnsiTheme="majorHAnsi" w:cstheme="majorHAnsi"/>
                <w:sz w:val="22"/>
                <w:szCs w:val="22"/>
              </w:rPr>
              <w:t>1/8/2020</w:t>
            </w:r>
          </w:p>
        </w:tc>
      </w:tr>
      <w:tr w:rsidR="00D33D8D" w:rsidRPr="003A5A55" w14:paraId="78903BB8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5D6E0" w14:textId="34460CD2" w:rsidR="00D33D8D" w:rsidRPr="00850D22" w:rsidRDefault="00D33D8D" w:rsidP="00D33D8D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E100E7" w14:textId="0EE8EDE7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C7A3A" w14:textId="18FB8153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M23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9FAE2" w14:textId="039D0ECB" w:rsidR="00D33D8D" w:rsidRPr="00D44FB0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02-900130-06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A74A9" w14:textId="3B4D39B8" w:rsidR="00D33D8D" w:rsidRPr="00D44FB0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 year</w:t>
            </w:r>
            <w:r w:rsidRPr="00D44FB0">
              <w:rPr>
                <w:rFonts w:ascii="MS Sans Serif" w:hAnsi="MS Sans Serif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1A58F4" w14:textId="69C98831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01/12/2021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A35C79" w14:textId="7D63FD56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1/18/2018</w:t>
            </w:r>
          </w:p>
          <w:p w14:paraId="53F37926" w14:textId="24BEED53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1/17/2019</w:t>
            </w:r>
          </w:p>
          <w:p w14:paraId="4FD34F26" w14:textId="2292C57E" w:rsidR="00D33D8D" w:rsidRPr="00AB0B34" w:rsidRDefault="00D33D8D" w:rsidP="00D33D8D">
            <w:pPr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B0B34">
              <w:rPr>
                <w:rFonts w:asciiTheme="majorHAnsi" w:hAnsiTheme="majorHAnsi" w:cstheme="majorHAnsi"/>
                <w:sz w:val="22"/>
                <w:szCs w:val="22"/>
              </w:rPr>
              <w:t>1/14/2020</w:t>
            </w:r>
          </w:p>
        </w:tc>
      </w:tr>
      <w:tr w:rsidR="00D33D8D" w:rsidRPr="003A5A55" w14:paraId="7CE82061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FF6A8" w14:textId="73E395C2" w:rsidR="00D33D8D" w:rsidRPr="00850D22" w:rsidRDefault="00D33D8D" w:rsidP="00D33D8D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B66BC4" w14:textId="202199E2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5104C9" w14:textId="44192B5F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M24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3170E8" w14:textId="14A1C52A" w:rsidR="00D33D8D" w:rsidRPr="00D44FB0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02-900131-06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3E9C" w14:textId="1D159415" w:rsidR="00D33D8D" w:rsidRPr="00D44FB0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 year</w:t>
            </w:r>
            <w:r w:rsidRPr="00D44FB0">
              <w:rPr>
                <w:rFonts w:ascii="MS Sans Serif" w:hAnsi="MS Sans Serif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FFC7B4" w14:textId="60BE5B50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01/12/2021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0B99C" w14:textId="0B2F8811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1/18/2018</w:t>
            </w:r>
          </w:p>
          <w:p w14:paraId="74FE301C" w14:textId="7FFABF7A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1/15/2019</w:t>
            </w:r>
          </w:p>
          <w:p w14:paraId="599D26D8" w14:textId="4F96D38E" w:rsidR="00D33D8D" w:rsidRPr="00AB0B34" w:rsidRDefault="00D33D8D" w:rsidP="00D33D8D">
            <w:pPr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B0B34">
              <w:rPr>
                <w:rFonts w:asciiTheme="majorHAnsi" w:hAnsiTheme="majorHAnsi" w:cstheme="majorHAnsi"/>
                <w:sz w:val="22"/>
                <w:szCs w:val="22"/>
              </w:rPr>
              <w:t>1/14/2020</w:t>
            </w:r>
          </w:p>
        </w:tc>
      </w:tr>
      <w:tr w:rsidR="00D33D8D" w:rsidRPr="003A5A55" w14:paraId="67312972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F295D" w14:textId="09DAD735" w:rsidR="00D33D8D" w:rsidRPr="00850D22" w:rsidRDefault="00D33D8D" w:rsidP="00D33D8D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52C600" w14:textId="47221608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2D985" w14:textId="01B416BD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M29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FB642" w14:textId="74D8FE5D" w:rsidR="00D33D8D" w:rsidRPr="00D44FB0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02-900225-08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CE08" w14:textId="43A32E59" w:rsidR="00D33D8D" w:rsidRPr="00D44FB0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 year</w:t>
            </w:r>
            <w:r w:rsidRPr="00D44FB0">
              <w:rPr>
                <w:rFonts w:ascii="MS Sans Serif" w:hAnsi="MS Sans Serif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6FCA64" w14:textId="5D059207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12/27/2020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306769" w14:textId="50D3DFE8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1/6/2018</w:t>
            </w:r>
          </w:p>
          <w:p w14:paraId="2D0D7F42" w14:textId="3983B7D6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1/4/2019</w:t>
            </w:r>
          </w:p>
          <w:p w14:paraId="7EB45516" w14:textId="2D872F7E" w:rsidR="00D33D8D" w:rsidRPr="00AB0B34" w:rsidRDefault="00D33D8D" w:rsidP="00D33D8D">
            <w:pPr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B0B34">
              <w:rPr>
                <w:rFonts w:asciiTheme="majorHAnsi" w:hAnsiTheme="majorHAnsi" w:cstheme="majorHAnsi"/>
                <w:sz w:val="22"/>
                <w:szCs w:val="22"/>
              </w:rPr>
              <w:t>1/3/2020</w:t>
            </w:r>
          </w:p>
        </w:tc>
      </w:tr>
      <w:tr w:rsidR="00D33D8D" w:rsidRPr="003A5A55" w14:paraId="1F672BE7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FEF60" w14:textId="74F3CAD2" w:rsidR="00D33D8D" w:rsidRPr="00850D22" w:rsidRDefault="00D33D8D" w:rsidP="00D33D8D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5F2478" w14:textId="741AF94A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06ED55" w14:textId="49DA8BDC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M30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CB9245" w14:textId="60345A0D" w:rsidR="00D33D8D" w:rsidRPr="00D44FB0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02-900226-08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74A57" w14:textId="536F8A79" w:rsidR="00D33D8D" w:rsidRPr="00D44FB0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 year</w:t>
            </w:r>
            <w:r w:rsidRPr="00D44FB0">
              <w:rPr>
                <w:rFonts w:ascii="MS Sans Serif" w:hAnsi="MS Sans Serif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ABCD50" w14:textId="1251A1C5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12/27/2020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CAD86E" w14:textId="6919DECE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1/6/2018</w:t>
            </w:r>
          </w:p>
          <w:p w14:paraId="528F46BD" w14:textId="27CCA461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1/4/2019</w:t>
            </w:r>
          </w:p>
          <w:p w14:paraId="6AF04A81" w14:textId="6CC28463" w:rsidR="00D33D8D" w:rsidRPr="00AB0B34" w:rsidRDefault="00D33D8D" w:rsidP="00D33D8D">
            <w:pPr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B0B34">
              <w:rPr>
                <w:rFonts w:asciiTheme="majorHAnsi" w:hAnsiTheme="majorHAnsi" w:cstheme="majorHAnsi"/>
                <w:sz w:val="22"/>
                <w:szCs w:val="22"/>
              </w:rPr>
              <w:t>1/3/2020</w:t>
            </w:r>
          </w:p>
        </w:tc>
      </w:tr>
      <w:tr w:rsidR="00D33D8D" w:rsidRPr="003A5A55" w14:paraId="4C9FAEDE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F1C90" w14:textId="19E78971" w:rsidR="00D33D8D" w:rsidRPr="00850D22" w:rsidRDefault="00D33D8D" w:rsidP="00D33D8D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7B652" w14:textId="1DC5123A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FA6B37" w14:textId="2C58F91D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M31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FE788" w14:textId="43960F6C" w:rsidR="00D33D8D" w:rsidRPr="00D44FB0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99"/>
                <w:sz w:val="22"/>
                <w:szCs w:val="22"/>
              </w:rPr>
              <w:t>*</w:t>
            </w:r>
            <w:r w:rsidRPr="00D44FB0">
              <w:rPr>
                <w:rFonts w:asciiTheme="majorHAnsi" w:hAnsiTheme="majorHAnsi" w:cstheme="majorHAnsi"/>
                <w:color w:val="000099"/>
                <w:sz w:val="22"/>
                <w:szCs w:val="22"/>
                <w:vertAlign w:val="superscript"/>
              </w:rPr>
              <w:t>1</w:t>
            </w: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02-900227-08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4258" w14:textId="43018761" w:rsidR="00D33D8D" w:rsidRPr="00D44FB0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CEF97F" w14:textId="77777777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1/3/2020</w:t>
            </w:r>
          </w:p>
          <w:p w14:paraId="45080010" w14:textId="75C6F5A0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(Inactive)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B74B9E" w14:textId="5347198F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1/6/2018</w:t>
            </w:r>
          </w:p>
          <w:p w14:paraId="5EF73456" w14:textId="1BBCEC05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1/4/2019</w:t>
            </w:r>
          </w:p>
        </w:tc>
      </w:tr>
      <w:tr w:rsidR="00D33D8D" w:rsidRPr="003A5A55" w14:paraId="5C6AF56E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45C82" w14:textId="62906594" w:rsidR="00D33D8D" w:rsidRPr="00850D22" w:rsidRDefault="00D33D8D" w:rsidP="00D33D8D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DA33F" w14:textId="26E74A35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4C6E52" w14:textId="12168A2E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M32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310FBD" w14:textId="6EDA7015" w:rsidR="00D33D8D" w:rsidRPr="00D44FB0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99"/>
                <w:sz w:val="22"/>
                <w:szCs w:val="22"/>
              </w:rPr>
              <w:t>*</w:t>
            </w:r>
            <w:r w:rsidRPr="00D44FB0">
              <w:rPr>
                <w:rFonts w:asciiTheme="majorHAnsi" w:hAnsiTheme="majorHAnsi" w:cstheme="majorHAnsi"/>
                <w:color w:val="000099"/>
                <w:sz w:val="22"/>
                <w:szCs w:val="22"/>
                <w:vertAlign w:val="superscript"/>
              </w:rPr>
              <w:t>1</w:t>
            </w: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02-900228-08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5983B" w14:textId="28286BAC" w:rsidR="00D33D8D" w:rsidRPr="00D44FB0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3F95C3" w14:textId="77777777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1/3/2020</w:t>
            </w:r>
          </w:p>
          <w:p w14:paraId="3D1DEFB8" w14:textId="779F3E5C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(Inactive)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DB593" w14:textId="3E90C2FA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1/6/2018</w:t>
            </w:r>
          </w:p>
          <w:p w14:paraId="408228FB" w14:textId="416918EB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1/4/2019</w:t>
            </w:r>
          </w:p>
        </w:tc>
      </w:tr>
      <w:tr w:rsidR="00D33D8D" w:rsidRPr="003A5A55" w14:paraId="09255114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66B69" w14:textId="5895BB13" w:rsidR="00D33D8D" w:rsidRPr="00850D22" w:rsidRDefault="00D33D8D" w:rsidP="00D33D8D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634495" w14:textId="37A209D3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4ACCC4" w14:textId="5E5FA79C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M33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9E3D5D" w14:textId="16AE0236" w:rsidR="00D33D8D" w:rsidRPr="00D44FB0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02-900229-08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0189" w14:textId="2C9792BB" w:rsidR="00D33D8D" w:rsidRPr="00D44FB0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8BC0F" w14:textId="5E73D784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12/29/2020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815FD1" w14:textId="26596501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1/6/2018</w:t>
            </w:r>
          </w:p>
          <w:p w14:paraId="627EE768" w14:textId="3543B4F1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1/4/2019</w:t>
            </w:r>
          </w:p>
          <w:p w14:paraId="64937CBD" w14:textId="0EE7577E" w:rsidR="00D33D8D" w:rsidRPr="00AB0B34" w:rsidRDefault="00D33D8D" w:rsidP="00D33D8D">
            <w:pPr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B0B34">
              <w:rPr>
                <w:rFonts w:asciiTheme="majorHAnsi" w:hAnsiTheme="majorHAnsi" w:cstheme="majorHAnsi"/>
                <w:sz w:val="22"/>
                <w:szCs w:val="22"/>
              </w:rPr>
              <w:t>1/3/2020</w:t>
            </w:r>
          </w:p>
        </w:tc>
      </w:tr>
      <w:tr w:rsidR="00D33D8D" w:rsidRPr="003A5A55" w14:paraId="3AA36B78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FEA2C" w14:textId="50F7723C" w:rsidR="00D33D8D" w:rsidRPr="00850D22" w:rsidRDefault="00D33D8D" w:rsidP="00D33D8D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76E6D" w14:textId="7CFE5E9D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D440A2" w14:textId="4580B0D6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M34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C07C91" w14:textId="750CC8B2" w:rsidR="00D33D8D" w:rsidRPr="00D44FB0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02-900230-08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87DE" w14:textId="067C5565" w:rsidR="00D33D8D" w:rsidRPr="00D44FB0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4042C" w14:textId="04993C88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12/29/2020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D411F8" w14:textId="4B8CD02A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1/6/2018</w:t>
            </w:r>
          </w:p>
          <w:p w14:paraId="255A0FEE" w14:textId="4E84AC55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1/4/2019</w:t>
            </w:r>
          </w:p>
          <w:p w14:paraId="3440F27D" w14:textId="741ABBD6" w:rsidR="00D33D8D" w:rsidRPr="00AB0B34" w:rsidRDefault="00D33D8D" w:rsidP="00D33D8D">
            <w:pPr>
              <w:adjustRightInd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B0B34">
              <w:rPr>
                <w:rFonts w:asciiTheme="majorHAnsi" w:hAnsiTheme="majorHAnsi" w:cstheme="majorHAnsi"/>
                <w:sz w:val="22"/>
                <w:szCs w:val="22"/>
              </w:rPr>
              <w:t>1/3/2020</w:t>
            </w:r>
          </w:p>
        </w:tc>
      </w:tr>
      <w:tr w:rsidR="00D33D8D" w:rsidRPr="003A5A55" w14:paraId="7C3BA4FA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EAE11" w14:textId="3CDAE374" w:rsidR="00D33D8D" w:rsidRPr="00850D22" w:rsidRDefault="00D33D8D" w:rsidP="00D33D8D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4882FE" w14:textId="67855949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D60252" w14:textId="01BF2DAD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M35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23D888" w14:textId="116ECEA2" w:rsidR="00D33D8D" w:rsidRPr="00D44FB0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99"/>
                <w:sz w:val="22"/>
                <w:szCs w:val="22"/>
              </w:rPr>
              <w:t>*</w:t>
            </w:r>
            <w:r w:rsidRPr="00D44FB0">
              <w:rPr>
                <w:rFonts w:asciiTheme="majorHAnsi" w:hAnsiTheme="majorHAnsi" w:cstheme="majorHAnsi"/>
                <w:color w:val="000099"/>
                <w:sz w:val="22"/>
                <w:szCs w:val="22"/>
                <w:vertAlign w:val="superscript"/>
              </w:rPr>
              <w:t>1</w:t>
            </w: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02-900231-08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6C3F4" w14:textId="4738193A" w:rsidR="00D33D8D" w:rsidRPr="00D44FB0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1ADC20" w14:textId="77777777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1/3/2020</w:t>
            </w:r>
          </w:p>
          <w:p w14:paraId="6C084CDE" w14:textId="57ED49B3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(Inactive)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CD046" w14:textId="55AED3B5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1/6/2018</w:t>
            </w:r>
          </w:p>
          <w:p w14:paraId="1579C9B3" w14:textId="466FD720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1/4/2019</w:t>
            </w:r>
          </w:p>
        </w:tc>
      </w:tr>
      <w:tr w:rsidR="00D33D8D" w:rsidRPr="003A5A55" w14:paraId="3D960C46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4F991" w14:textId="3D994DB5" w:rsidR="00D33D8D" w:rsidRPr="00850D22" w:rsidRDefault="00D33D8D" w:rsidP="00D33D8D">
            <w:pPr>
              <w:adjustRightInd w:val="0"/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PDIOL-Lens Production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56F522" w14:textId="459874BE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0701CE" w14:textId="04C363FC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D75CA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Polishing Machine M36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CF740" w14:textId="62F9D353" w:rsidR="00D33D8D" w:rsidRPr="00D44FB0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44FB0">
              <w:rPr>
                <w:rFonts w:asciiTheme="majorHAnsi" w:hAnsiTheme="majorHAnsi" w:cstheme="majorHAnsi"/>
                <w:color w:val="000099"/>
                <w:sz w:val="22"/>
                <w:szCs w:val="22"/>
              </w:rPr>
              <w:t>*</w:t>
            </w:r>
            <w:r w:rsidRPr="00D44FB0">
              <w:rPr>
                <w:rFonts w:asciiTheme="majorHAnsi" w:hAnsiTheme="majorHAnsi" w:cstheme="majorHAnsi"/>
                <w:color w:val="000099"/>
                <w:sz w:val="22"/>
                <w:szCs w:val="22"/>
                <w:vertAlign w:val="superscript"/>
              </w:rPr>
              <w:t>1</w:t>
            </w: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02-900232-08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5406" w14:textId="54A0CCF2" w:rsidR="00D33D8D" w:rsidRPr="00D44FB0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5C1F44" w14:textId="77777777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1/3/2020</w:t>
            </w:r>
          </w:p>
          <w:p w14:paraId="79D25B18" w14:textId="06E4A9B3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(Inactive)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98CF1" w14:textId="71033202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1/6/2018</w:t>
            </w:r>
          </w:p>
          <w:p w14:paraId="008BE096" w14:textId="77777777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1/4/2019</w:t>
            </w:r>
          </w:p>
          <w:p w14:paraId="00EE7F60" w14:textId="77777777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</w:p>
          <w:p w14:paraId="4236D255" w14:textId="77777777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</w:p>
          <w:p w14:paraId="15FD9DA9" w14:textId="1953E2F7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</w:p>
        </w:tc>
      </w:tr>
      <w:tr w:rsidR="00D33D8D" w:rsidRPr="003A5A55" w14:paraId="3AEAD160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1B5E4" w14:textId="67642937" w:rsidR="00D33D8D" w:rsidRPr="00850D22" w:rsidRDefault="00D33D8D" w:rsidP="00D33D8D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Sterilization process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82A81" w14:textId="5FA5595A" w:rsidR="00D33D8D" w:rsidRDefault="00D33D8D" w:rsidP="00D33D8D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Temperature, Pressure</w:t>
            </w:r>
          </w:p>
          <w:p w14:paraId="7F8BCB35" w14:textId="40044442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Humidity, Timer of Sterilization Chart Speed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FB939" w14:textId="43263FE0" w:rsidR="00D33D8D" w:rsidRPr="00197C3E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197C3E">
              <w:rPr>
                <w:rFonts w:ascii="Arial" w:hAnsi="Arial" w:cs="Arial"/>
              </w:rPr>
              <w:t>EOG Sterilization Unit #1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19B0B" w14:textId="2D6D52C9" w:rsidR="00D33D8D" w:rsidRPr="00D44FB0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44FB0">
              <w:rPr>
                <w:rFonts w:ascii="Arial" w:hAnsi="Arial" w:cs="Arial"/>
              </w:rPr>
              <w:t>03-900001-04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5DEF1" w14:textId="76F4D742" w:rsidR="00D33D8D" w:rsidRPr="00D44FB0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87897" w14:textId="6E0FF9C6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</w:p>
          <w:p w14:paraId="7B56BD9B" w14:textId="46DC4456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10/7/2020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C9C1C" w14:textId="1100DDDD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</w:p>
          <w:p w14:paraId="67290D9C" w14:textId="77777777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10/14/2018 ~ 10/25/2018</w:t>
            </w:r>
          </w:p>
          <w:p w14:paraId="49B4DF64" w14:textId="4D60085C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10/21/2019</w:t>
            </w:r>
          </w:p>
        </w:tc>
      </w:tr>
      <w:tr w:rsidR="00D33D8D" w:rsidRPr="003A5A55" w14:paraId="7232255C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F25BE" w14:textId="05C06234" w:rsidR="00D33D8D" w:rsidRPr="00850D22" w:rsidRDefault="00D33D8D" w:rsidP="00D33D8D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Sterilization process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65FD2" w14:textId="77777777" w:rsidR="00D33D8D" w:rsidRDefault="00D33D8D" w:rsidP="00D33D8D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Temperature, Pressure</w:t>
            </w:r>
          </w:p>
          <w:p w14:paraId="13216C97" w14:textId="77777777" w:rsidR="00D33D8D" w:rsidRDefault="00D33D8D" w:rsidP="00D33D8D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Humidity, Timer of Sterilization Chart Speed</w:t>
            </w:r>
          </w:p>
          <w:p w14:paraId="7D972512" w14:textId="77777777" w:rsidR="00D33D8D" w:rsidRDefault="00D33D8D" w:rsidP="00D33D8D">
            <w:pPr>
              <w:adjustRightInd w:val="0"/>
              <w:rPr>
                <w:rFonts w:ascii="Arial" w:hAnsi="Arial" w:cs="Arial"/>
              </w:rPr>
            </w:pPr>
          </w:p>
          <w:p w14:paraId="0C07CA03" w14:textId="044F9F19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D7C5B" w14:textId="11BDB338" w:rsidR="00D33D8D" w:rsidRPr="00906E8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906E84">
              <w:rPr>
                <w:rFonts w:ascii="Arial" w:hAnsi="Arial" w:cs="Arial"/>
              </w:rPr>
              <w:t>EOG Sterilization Unit #2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8696D" w14:textId="3591250A" w:rsidR="00D33D8D" w:rsidRPr="00D44FB0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>03-900009-06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1678A" w14:textId="0F81A20B" w:rsidR="00D33D8D" w:rsidRPr="00D44FB0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>1 year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E1D61" w14:textId="115E2C51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10/21/2020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AEE52" w14:textId="77777777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</w:p>
          <w:p w14:paraId="7CDB9596" w14:textId="58D087AE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04/13/2018</w:t>
            </w:r>
          </w:p>
          <w:p w14:paraId="6BB2D302" w14:textId="5B057EBA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04/12/2019~</w:t>
            </w:r>
          </w:p>
          <w:p w14:paraId="029D30B4" w14:textId="77777777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04/14/2019</w:t>
            </w:r>
          </w:p>
          <w:p w14:paraId="636228B4" w14:textId="77777777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12/10/2019</w:t>
            </w:r>
          </w:p>
          <w:p w14:paraId="225A0302" w14:textId="103955CC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</w:p>
        </w:tc>
      </w:tr>
      <w:tr w:rsidR="00D33D8D" w:rsidRPr="003A5A55" w14:paraId="57DDA412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03F20" w14:textId="408414D8" w:rsidR="00D33D8D" w:rsidRPr="00850D22" w:rsidRDefault="00D33D8D" w:rsidP="00D33D8D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Sterilization process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35218" w14:textId="77777777" w:rsidR="00D33D8D" w:rsidRDefault="00D33D8D" w:rsidP="00D33D8D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Temperature, Pressure</w:t>
            </w:r>
          </w:p>
          <w:p w14:paraId="3812561D" w14:textId="7EE14D1D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Humidity, Timer of Sterilization Chart Speed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E65CF" w14:textId="589AC9C5" w:rsidR="00D33D8D" w:rsidRPr="00197C3E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197C3E">
              <w:rPr>
                <w:rFonts w:ascii="Arial" w:hAnsi="Arial" w:cs="Arial"/>
              </w:rPr>
              <w:t>EOG Sterilization Unit #3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496C8" w14:textId="453B66A7" w:rsidR="00D33D8D" w:rsidRPr="00D44FB0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44FB0">
              <w:rPr>
                <w:rFonts w:ascii="Arial" w:hAnsi="Arial" w:cs="Arial"/>
              </w:rPr>
              <w:t>03-900019-15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955AA" w14:textId="261CC815" w:rsidR="00D33D8D" w:rsidRPr="00D44FB0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6E213" w14:textId="341E9EE7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</w:p>
          <w:p w14:paraId="140A31C8" w14:textId="6FD876A8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10/14/2020</w:t>
            </w:r>
          </w:p>
          <w:p w14:paraId="688840E2" w14:textId="0390E14E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46214" w14:textId="77777777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10/22/2018</w:t>
            </w:r>
          </w:p>
          <w:p w14:paraId="599BED46" w14:textId="77777777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10/21/2019</w:t>
            </w:r>
          </w:p>
          <w:p w14:paraId="38827A7A" w14:textId="77777777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</w:p>
          <w:p w14:paraId="4C17A465" w14:textId="77777777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</w:p>
          <w:p w14:paraId="4E2E0E0B" w14:textId="00A16E78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</w:p>
        </w:tc>
      </w:tr>
      <w:tr w:rsidR="00D33D8D" w:rsidRPr="003A5A55" w14:paraId="05916082" w14:textId="77777777" w:rsidTr="00D44FB0">
        <w:trPr>
          <w:trHeight w:val="274"/>
        </w:trPr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C2BD7" w14:textId="0867E3F5" w:rsidR="00D33D8D" w:rsidRPr="00850D22" w:rsidRDefault="00D33D8D" w:rsidP="00D33D8D">
            <w:pPr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Aeration process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AC720" w14:textId="1D72FCFE" w:rsidR="00D33D8D" w:rsidRPr="00850D22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Temperature &amp; Air Exhaust Rate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5DF62" w14:textId="53105CAC" w:rsidR="00D33D8D" w:rsidRPr="00197C3E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197C3E">
              <w:rPr>
                <w:rFonts w:ascii="Arial" w:hAnsi="Arial" w:cs="Arial"/>
              </w:rPr>
              <w:t>Aerator Unit #1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77464" w14:textId="35C0207B" w:rsidR="00D33D8D" w:rsidRPr="00D44FB0" w:rsidRDefault="00D33D8D" w:rsidP="00D33D8D">
            <w:pPr>
              <w:adjustRightInd w:val="0"/>
              <w:rPr>
                <w:rFonts w:ascii="Arial" w:hAnsi="Arial" w:cs="Arial"/>
                <w:color w:val="000000"/>
              </w:rPr>
            </w:pPr>
            <w:r w:rsidRPr="00D44FB0">
              <w:rPr>
                <w:rFonts w:ascii="Arial" w:hAnsi="Arial" w:cs="Arial"/>
              </w:rPr>
              <w:t>03-900011-04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8E63C" w14:textId="7AB47F44" w:rsidR="00D33D8D" w:rsidRPr="00D44FB0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>1 year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577B3" w14:textId="6D688525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05/15/2020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797C3" w14:textId="77777777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</w:p>
          <w:p w14:paraId="511E2026" w14:textId="67DDBC84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06/11/2018</w:t>
            </w:r>
          </w:p>
          <w:p w14:paraId="5D9DB0B8" w14:textId="5CF8E7C7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05/25/2019</w:t>
            </w:r>
          </w:p>
        </w:tc>
      </w:tr>
      <w:tr w:rsidR="00D33D8D" w:rsidRPr="003A5A55" w14:paraId="59027E3F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010A7" w14:textId="1F9C415F" w:rsidR="00D33D8D" w:rsidRPr="00D44FB0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>Aeration process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B9DB4" w14:textId="27D6D12A" w:rsidR="00D33D8D" w:rsidRPr="00D44FB0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Temperature &amp; Air Exhaust Rate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DBD5C" w14:textId="558495E6" w:rsidR="00D33D8D" w:rsidRPr="00D44FB0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>Aerator Unit #3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64A63" w14:textId="5A778187" w:rsidR="00D33D8D" w:rsidRPr="00D44FB0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>03-900013-07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09B3F" w14:textId="55F818E7" w:rsidR="00D33D8D" w:rsidRPr="00D44FB0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>1 year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08D36" w14:textId="5782AE8B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04/02/2020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7A889" w14:textId="77777777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</w:p>
          <w:p w14:paraId="5551E898" w14:textId="59348047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04/22/2018</w:t>
            </w:r>
          </w:p>
          <w:p w14:paraId="7D163BD6" w14:textId="1E5D004E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04/13/2019</w:t>
            </w:r>
          </w:p>
        </w:tc>
      </w:tr>
      <w:tr w:rsidR="00D33D8D" w:rsidRPr="003A5A55" w14:paraId="0C2C4031" w14:textId="77777777" w:rsidTr="001C67B2"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21A51" w14:textId="4884AEDB" w:rsidR="00D33D8D" w:rsidRPr="00D44FB0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>Aeration process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870AF" w14:textId="0D300307" w:rsidR="00D33D8D" w:rsidRPr="00D44FB0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Temperature &amp; Air Exhaust Rate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7F2EC" w14:textId="1747E350" w:rsidR="00D33D8D" w:rsidRPr="00D44FB0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>Aerator Unit #4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EF944" w14:textId="3BE82D29" w:rsidR="00D33D8D" w:rsidRPr="00D44FB0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>03-900017-12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D5BA8" w14:textId="1374D7F8" w:rsidR="00D33D8D" w:rsidRPr="00D44FB0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D44FB0">
              <w:rPr>
                <w:rFonts w:ascii="Arial" w:hAnsi="Arial" w:cs="Arial"/>
              </w:rPr>
              <w:t xml:space="preserve">1 year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92F34" w14:textId="06CAEA42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</w:p>
          <w:p w14:paraId="2351E71E" w14:textId="09D47F4F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03/14/2020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35080" w14:textId="77777777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</w:p>
          <w:p w14:paraId="502DF1AA" w14:textId="1C4D495B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04/02/2018</w:t>
            </w:r>
          </w:p>
          <w:p w14:paraId="181C2E63" w14:textId="73926217" w:rsidR="00D33D8D" w:rsidRPr="00AB0B34" w:rsidRDefault="00D33D8D" w:rsidP="00D33D8D">
            <w:pPr>
              <w:adjustRightInd w:val="0"/>
              <w:rPr>
                <w:rFonts w:ascii="Arial" w:hAnsi="Arial" w:cs="Arial"/>
              </w:rPr>
            </w:pPr>
            <w:r w:rsidRPr="00AB0B34">
              <w:rPr>
                <w:rFonts w:ascii="Arial" w:hAnsi="Arial" w:cs="Arial"/>
              </w:rPr>
              <w:t>03/31/2019</w:t>
            </w:r>
          </w:p>
        </w:tc>
      </w:tr>
    </w:tbl>
    <w:p w14:paraId="315A7843" w14:textId="76C47369" w:rsidR="00083C71" w:rsidRPr="00F81CE3" w:rsidRDefault="00083C71" w:rsidP="00EF4E1B">
      <w:pPr>
        <w:adjustRightInd w:val="0"/>
        <w:jc w:val="both"/>
        <w:rPr>
          <w:rFonts w:ascii="Arial" w:hAnsi="Arial" w:cs="Arial"/>
        </w:rPr>
      </w:pPr>
    </w:p>
    <w:p w14:paraId="6D6ECFEB" w14:textId="64AEEF74" w:rsidR="00083C71" w:rsidRPr="00F81CE3" w:rsidRDefault="00700230" w:rsidP="001904F4">
      <w:pPr>
        <w:adjustRightInd w:val="0"/>
        <w:rPr>
          <w:rFonts w:ascii="Arial" w:hAnsi="Arial" w:cs="Arial"/>
          <w:lang w:bidi="th-TH"/>
        </w:rPr>
      </w:pPr>
      <w:r w:rsidRPr="00F81CE3">
        <w:rPr>
          <w:rFonts w:ascii="Arial" w:hAnsi="Arial" w:cs="Arial"/>
        </w:rPr>
        <w:t xml:space="preserve">Remark: </w:t>
      </w:r>
      <w:r w:rsidRPr="00F81CE3">
        <w:rPr>
          <w:rFonts w:asciiTheme="majorHAnsi" w:hAnsiTheme="majorHAnsi" w:cstheme="majorHAnsi"/>
        </w:rPr>
        <w:t>*</w:t>
      </w:r>
      <w:r w:rsidRPr="00F81CE3">
        <w:rPr>
          <w:rFonts w:asciiTheme="majorHAnsi" w:hAnsiTheme="majorHAnsi" w:cstheme="majorHAnsi"/>
          <w:vertAlign w:val="superscript"/>
        </w:rPr>
        <w:t xml:space="preserve">1 </w:t>
      </w:r>
      <w:r w:rsidRPr="00F81CE3">
        <w:rPr>
          <w:rFonts w:ascii="Arial" w:hAnsi="Arial" w:cs="Arial"/>
          <w:lang w:bidi="th-TH"/>
        </w:rPr>
        <w:t>Polishing Machine M11, M12, M31, M32, M35 &amp; M36 have been inactive upon reaching their calibration due dates.</w:t>
      </w:r>
    </w:p>
    <w:p w14:paraId="5AFF3169" w14:textId="0B1770B3" w:rsidR="00D303E6" w:rsidRDefault="00F81CE3" w:rsidP="001042FC">
      <w:pPr>
        <w:adjustRightInd w:val="0"/>
        <w:rPr>
          <w:rFonts w:ascii="Arial" w:hAnsi="Arial" w:cs="Arial"/>
          <w:color w:val="0033CC"/>
        </w:rPr>
      </w:pPr>
      <w:r w:rsidRPr="00F81CE3">
        <w:rPr>
          <w:rFonts w:ascii="Arial" w:hAnsi="Arial" w:cs="Arial"/>
          <w:color w:val="000099"/>
          <w:vertAlign w:val="superscript"/>
          <w:lang w:bidi="th-TH"/>
        </w:rPr>
        <w:t xml:space="preserve">              </w:t>
      </w:r>
      <w:r>
        <w:rPr>
          <w:rFonts w:ascii="Arial" w:hAnsi="Arial" w:cs="Arial"/>
          <w:color w:val="000099"/>
          <w:vertAlign w:val="superscript"/>
          <w:lang w:bidi="th-TH"/>
        </w:rPr>
        <w:t xml:space="preserve">        </w:t>
      </w:r>
      <w:r w:rsidRPr="00F81CE3">
        <w:rPr>
          <w:rFonts w:ascii="Arial" w:hAnsi="Arial" w:cs="Arial"/>
          <w:color w:val="000099"/>
          <w:vertAlign w:val="superscript"/>
          <w:lang w:bidi="th-TH"/>
        </w:rPr>
        <w:t xml:space="preserve"> </w:t>
      </w:r>
      <w:r w:rsidRPr="00F81CE3">
        <w:rPr>
          <w:rFonts w:ascii="Arial" w:hAnsi="Arial" w:cs="Arial"/>
          <w:color w:val="0033CC"/>
          <w:vertAlign w:val="superscript"/>
          <w:lang w:bidi="th-TH"/>
        </w:rPr>
        <w:t>*2</w:t>
      </w:r>
      <w:r w:rsidRPr="00F81CE3">
        <w:rPr>
          <w:rFonts w:ascii="Arial" w:hAnsi="Arial" w:cs="Arial"/>
          <w:color w:val="0033CC"/>
          <w:lang w:bidi="th-TH"/>
        </w:rPr>
        <w:t xml:space="preserve"> </w:t>
      </w:r>
      <w:r w:rsidRPr="00F81CE3">
        <w:rPr>
          <w:rFonts w:ascii="Arial" w:hAnsi="Arial" w:cs="Arial"/>
          <w:color w:val="0033CC"/>
        </w:rPr>
        <w:t>05-800224-19 -Equipment was started to use in production on Year 2019</w:t>
      </w:r>
    </w:p>
    <w:p w14:paraId="0FC14740" w14:textId="175DD4B1" w:rsidR="00F81CE3" w:rsidRPr="00D303E6" w:rsidRDefault="00D303E6" w:rsidP="00D303E6">
      <w:pPr>
        <w:adjustRightInd w:val="0"/>
        <w:rPr>
          <w:rFonts w:ascii="Arial" w:hAnsi="Arial" w:cs="Arial"/>
          <w:color w:val="0033CC"/>
        </w:rPr>
      </w:pPr>
      <w:r>
        <w:rPr>
          <w:rFonts w:ascii="Arial" w:hAnsi="Arial" w:cs="Arial"/>
          <w:color w:val="0033CC"/>
        </w:rPr>
        <w:t xml:space="preserve">                </w:t>
      </w:r>
      <w:r w:rsidRPr="00F81CE3">
        <w:rPr>
          <w:rFonts w:ascii="Arial" w:hAnsi="Arial" w:cs="Arial"/>
          <w:color w:val="0033CC"/>
          <w:vertAlign w:val="superscript"/>
          <w:lang w:bidi="th-TH"/>
        </w:rPr>
        <w:t>*</w:t>
      </w:r>
      <w:r>
        <w:rPr>
          <w:rFonts w:ascii="Arial" w:hAnsi="Arial" w:cs="Arial"/>
          <w:color w:val="0033CC"/>
          <w:vertAlign w:val="superscript"/>
          <w:lang w:bidi="th-TH"/>
        </w:rPr>
        <w:t xml:space="preserve">3 </w:t>
      </w:r>
      <w:r w:rsidRPr="00D303E6">
        <w:rPr>
          <w:rFonts w:ascii="Arial" w:hAnsi="Arial" w:cs="Arial"/>
          <w:color w:val="0033CC"/>
        </w:rPr>
        <w:t xml:space="preserve">Re-Calibration </w:t>
      </w:r>
      <w:r>
        <w:rPr>
          <w:rFonts w:ascii="Arial" w:hAnsi="Arial" w:cs="Arial"/>
          <w:color w:val="0033CC"/>
        </w:rPr>
        <w:t xml:space="preserve">was conducted due to equipment condition </w:t>
      </w:r>
    </w:p>
    <w:p w14:paraId="48D6E459" w14:textId="77777777" w:rsidR="00F81CE3" w:rsidRDefault="00F81CE3" w:rsidP="00EF4E1B">
      <w:pPr>
        <w:adjustRightInd w:val="0"/>
        <w:jc w:val="both"/>
        <w:rPr>
          <w:rFonts w:ascii="Arial" w:hAnsi="Arial" w:cs="Arial"/>
        </w:rPr>
      </w:pPr>
    </w:p>
    <w:p w14:paraId="27C5051C" w14:textId="578963D2" w:rsidR="00EF4E1B" w:rsidRPr="0094332E" w:rsidRDefault="0094332E" w:rsidP="00263B50">
      <w:pPr>
        <w:adjustRightInd w:val="0"/>
        <w:ind w:left="9360" w:firstLine="720"/>
        <w:jc w:val="both"/>
        <w:rPr>
          <w:rFonts w:ascii="Arial" w:hAnsi="Arial" w:cs="Arial"/>
          <w:b/>
        </w:rPr>
      </w:pPr>
      <w:r w:rsidRPr="0094332E">
        <w:rPr>
          <w:rFonts w:ascii="Arial" w:hAnsi="Arial" w:cs="Arial"/>
          <w:b/>
        </w:rPr>
        <w:t>Ronaldo Ramos</w:t>
      </w:r>
    </w:p>
    <w:p w14:paraId="4AEE9150" w14:textId="77777777" w:rsidR="00415718" w:rsidRDefault="00415718" w:rsidP="00415718">
      <w:pPr>
        <w:ind w:left="8640" w:firstLine="720"/>
        <w:jc w:val="both"/>
        <w:rPr>
          <w:rFonts w:ascii="Arial" w:hAnsi="Arial" w:cs="Arial"/>
          <w:b/>
        </w:rPr>
      </w:pPr>
    </w:p>
    <w:p w14:paraId="49EC1BD8" w14:textId="77777777" w:rsidR="00F81CE3" w:rsidRDefault="00F81CE3" w:rsidP="001042FC">
      <w:pPr>
        <w:jc w:val="both"/>
        <w:rPr>
          <w:rFonts w:ascii="Arial" w:hAnsi="Arial" w:cs="Arial"/>
          <w:b/>
        </w:rPr>
      </w:pPr>
    </w:p>
    <w:p w14:paraId="4FFEB2ED" w14:textId="77777777" w:rsidR="00415718" w:rsidRDefault="00415718" w:rsidP="00415718">
      <w:pPr>
        <w:ind w:left="8640" w:firstLine="720"/>
        <w:jc w:val="both"/>
        <w:rPr>
          <w:rFonts w:ascii="Arial" w:hAnsi="Arial" w:cs="Arial"/>
          <w:b/>
        </w:rPr>
      </w:pPr>
    </w:p>
    <w:p w14:paraId="29E11210" w14:textId="3A6BADFE" w:rsidR="00415718" w:rsidRDefault="00415718" w:rsidP="00415718">
      <w:pPr>
        <w:ind w:left="8640" w:firstLine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Q</w:t>
      </w:r>
      <w:r w:rsidRPr="003A5A55">
        <w:rPr>
          <w:rFonts w:ascii="Arial" w:hAnsi="Arial" w:cs="Arial"/>
          <w:b/>
        </w:rPr>
        <w:t>uality Manager: (Signature)</w:t>
      </w:r>
    </w:p>
    <w:p w14:paraId="5217A412" w14:textId="6B5CB34B" w:rsidR="00C1746B" w:rsidRPr="001904F4" w:rsidRDefault="00415718" w:rsidP="001904F4">
      <w:pPr>
        <w:ind w:left="8640" w:firstLine="720"/>
        <w:jc w:val="both"/>
        <w:rPr>
          <w:rFonts w:ascii="Arial" w:hAnsi="Arial" w:cs="Arial"/>
          <w:b/>
        </w:rPr>
      </w:pPr>
      <w:r w:rsidRPr="003A5A55">
        <w:rPr>
          <w:rFonts w:ascii="Arial" w:hAnsi="Arial" w:cs="Arial"/>
          <w:b/>
        </w:rPr>
        <w:t xml:space="preserve">Signed Date : </w:t>
      </w:r>
    </w:p>
    <w:sectPr w:rsidR="00C1746B" w:rsidRPr="001904F4" w:rsidSect="00C1746B">
      <w:headerReference w:type="first" r:id="rId8"/>
      <w:footerReference w:type="first" r:id="rId9"/>
      <w:type w:val="continuous"/>
      <w:pgSz w:w="16839" w:h="11907" w:orient="landscape"/>
      <w:pgMar w:top="1800" w:right="2434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2E23D" w14:textId="77777777" w:rsidR="00417B41" w:rsidRDefault="00417B41" w:rsidP="006A1F55">
      <w:r>
        <w:separator/>
      </w:r>
    </w:p>
  </w:endnote>
  <w:endnote w:type="continuationSeparator" w:id="0">
    <w:p w14:paraId="2AAC4C85" w14:textId="77777777" w:rsidR="00417B41" w:rsidRDefault="00417B41" w:rsidP="006A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MS Sans Serif">
    <w:altName w:val="Microsoft Sans Serif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8C93" w14:textId="552EA9CE" w:rsidR="0014133B" w:rsidRDefault="0014133B" w:rsidP="00C1746B">
    <w:pPr>
      <w:pStyle w:val="Footer"/>
      <w:tabs>
        <w:tab w:val="clear" w:pos="4320"/>
        <w:tab w:val="clear" w:pos="8640"/>
        <w:tab w:val="left" w:pos="631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25AD6" w14:textId="77777777" w:rsidR="00417B41" w:rsidRDefault="00417B41" w:rsidP="006A1F55">
      <w:r>
        <w:separator/>
      </w:r>
    </w:p>
  </w:footnote>
  <w:footnote w:type="continuationSeparator" w:id="0">
    <w:p w14:paraId="4FD29362" w14:textId="77777777" w:rsidR="00417B41" w:rsidRDefault="00417B41" w:rsidP="006A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F8601" w14:textId="36C449E4" w:rsidR="0014133B" w:rsidRDefault="0014133B" w:rsidP="00F655E7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5168" behindDoc="1" locked="0" layoutInCell="1" allowOverlap="1" wp14:anchorId="3E9E7DD7" wp14:editId="58B969B8">
          <wp:simplePos x="0" y="0"/>
          <wp:positionH relativeFrom="page">
            <wp:align>right</wp:align>
          </wp:positionH>
          <wp:positionV relativeFrom="page">
            <wp:posOffset>-104775</wp:posOffset>
          </wp:positionV>
          <wp:extent cx="7556500" cy="10693400"/>
          <wp:effectExtent l="0" t="0" r="0" b="0"/>
          <wp:wrapNone/>
          <wp:docPr id="5" name="sin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Singapore-lh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zh-CN"/>
      </w:rPr>
      <w:drawing>
        <wp:anchor distT="0" distB="0" distL="114300" distR="114300" simplePos="0" relativeHeight="251678720" behindDoc="1" locked="0" layoutInCell="1" allowOverlap="1" wp14:anchorId="38FD4108" wp14:editId="66B4ABD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12" name="aus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Austria-lh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zh-CN"/>
      </w:rPr>
      <w:drawing>
        <wp:anchor distT="0" distB="0" distL="114300" distR="114300" simplePos="0" relativeHeight="251675648" behindDoc="1" locked="0" layoutInCell="1" allowOverlap="1" wp14:anchorId="3C315270" wp14:editId="4B346BC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11" name="chi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China-Shenzen-lh.pdf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zh-CN"/>
      </w:rPr>
      <w:drawing>
        <wp:anchor distT="0" distB="0" distL="114300" distR="114300" simplePos="0" relativeHeight="251671552" behindDoc="1" locked="0" layoutInCell="1" allowOverlap="1" wp14:anchorId="35178A02" wp14:editId="63164AF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10" name="den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Denmark-lh.pdf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zh-CN"/>
      </w:rPr>
      <w:drawing>
        <wp:anchor distT="0" distB="0" distL="114300" distR="114300" simplePos="0" relativeHeight="251667456" behindDoc="1" locked="0" layoutInCell="1" allowOverlap="1" wp14:anchorId="6946B035" wp14:editId="57E2D03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9" name="ger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Germany-Eng-lh.pdf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zh-CN"/>
      </w:rPr>
      <w:drawing>
        <wp:anchor distT="0" distB="0" distL="114300" distR="114300" simplePos="0" relativeHeight="251663360" behindDoc="1" locked="0" layoutInCell="1" allowOverlap="1" wp14:anchorId="335AF4EC" wp14:editId="4372CFE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8" name="ger0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Germany-Ger-lh.pdf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269DFC40" wp14:editId="455BB5D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7" name="ind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India-lh.pdf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zh-CN"/>
      </w:rPr>
      <w:drawing>
        <wp:anchor distT="0" distB="0" distL="114300" distR="114300" simplePos="0" relativeHeight="251651072" behindDoc="1" locked="0" layoutInCell="1" allowOverlap="1" wp14:anchorId="1A8A6AB1" wp14:editId="4B2BD18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4" name="sin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Singapore-Tower-lh.pdf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zh-CN"/>
      </w:rPr>
      <w:drawing>
        <wp:anchor distT="0" distB="0" distL="114300" distR="114300" simplePos="0" relativeHeight="251646976" behindDoc="1" locked="0" layoutInCell="1" allowOverlap="1" wp14:anchorId="6B112D75" wp14:editId="0D09DB6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3" name="sin0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Singapore-TowerReg-lh.pdf"/>
                  <pic:cNvPicPr/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zh-CN"/>
      </w:rPr>
      <w:drawing>
        <wp:anchor distT="0" distB="0" distL="114300" distR="114300" simplePos="0" relativeHeight="251642880" behindDoc="1" locked="0" layoutInCell="1" allowOverlap="1" wp14:anchorId="4E33395D" wp14:editId="1E2C860B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2" name="spa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Spain-lh.pdf"/>
                  <pic:cNvPicPr/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zh-CN"/>
      </w:rPr>
      <w:drawing>
        <wp:anchor distT="0" distB="0" distL="114300" distR="114300" simplePos="0" relativeHeight="251638784" behindDoc="1" locked="0" layoutInCell="1" allowOverlap="1" wp14:anchorId="2D1F24FF" wp14:editId="1EDB0BAD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58400"/>
          <wp:effectExtent l="0" t="0" r="0" b="0"/>
          <wp:wrapNone/>
          <wp:docPr id="1" name="usa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SO-US-letter-012113.pdf"/>
                  <pic:cNvPicPr/>
                </pic:nvPicPr>
                <pic:blipFill>
                  <a:blip r:embed="rId1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14:paraId="7844A1C3" w14:textId="77777777" w:rsidR="0014133B" w:rsidRDefault="001413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4F1"/>
    <w:multiLevelType w:val="hybridMultilevel"/>
    <w:tmpl w:val="F74A609C"/>
    <w:lvl w:ilvl="0" w:tplc="93CC9A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574E1"/>
    <w:multiLevelType w:val="multilevel"/>
    <w:tmpl w:val="1C263146"/>
    <w:styleLink w:val="HOYANumberedList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70D7CE6"/>
    <w:multiLevelType w:val="multilevel"/>
    <w:tmpl w:val="BB94A2A8"/>
    <w:numStyleLink w:val="HOYABulletedList"/>
  </w:abstractNum>
  <w:abstractNum w:abstractNumId="3" w15:restartNumberingAfterBreak="0">
    <w:nsid w:val="2BE24A06"/>
    <w:multiLevelType w:val="multilevel"/>
    <w:tmpl w:val="BB94A2A8"/>
    <w:numStyleLink w:val="HOYABulletedList"/>
  </w:abstractNum>
  <w:abstractNum w:abstractNumId="4" w15:restartNumberingAfterBreak="0">
    <w:nsid w:val="309C1962"/>
    <w:multiLevelType w:val="multilevel"/>
    <w:tmpl w:val="1C263146"/>
    <w:numStyleLink w:val="HOYANumberedList"/>
  </w:abstractNum>
  <w:abstractNum w:abstractNumId="5" w15:restartNumberingAfterBreak="0">
    <w:nsid w:val="37DE7AB3"/>
    <w:multiLevelType w:val="multilevel"/>
    <w:tmpl w:val="BB94A2A8"/>
    <w:styleLink w:val="HOYABulletedList"/>
    <w:lvl w:ilvl="0">
      <w:start w:val="1"/>
      <w:numFmt w:val="bullet"/>
      <w:lvlText w:val="—"/>
      <w:lvlJc w:val="left"/>
      <w:pPr>
        <w:ind w:left="245" w:hanging="245"/>
      </w:pPr>
      <w:rPr>
        <w:rFonts w:ascii="Verdana" w:hAnsi="Verdana" w:hint="default"/>
        <w:b w:val="0"/>
        <w:bCs w:val="0"/>
        <w:i w:val="0"/>
        <w:iCs w:val="0"/>
        <w:sz w:val="18"/>
        <w:szCs w:val="18"/>
      </w:rPr>
    </w:lvl>
    <w:lvl w:ilvl="1">
      <w:start w:val="1"/>
      <w:numFmt w:val="bullet"/>
      <w:lvlText w:val="—"/>
      <w:lvlJc w:val="left"/>
      <w:pPr>
        <w:ind w:left="490" w:hanging="245"/>
      </w:pPr>
      <w:rPr>
        <w:rFonts w:ascii="Verdana" w:hAnsi="Verdana" w:hint="default"/>
        <w:b w:val="0"/>
        <w:bCs w:val="0"/>
        <w:i w:val="0"/>
        <w:iCs w:val="0"/>
        <w:sz w:val="18"/>
        <w:szCs w:val="18"/>
      </w:rPr>
    </w:lvl>
    <w:lvl w:ilvl="2">
      <w:start w:val="1"/>
      <w:numFmt w:val="bullet"/>
      <w:lvlText w:val=""/>
      <w:lvlJc w:val="left"/>
      <w:pPr>
        <w:ind w:left="734" w:hanging="24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979" w:hanging="24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B4F52"/>
    <w:multiLevelType w:val="multilevel"/>
    <w:tmpl w:val="BB94A2A8"/>
    <w:numStyleLink w:val="HOYABulletedList"/>
  </w:abstractNum>
  <w:abstractNum w:abstractNumId="7" w15:restartNumberingAfterBreak="0">
    <w:nsid w:val="38892343"/>
    <w:multiLevelType w:val="multilevel"/>
    <w:tmpl w:val="BB94A2A8"/>
    <w:numStyleLink w:val="HOYABulletedList"/>
  </w:abstractNum>
  <w:abstractNum w:abstractNumId="8" w15:restartNumberingAfterBreak="0">
    <w:nsid w:val="39681AAE"/>
    <w:multiLevelType w:val="multilevel"/>
    <w:tmpl w:val="BB94A2A8"/>
    <w:numStyleLink w:val="HOYABulletedList"/>
  </w:abstractNum>
  <w:abstractNum w:abstractNumId="9" w15:restartNumberingAfterBreak="0">
    <w:nsid w:val="3A191EFF"/>
    <w:multiLevelType w:val="multilevel"/>
    <w:tmpl w:val="BB94A2A8"/>
    <w:numStyleLink w:val="HOYABulletedList"/>
  </w:abstractNum>
  <w:abstractNum w:abstractNumId="10" w15:restartNumberingAfterBreak="0">
    <w:nsid w:val="3EB67CB2"/>
    <w:multiLevelType w:val="multilevel"/>
    <w:tmpl w:val="BB94A2A8"/>
    <w:numStyleLink w:val="HOYABulletedList"/>
  </w:abstractNum>
  <w:abstractNum w:abstractNumId="11" w15:restartNumberingAfterBreak="0">
    <w:nsid w:val="4CC314F7"/>
    <w:multiLevelType w:val="multilevel"/>
    <w:tmpl w:val="1C263146"/>
    <w:numStyleLink w:val="HOYANumberedList"/>
  </w:abstractNum>
  <w:abstractNum w:abstractNumId="12" w15:restartNumberingAfterBreak="0">
    <w:nsid w:val="545D34EA"/>
    <w:multiLevelType w:val="hybridMultilevel"/>
    <w:tmpl w:val="1C461500"/>
    <w:lvl w:ilvl="0" w:tplc="ED927E6C">
      <w:start w:val="1"/>
      <w:numFmt w:val="bullet"/>
      <w:lvlText w:val="—"/>
      <w:lvlJc w:val="left"/>
      <w:pPr>
        <w:ind w:left="245" w:hanging="245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C511F"/>
    <w:multiLevelType w:val="multilevel"/>
    <w:tmpl w:val="BB94A2A8"/>
    <w:numStyleLink w:val="HOYABulletedList"/>
  </w:abstractNum>
  <w:abstractNum w:abstractNumId="14" w15:restartNumberingAfterBreak="0">
    <w:nsid w:val="5742405A"/>
    <w:multiLevelType w:val="multilevel"/>
    <w:tmpl w:val="1C263146"/>
    <w:numStyleLink w:val="HOYANumberedList"/>
  </w:abstractNum>
  <w:abstractNum w:abstractNumId="15" w15:restartNumberingAfterBreak="0">
    <w:nsid w:val="649A4032"/>
    <w:multiLevelType w:val="hybridMultilevel"/>
    <w:tmpl w:val="058AE150"/>
    <w:lvl w:ilvl="0" w:tplc="93CC9A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AF1280"/>
    <w:multiLevelType w:val="multilevel"/>
    <w:tmpl w:val="BB94A2A8"/>
    <w:numStyleLink w:val="HOYABulletedList"/>
  </w:abstractNum>
  <w:abstractNum w:abstractNumId="17" w15:restartNumberingAfterBreak="0">
    <w:nsid w:val="6FE3326B"/>
    <w:multiLevelType w:val="multilevel"/>
    <w:tmpl w:val="BB94A2A8"/>
    <w:numStyleLink w:val="HOYABulletedList"/>
  </w:abstractNum>
  <w:abstractNum w:abstractNumId="18" w15:restartNumberingAfterBreak="0">
    <w:nsid w:val="76ED2AA6"/>
    <w:multiLevelType w:val="multilevel"/>
    <w:tmpl w:val="1C461500"/>
    <w:lvl w:ilvl="0">
      <w:start w:val="1"/>
      <w:numFmt w:val="bullet"/>
      <w:lvlText w:val="—"/>
      <w:lvlJc w:val="left"/>
      <w:pPr>
        <w:ind w:left="245" w:hanging="24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276649">
    <w:abstractNumId w:val="12"/>
  </w:num>
  <w:num w:numId="2" w16cid:durableId="567110327">
    <w:abstractNumId w:val="18"/>
  </w:num>
  <w:num w:numId="3" w16cid:durableId="161746442">
    <w:abstractNumId w:val="5"/>
  </w:num>
  <w:num w:numId="4" w16cid:durableId="1179347629">
    <w:abstractNumId w:val="9"/>
  </w:num>
  <w:num w:numId="5" w16cid:durableId="719325591">
    <w:abstractNumId w:val="7"/>
  </w:num>
  <w:num w:numId="6" w16cid:durableId="135419103">
    <w:abstractNumId w:val="10"/>
  </w:num>
  <w:num w:numId="7" w16cid:durableId="1537542082">
    <w:abstractNumId w:val="2"/>
  </w:num>
  <w:num w:numId="8" w16cid:durableId="1101339531">
    <w:abstractNumId w:val="1"/>
  </w:num>
  <w:num w:numId="9" w16cid:durableId="430930364">
    <w:abstractNumId w:val="4"/>
  </w:num>
  <w:num w:numId="10" w16cid:durableId="1294866827">
    <w:abstractNumId w:val="17"/>
  </w:num>
  <w:num w:numId="11" w16cid:durableId="1510296656">
    <w:abstractNumId w:val="11"/>
  </w:num>
  <w:num w:numId="12" w16cid:durableId="419524133">
    <w:abstractNumId w:val="16"/>
  </w:num>
  <w:num w:numId="13" w16cid:durableId="1200702701">
    <w:abstractNumId w:val="14"/>
  </w:num>
  <w:num w:numId="14" w16cid:durableId="831606030">
    <w:abstractNumId w:val="6"/>
  </w:num>
  <w:num w:numId="15" w16cid:durableId="95056403">
    <w:abstractNumId w:val="8"/>
  </w:num>
  <w:num w:numId="16" w16cid:durableId="1186407283">
    <w:abstractNumId w:val="13"/>
  </w:num>
  <w:num w:numId="17" w16cid:durableId="208227742">
    <w:abstractNumId w:val="3"/>
  </w:num>
  <w:num w:numId="18" w16cid:durableId="1054236193">
    <w:abstractNumId w:val="0"/>
  </w:num>
  <w:num w:numId="19" w16cid:durableId="17487719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hkEnclosure" w:val="False"/>
    <w:docVar w:name="cmbSender" w:val="Yun Sing See"/>
    <w:docVar w:name="Image" w:val="sin03"/>
    <w:docVar w:name="optPlain" w:val="True"/>
    <w:docVar w:name="Paper" w:val="A4"/>
    <w:docVar w:name="txtClosing" w:val="Sincerely,"/>
    <w:docVar w:name="txtDate" w:val="30 October 2014"/>
    <w:docVar w:name="txtSalutation" w:val="Dear Name,"/>
  </w:docVars>
  <w:rsids>
    <w:rsidRoot w:val="001457CD"/>
    <w:rsid w:val="0001204E"/>
    <w:rsid w:val="00021157"/>
    <w:rsid w:val="00021DCB"/>
    <w:rsid w:val="00031C72"/>
    <w:rsid w:val="00036AA7"/>
    <w:rsid w:val="0004788E"/>
    <w:rsid w:val="00057731"/>
    <w:rsid w:val="000617C3"/>
    <w:rsid w:val="00062501"/>
    <w:rsid w:val="00062EBF"/>
    <w:rsid w:val="00077D17"/>
    <w:rsid w:val="00083C71"/>
    <w:rsid w:val="000865BF"/>
    <w:rsid w:val="00091345"/>
    <w:rsid w:val="00092661"/>
    <w:rsid w:val="00097809"/>
    <w:rsid w:val="000A5DF8"/>
    <w:rsid w:val="000B0EB7"/>
    <w:rsid w:val="000C0793"/>
    <w:rsid w:val="000C09CB"/>
    <w:rsid w:val="000E2508"/>
    <w:rsid w:val="000F3FC5"/>
    <w:rsid w:val="0010119B"/>
    <w:rsid w:val="001042FC"/>
    <w:rsid w:val="00107BF3"/>
    <w:rsid w:val="00111C4A"/>
    <w:rsid w:val="00115E5D"/>
    <w:rsid w:val="00116AC9"/>
    <w:rsid w:val="00117DF2"/>
    <w:rsid w:val="001336E8"/>
    <w:rsid w:val="001359F2"/>
    <w:rsid w:val="0014133B"/>
    <w:rsid w:val="00142DEA"/>
    <w:rsid w:val="001457CD"/>
    <w:rsid w:val="00151889"/>
    <w:rsid w:val="00152E22"/>
    <w:rsid w:val="0015722F"/>
    <w:rsid w:val="0016555B"/>
    <w:rsid w:val="00171914"/>
    <w:rsid w:val="0017213B"/>
    <w:rsid w:val="00174730"/>
    <w:rsid w:val="001844E8"/>
    <w:rsid w:val="001904F4"/>
    <w:rsid w:val="00197C3E"/>
    <w:rsid w:val="001A3467"/>
    <w:rsid w:val="001A5C22"/>
    <w:rsid w:val="001B70B2"/>
    <w:rsid w:val="001C5149"/>
    <w:rsid w:val="001C67B2"/>
    <w:rsid w:val="001F027A"/>
    <w:rsid w:val="001F1BFF"/>
    <w:rsid w:val="002029EE"/>
    <w:rsid w:val="002043BF"/>
    <w:rsid w:val="002146DA"/>
    <w:rsid w:val="00215276"/>
    <w:rsid w:val="00223A74"/>
    <w:rsid w:val="00226B6D"/>
    <w:rsid w:val="00230324"/>
    <w:rsid w:val="0023186A"/>
    <w:rsid w:val="00247B64"/>
    <w:rsid w:val="0026251C"/>
    <w:rsid w:val="00263B50"/>
    <w:rsid w:val="0026446C"/>
    <w:rsid w:val="0028168D"/>
    <w:rsid w:val="002906B5"/>
    <w:rsid w:val="002916C2"/>
    <w:rsid w:val="00294CC6"/>
    <w:rsid w:val="002A6D96"/>
    <w:rsid w:val="002B3764"/>
    <w:rsid w:val="002B39C5"/>
    <w:rsid w:val="002B4777"/>
    <w:rsid w:val="002C219D"/>
    <w:rsid w:val="002C5B3C"/>
    <w:rsid w:val="002C7386"/>
    <w:rsid w:val="002E2A41"/>
    <w:rsid w:val="002E47F5"/>
    <w:rsid w:val="002F0E74"/>
    <w:rsid w:val="002F247A"/>
    <w:rsid w:val="00304EB9"/>
    <w:rsid w:val="00307596"/>
    <w:rsid w:val="00324E57"/>
    <w:rsid w:val="00342A54"/>
    <w:rsid w:val="003443F9"/>
    <w:rsid w:val="003508FE"/>
    <w:rsid w:val="00352D5F"/>
    <w:rsid w:val="003627D8"/>
    <w:rsid w:val="00376A00"/>
    <w:rsid w:val="00382D76"/>
    <w:rsid w:val="00384029"/>
    <w:rsid w:val="00384BCC"/>
    <w:rsid w:val="00392605"/>
    <w:rsid w:val="00393102"/>
    <w:rsid w:val="00394E00"/>
    <w:rsid w:val="003A372D"/>
    <w:rsid w:val="003A4653"/>
    <w:rsid w:val="003A5A55"/>
    <w:rsid w:val="003B385A"/>
    <w:rsid w:val="003B5191"/>
    <w:rsid w:val="003B68F1"/>
    <w:rsid w:val="003C13D1"/>
    <w:rsid w:val="003C1D0A"/>
    <w:rsid w:val="003C6FE6"/>
    <w:rsid w:val="003D06F7"/>
    <w:rsid w:val="003D18BC"/>
    <w:rsid w:val="003D7382"/>
    <w:rsid w:val="003D7D7C"/>
    <w:rsid w:val="003E0BF2"/>
    <w:rsid w:val="003E0FD7"/>
    <w:rsid w:val="00412A54"/>
    <w:rsid w:val="00415718"/>
    <w:rsid w:val="00417B41"/>
    <w:rsid w:val="004405D0"/>
    <w:rsid w:val="00445B47"/>
    <w:rsid w:val="00466959"/>
    <w:rsid w:val="00491F0E"/>
    <w:rsid w:val="004B7CD0"/>
    <w:rsid w:val="004C09D3"/>
    <w:rsid w:val="004C204D"/>
    <w:rsid w:val="004D4BFA"/>
    <w:rsid w:val="004D6536"/>
    <w:rsid w:val="004F1601"/>
    <w:rsid w:val="00511506"/>
    <w:rsid w:val="00511B94"/>
    <w:rsid w:val="00516631"/>
    <w:rsid w:val="0052085A"/>
    <w:rsid w:val="00521D17"/>
    <w:rsid w:val="0052416C"/>
    <w:rsid w:val="00525F5C"/>
    <w:rsid w:val="005332D8"/>
    <w:rsid w:val="00533F5C"/>
    <w:rsid w:val="005436EB"/>
    <w:rsid w:val="00546932"/>
    <w:rsid w:val="0055270D"/>
    <w:rsid w:val="00554A75"/>
    <w:rsid w:val="00580D1D"/>
    <w:rsid w:val="00583A53"/>
    <w:rsid w:val="00590BEE"/>
    <w:rsid w:val="005A7A49"/>
    <w:rsid w:val="005B6EDA"/>
    <w:rsid w:val="005C219E"/>
    <w:rsid w:val="005C3048"/>
    <w:rsid w:val="005D2E88"/>
    <w:rsid w:val="005D4F04"/>
    <w:rsid w:val="005E384C"/>
    <w:rsid w:val="005E60D1"/>
    <w:rsid w:val="005F43BF"/>
    <w:rsid w:val="005F527B"/>
    <w:rsid w:val="006111A8"/>
    <w:rsid w:val="00622013"/>
    <w:rsid w:val="00623CB2"/>
    <w:rsid w:val="00625F56"/>
    <w:rsid w:val="00632AC6"/>
    <w:rsid w:val="006457B0"/>
    <w:rsid w:val="006607EE"/>
    <w:rsid w:val="006638C4"/>
    <w:rsid w:val="00667FD2"/>
    <w:rsid w:val="00671184"/>
    <w:rsid w:val="006821F6"/>
    <w:rsid w:val="00695789"/>
    <w:rsid w:val="00696A24"/>
    <w:rsid w:val="006A1F55"/>
    <w:rsid w:val="006A6B19"/>
    <w:rsid w:val="006B1570"/>
    <w:rsid w:val="006B4421"/>
    <w:rsid w:val="006C63AD"/>
    <w:rsid w:val="006D4320"/>
    <w:rsid w:val="006D505F"/>
    <w:rsid w:val="006E6758"/>
    <w:rsid w:val="006F56C5"/>
    <w:rsid w:val="00700230"/>
    <w:rsid w:val="00701BE7"/>
    <w:rsid w:val="00711720"/>
    <w:rsid w:val="007316E2"/>
    <w:rsid w:val="0073750F"/>
    <w:rsid w:val="007427A8"/>
    <w:rsid w:val="007456B1"/>
    <w:rsid w:val="00746670"/>
    <w:rsid w:val="00753FFF"/>
    <w:rsid w:val="00755D09"/>
    <w:rsid w:val="007845BC"/>
    <w:rsid w:val="007845D6"/>
    <w:rsid w:val="00787D38"/>
    <w:rsid w:val="007917D6"/>
    <w:rsid w:val="00792A22"/>
    <w:rsid w:val="007A55F0"/>
    <w:rsid w:val="007B227F"/>
    <w:rsid w:val="007B6187"/>
    <w:rsid w:val="007D5D1A"/>
    <w:rsid w:val="007E1B2E"/>
    <w:rsid w:val="007F0BFE"/>
    <w:rsid w:val="00812D20"/>
    <w:rsid w:val="00814CB5"/>
    <w:rsid w:val="008155F2"/>
    <w:rsid w:val="00816C19"/>
    <w:rsid w:val="00835A72"/>
    <w:rsid w:val="0083771B"/>
    <w:rsid w:val="00850D22"/>
    <w:rsid w:val="008541BF"/>
    <w:rsid w:val="00874C0E"/>
    <w:rsid w:val="00884F7D"/>
    <w:rsid w:val="008956B0"/>
    <w:rsid w:val="008A3F7E"/>
    <w:rsid w:val="008A55E9"/>
    <w:rsid w:val="008B5620"/>
    <w:rsid w:val="008C1022"/>
    <w:rsid w:val="008C4E88"/>
    <w:rsid w:val="008C7E7D"/>
    <w:rsid w:val="008E491F"/>
    <w:rsid w:val="008E4C2F"/>
    <w:rsid w:val="008E6D14"/>
    <w:rsid w:val="008F3973"/>
    <w:rsid w:val="008F43CB"/>
    <w:rsid w:val="00906E84"/>
    <w:rsid w:val="00914934"/>
    <w:rsid w:val="00922818"/>
    <w:rsid w:val="00930B66"/>
    <w:rsid w:val="009373DB"/>
    <w:rsid w:val="0094332E"/>
    <w:rsid w:val="00943F18"/>
    <w:rsid w:val="00950D57"/>
    <w:rsid w:val="0096249A"/>
    <w:rsid w:val="0097185A"/>
    <w:rsid w:val="00976076"/>
    <w:rsid w:val="00995B54"/>
    <w:rsid w:val="009A49D5"/>
    <w:rsid w:val="009B218B"/>
    <w:rsid w:val="009B2DE3"/>
    <w:rsid w:val="009B6ABC"/>
    <w:rsid w:val="009B6CA4"/>
    <w:rsid w:val="009B780D"/>
    <w:rsid w:val="009C0459"/>
    <w:rsid w:val="009C10F4"/>
    <w:rsid w:val="009C1770"/>
    <w:rsid w:val="009C23F4"/>
    <w:rsid w:val="009C6AE4"/>
    <w:rsid w:val="009E195D"/>
    <w:rsid w:val="009F1081"/>
    <w:rsid w:val="009F7AFB"/>
    <w:rsid w:val="00A04B3A"/>
    <w:rsid w:val="00A30F00"/>
    <w:rsid w:val="00A35F24"/>
    <w:rsid w:val="00A456D2"/>
    <w:rsid w:val="00A462B5"/>
    <w:rsid w:val="00A46F5D"/>
    <w:rsid w:val="00A51C31"/>
    <w:rsid w:val="00A5352D"/>
    <w:rsid w:val="00A54B54"/>
    <w:rsid w:val="00A67128"/>
    <w:rsid w:val="00A67763"/>
    <w:rsid w:val="00A711CD"/>
    <w:rsid w:val="00A82F19"/>
    <w:rsid w:val="00A90806"/>
    <w:rsid w:val="00A92D59"/>
    <w:rsid w:val="00A9741F"/>
    <w:rsid w:val="00AA1C30"/>
    <w:rsid w:val="00AB0B34"/>
    <w:rsid w:val="00AB52F1"/>
    <w:rsid w:val="00AC348D"/>
    <w:rsid w:val="00AC5A9F"/>
    <w:rsid w:val="00AE08CA"/>
    <w:rsid w:val="00AE7C46"/>
    <w:rsid w:val="00AF1763"/>
    <w:rsid w:val="00AF19FF"/>
    <w:rsid w:val="00AF7886"/>
    <w:rsid w:val="00B13AFD"/>
    <w:rsid w:val="00B14086"/>
    <w:rsid w:val="00B25565"/>
    <w:rsid w:val="00B339DA"/>
    <w:rsid w:val="00B5091D"/>
    <w:rsid w:val="00B5440C"/>
    <w:rsid w:val="00B738CB"/>
    <w:rsid w:val="00B82DCE"/>
    <w:rsid w:val="00B8346E"/>
    <w:rsid w:val="00B8459D"/>
    <w:rsid w:val="00B904B9"/>
    <w:rsid w:val="00B90A4A"/>
    <w:rsid w:val="00B93E7F"/>
    <w:rsid w:val="00B9690A"/>
    <w:rsid w:val="00B9792F"/>
    <w:rsid w:val="00BA004D"/>
    <w:rsid w:val="00BA430F"/>
    <w:rsid w:val="00BB06E2"/>
    <w:rsid w:val="00BB2629"/>
    <w:rsid w:val="00BB5650"/>
    <w:rsid w:val="00BC3775"/>
    <w:rsid w:val="00BD385E"/>
    <w:rsid w:val="00BE21CC"/>
    <w:rsid w:val="00BF0B4F"/>
    <w:rsid w:val="00BF5769"/>
    <w:rsid w:val="00BF6F17"/>
    <w:rsid w:val="00C0079F"/>
    <w:rsid w:val="00C05E00"/>
    <w:rsid w:val="00C13655"/>
    <w:rsid w:val="00C1746B"/>
    <w:rsid w:val="00C267AD"/>
    <w:rsid w:val="00C34FE0"/>
    <w:rsid w:val="00C400D4"/>
    <w:rsid w:val="00C5003D"/>
    <w:rsid w:val="00C54648"/>
    <w:rsid w:val="00C57136"/>
    <w:rsid w:val="00C62193"/>
    <w:rsid w:val="00C66D7D"/>
    <w:rsid w:val="00C719FC"/>
    <w:rsid w:val="00C723BF"/>
    <w:rsid w:val="00C7259E"/>
    <w:rsid w:val="00C74F19"/>
    <w:rsid w:val="00C81786"/>
    <w:rsid w:val="00C83271"/>
    <w:rsid w:val="00C967E4"/>
    <w:rsid w:val="00CA1AA3"/>
    <w:rsid w:val="00CA2080"/>
    <w:rsid w:val="00CB018E"/>
    <w:rsid w:val="00CB5F1A"/>
    <w:rsid w:val="00CD3D12"/>
    <w:rsid w:val="00CD436B"/>
    <w:rsid w:val="00CE20F7"/>
    <w:rsid w:val="00CF3DC6"/>
    <w:rsid w:val="00D02410"/>
    <w:rsid w:val="00D035E1"/>
    <w:rsid w:val="00D04772"/>
    <w:rsid w:val="00D06542"/>
    <w:rsid w:val="00D14576"/>
    <w:rsid w:val="00D158E7"/>
    <w:rsid w:val="00D16CB2"/>
    <w:rsid w:val="00D172D7"/>
    <w:rsid w:val="00D2269B"/>
    <w:rsid w:val="00D26769"/>
    <w:rsid w:val="00D303E6"/>
    <w:rsid w:val="00D33D8D"/>
    <w:rsid w:val="00D368D2"/>
    <w:rsid w:val="00D36DD4"/>
    <w:rsid w:val="00D43181"/>
    <w:rsid w:val="00D43353"/>
    <w:rsid w:val="00D44FB0"/>
    <w:rsid w:val="00D65D41"/>
    <w:rsid w:val="00D66678"/>
    <w:rsid w:val="00D76BE1"/>
    <w:rsid w:val="00D947BA"/>
    <w:rsid w:val="00DB5DEE"/>
    <w:rsid w:val="00DC0989"/>
    <w:rsid w:val="00DD5A83"/>
    <w:rsid w:val="00DE1C50"/>
    <w:rsid w:val="00DE4708"/>
    <w:rsid w:val="00DE4D6C"/>
    <w:rsid w:val="00DF12E9"/>
    <w:rsid w:val="00DF5A32"/>
    <w:rsid w:val="00DF7E29"/>
    <w:rsid w:val="00E0005D"/>
    <w:rsid w:val="00E12577"/>
    <w:rsid w:val="00E13E7C"/>
    <w:rsid w:val="00E15BB1"/>
    <w:rsid w:val="00E2004B"/>
    <w:rsid w:val="00E362BF"/>
    <w:rsid w:val="00E4188C"/>
    <w:rsid w:val="00E449C4"/>
    <w:rsid w:val="00E51F6F"/>
    <w:rsid w:val="00E630F0"/>
    <w:rsid w:val="00E745E4"/>
    <w:rsid w:val="00E81BF7"/>
    <w:rsid w:val="00E86100"/>
    <w:rsid w:val="00E87308"/>
    <w:rsid w:val="00E879FD"/>
    <w:rsid w:val="00E906D5"/>
    <w:rsid w:val="00E91488"/>
    <w:rsid w:val="00E958E5"/>
    <w:rsid w:val="00EA642E"/>
    <w:rsid w:val="00EB48C4"/>
    <w:rsid w:val="00EB7040"/>
    <w:rsid w:val="00EC19BE"/>
    <w:rsid w:val="00EC1C19"/>
    <w:rsid w:val="00ED0B19"/>
    <w:rsid w:val="00EE4FAF"/>
    <w:rsid w:val="00EE6D16"/>
    <w:rsid w:val="00EF4E1B"/>
    <w:rsid w:val="00EF66E5"/>
    <w:rsid w:val="00F113E0"/>
    <w:rsid w:val="00F128F9"/>
    <w:rsid w:val="00F131FB"/>
    <w:rsid w:val="00F1477B"/>
    <w:rsid w:val="00F23119"/>
    <w:rsid w:val="00F248A2"/>
    <w:rsid w:val="00F34018"/>
    <w:rsid w:val="00F37B28"/>
    <w:rsid w:val="00F47FE7"/>
    <w:rsid w:val="00F51AF2"/>
    <w:rsid w:val="00F6276B"/>
    <w:rsid w:val="00F655E7"/>
    <w:rsid w:val="00F716F2"/>
    <w:rsid w:val="00F75A90"/>
    <w:rsid w:val="00F7600F"/>
    <w:rsid w:val="00F77ABD"/>
    <w:rsid w:val="00F81CE3"/>
    <w:rsid w:val="00F90595"/>
    <w:rsid w:val="00F9189E"/>
    <w:rsid w:val="00F9463A"/>
    <w:rsid w:val="00FA2701"/>
    <w:rsid w:val="00FA5FB9"/>
    <w:rsid w:val="00FB4F1B"/>
    <w:rsid w:val="00FC1067"/>
    <w:rsid w:val="00FC2EFB"/>
    <w:rsid w:val="00FC2F62"/>
    <w:rsid w:val="00FC3D60"/>
    <w:rsid w:val="00FD6A0D"/>
    <w:rsid w:val="00FE1A13"/>
    <w:rsid w:val="00FE3C75"/>
    <w:rsid w:val="00FE41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DCD58DA"/>
  <w15:docId w15:val="{BF303A54-ADF0-4F50-AA21-01E34C84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51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F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F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F55"/>
  </w:style>
  <w:style w:type="paragraph" w:styleId="Footer">
    <w:name w:val="footer"/>
    <w:basedOn w:val="Normal"/>
    <w:link w:val="FooterChar"/>
    <w:uiPriority w:val="99"/>
    <w:unhideWhenUsed/>
    <w:rsid w:val="006A1F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F55"/>
  </w:style>
  <w:style w:type="paragraph" w:styleId="BalloonText">
    <w:name w:val="Balloon Text"/>
    <w:basedOn w:val="Normal"/>
    <w:link w:val="BalloonTextChar"/>
    <w:uiPriority w:val="99"/>
    <w:semiHidden/>
    <w:unhideWhenUsed/>
    <w:rsid w:val="006A1F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F55"/>
    <w:rPr>
      <w:rFonts w:ascii="Lucida Grande" w:hAnsi="Lucida Grande" w:cs="Lucida Grande"/>
      <w:sz w:val="18"/>
      <w:szCs w:val="18"/>
    </w:rPr>
  </w:style>
  <w:style w:type="paragraph" w:customStyle="1" w:styleId="HOYAText">
    <w:name w:val="HOYA_Text"/>
    <w:basedOn w:val="Normal"/>
    <w:qFormat/>
    <w:rsid w:val="00226B6D"/>
    <w:pPr>
      <w:spacing w:line="280" w:lineRule="exact"/>
    </w:pPr>
    <w:rPr>
      <w:rFonts w:ascii="Verdana" w:hAnsi="Verdana"/>
      <w:sz w:val="18"/>
    </w:rPr>
  </w:style>
  <w:style w:type="numbering" w:customStyle="1" w:styleId="HOYANumberedList">
    <w:name w:val="HOYA_Numbered List"/>
    <w:uiPriority w:val="99"/>
    <w:rsid w:val="00E906D5"/>
    <w:pPr>
      <w:numPr>
        <w:numId w:val="8"/>
      </w:numPr>
    </w:pPr>
  </w:style>
  <w:style w:type="numbering" w:customStyle="1" w:styleId="HOYABulletedList">
    <w:name w:val="HOYA_Bulleted List"/>
    <w:uiPriority w:val="99"/>
    <w:rsid w:val="00D2269B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F3F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7600F"/>
    <w:rPr>
      <w:rFonts w:ascii="Times New Roman" w:hAnsi="Times New Roman" w:cs="Angsana New"/>
      <w:sz w:val="20"/>
      <w:szCs w:val="20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31C72"/>
  </w:style>
  <w:style w:type="character" w:customStyle="1" w:styleId="DateChar">
    <w:name w:val="Date Char"/>
    <w:basedOn w:val="DefaultParagraphFont"/>
    <w:link w:val="Date"/>
    <w:uiPriority w:val="99"/>
    <w:semiHidden/>
    <w:rsid w:val="00031C72"/>
  </w:style>
  <w:style w:type="paragraph" w:styleId="ListParagraph">
    <w:name w:val="List Paragraph"/>
    <w:basedOn w:val="Normal"/>
    <w:uiPriority w:val="34"/>
    <w:qFormat/>
    <w:rsid w:val="00874C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0F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30F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A5A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5A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5A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5A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5A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11" Type="http://schemas.openxmlformats.org/officeDocument/2006/relationships/image" Target="media/image11.emf"/><Relationship Id="rId5" Type="http://schemas.openxmlformats.org/officeDocument/2006/relationships/image" Target="media/image5.emf"/><Relationship Id="rId10" Type="http://schemas.openxmlformats.org/officeDocument/2006/relationships/image" Target="media/image10.emf"/><Relationship Id="rId4" Type="http://schemas.openxmlformats.org/officeDocument/2006/relationships/image" Target="media/image4.emf"/><Relationship Id="rId9" Type="http://schemas.openxmlformats.org/officeDocument/2006/relationships/image" Target="media/image9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EEYS\00%20Human%20Resource\HSO%20Letter%20Head%20&amp;%20Memo%20template\HOYA_L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2C9366-6291-4249-9BC9-B251AF8A0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HOYA_LH.dotm</Template>
  <TotalTime>3</TotalTime>
  <Pages>6</Pages>
  <Words>1236</Words>
  <Characters>7049</Characters>
  <Application>Microsoft Office Word</Application>
  <DocSecurity>4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Belfry Group, LLC</Company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SEE Yun Sing</dc:creator>
  <cp:lastModifiedBy>GOEY Choong Hong</cp:lastModifiedBy>
  <cp:revision>2</cp:revision>
  <cp:lastPrinted>2018-12-12T03:19:00Z</cp:lastPrinted>
  <dcterms:created xsi:type="dcterms:W3CDTF">2023-03-31T08:38:00Z</dcterms:created>
  <dcterms:modified xsi:type="dcterms:W3CDTF">2023-03-31T08:38:00Z</dcterms:modified>
</cp:coreProperties>
</file>