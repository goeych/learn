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74A" w14:textId="109F3F0F" w:rsidR="00226B6D" w:rsidRDefault="00226B6D" w:rsidP="00151889">
      <w:pPr>
        <w:rPr>
          <w:rFonts w:ascii="Calibri" w:hAnsi="Calibri" w:cs="Calibri"/>
        </w:rPr>
      </w:pPr>
    </w:p>
    <w:p w14:paraId="4842D40D" w14:textId="46CDDA01" w:rsidR="00BF10A6" w:rsidRPr="00BF10A6" w:rsidRDefault="00BF10A6" w:rsidP="00BF10A6">
      <w:pPr>
        <w:rPr>
          <w:rFonts w:ascii="Calibri" w:hAnsi="Calibri" w:cs="Calibri"/>
        </w:rPr>
      </w:pPr>
    </w:p>
    <w:p w14:paraId="56C81FB0" w14:textId="11ED0231" w:rsidR="000F2A48" w:rsidRPr="00140B79" w:rsidRDefault="000F2A48" w:rsidP="005A60B2">
      <w:pPr>
        <w:rPr>
          <w:b/>
          <w:bCs/>
          <w:sz w:val="32"/>
          <w:szCs w:val="32"/>
        </w:rPr>
      </w:pPr>
      <w:r w:rsidRPr="00140B79">
        <w:rPr>
          <w:rFonts w:hint="eastAsia"/>
          <w:b/>
          <w:bCs/>
          <w:sz w:val="32"/>
          <w:szCs w:val="32"/>
        </w:rPr>
        <w:t>M</w:t>
      </w:r>
      <w:r w:rsidRPr="00140B79">
        <w:rPr>
          <w:b/>
          <w:bCs/>
          <w:sz w:val="32"/>
          <w:szCs w:val="32"/>
        </w:rPr>
        <w:t>ain Infrastructure and Equipment list</w:t>
      </w:r>
    </w:p>
    <w:tbl>
      <w:tblPr>
        <w:tblStyle w:val="TableGrid"/>
        <w:tblpPr w:leftFromText="180" w:rightFromText="180" w:vertAnchor="page" w:horzAnchor="margin" w:tblpX="-147" w:tblpY="3500"/>
        <w:tblW w:w="8804" w:type="dxa"/>
        <w:tblLook w:val="04A0" w:firstRow="1" w:lastRow="0" w:firstColumn="1" w:lastColumn="0" w:noHBand="0" w:noVBand="1"/>
      </w:tblPr>
      <w:tblGrid>
        <w:gridCol w:w="528"/>
        <w:gridCol w:w="2386"/>
        <w:gridCol w:w="1738"/>
        <w:gridCol w:w="1731"/>
        <w:gridCol w:w="1438"/>
        <w:gridCol w:w="983"/>
      </w:tblGrid>
      <w:tr w:rsidR="00F0757D" w14:paraId="13B94CC2" w14:textId="77777777" w:rsidTr="00BF618A"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14:paraId="1551B150" w14:textId="77777777" w:rsidR="005A60B2" w:rsidRPr="00E554E6" w:rsidRDefault="005A60B2" w:rsidP="00BF618A">
            <w:pPr>
              <w:jc w:val="center"/>
              <w:rPr>
                <w:b/>
                <w:bCs/>
              </w:rPr>
            </w:pPr>
            <w:r w:rsidRPr="00E554E6">
              <w:rPr>
                <w:b/>
                <w:bCs/>
              </w:rPr>
              <w:t>S/N</w:t>
            </w:r>
          </w:p>
        </w:tc>
        <w:tc>
          <w:tcPr>
            <w:tcW w:w="2386" w:type="dxa"/>
            <w:tcBorders>
              <w:bottom w:val="single" w:sz="4" w:space="0" w:color="auto"/>
            </w:tcBorders>
            <w:shd w:val="clear" w:color="auto" w:fill="auto"/>
          </w:tcPr>
          <w:p w14:paraId="7A0C03E7" w14:textId="77777777" w:rsidR="005A60B2" w:rsidRPr="00E554E6" w:rsidRDefault="005A60B2" w:rsidP="00BF618A">
            <w:pPr>
              <w:rPr>
                <w:b/>
                <w:bCs/>
              </w:rPr>
            </w:pPr>
            <w:r w:rsidRPr="00E554E6">
              <w:rPr>
                <w:rFonts w:hint="eastAsia"/>
                <w:b/>
                <w:bCs/>
              </w:rPr>
              <w:t>M</w:t>
            </w:r>
            <w:r w:rsidRPr="00E554E6">
              <w:rPr>
                <w:b/>
                <w:bCs/>
              </w:rPr>
              <w:t>anufacture/Measure ion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shd w:val="clear" w:color="auto" w:fill="auto"/>
          </w:tcPr>
          <w:p w14:paraId="39FEBDD0" w14:textId="77777777" w:rsidR="005A60B2" w:rsidRPr="00E554E6" w:rsidRDefault="005A60B2" w:rsidP="00BF618A">
            <w:pPr>
              <w:rPr>
                <w:b/>
                <w:bCs/>
              </w:rPr>
            </w:pPr>
            <w:r w:rsidRPr="00E554E6">
              <w:rPr>
                <w:b/>
                <w:bCs/>
              </w:rPr>
              <w:t xml:space="preserve">Equipment </w:t>
            </w:r>
            <w:r w:rsidRPr="00E554E6">
              <w:rPr>
                <w:rFonts w:hint="eastAsia"/>
                <w:b/>
                <w:bCs/>
              </w:rPr>
              <w:t>N</w:t>
            </w:r>
            <w:r w:rsidRPr="00E554E6">
              <w:rPr>
                <w:b/>
                <w:bCs/>
              </w:rPr>
              <w:t>ame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auto"/>
          </w:tcPr>
          <w:p w14:paraId="7CC4A901" w14:textId="77777777" w:rsidR="005A60B2" w:rsidRPr="00E554E6" w:rsidRDefault="005A60B2" w:rsidP="00BF618A">
            <w:pPr>
              <w:rPr>
                <w:b/>
                <w:bCs/>
              </w:rPr>
            </w:pPr>
            <w:r w:rsidRPr="00E554E6">
              <w:rPr>
                <w:b/>
                <w:bCs/>
              </w:rPr>
              <w:t>Purpose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1F948067" w14:textId="77777777" w:rsidR="005A60B2" w:rsidRPr="00E554E6" w:rsidRDefault="005A60B2" w:rsidP="00BF618A">
            <w:pPr>
              <w:rPr>
                <w:b/>
                <w:bCs/>
              </w:rPr>
            </w:pPr>
            <w:r w:rsidRPr="00E554E6">
              <w:rPr>
                <w:b/>
                <w:bCs/>
              </w:rPr>
              <w:t>ID No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1F0EBEC5" w14:textId="77777777" w:rsidR="005A60B2" w:rsidRPr="00E554E6" w:rsidRDefault="005A60B2" w:rsidP="00BF618A">
            <w:pPr>
              <w:rPr>
                <w:b/>
                <w:bCs/>
              </w:rPr>
            </w:pPr>
            <w:r w:rsidRPr="00E554E6">
              <w:rPr>
                <w:rFonts w:hint="eastAsia"/>
                <w:b/>
                <w:bCs/>
              </w:rPr>
              <w:t>Q</w:t>
            </w:r>
            <w:r w:rsidRPr="00E554E6">
              <w:rPr>
                <w:b/>
                <w:bCs/>
              </w:rPr>
              <w:t>uantity</w:t>
            </w:r>
          </w:p>
        </w:tc>
      </w:tr>
      <w:tr w:rsidR="00F0757D" w:rsidRPr="00E554E6" w14:paraId="22530ED8" w14:textId="77777777" w:rsidTr="00BF618A">
        <w:tc>
          <w:tcPr>
            <w:tcW w:w="528" w:type="dxa"/>
            <w:tcBorders>
              <w:top w:val="single" w:sz="4" w:space="0" w:color="auto"/>
            </w:tcBorders>
          </w:tcPr>
          <w:p w14:paraId="46C26300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2A5CDD81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3EC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Medium Capacity Rotary Evaporator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</w:tcBorders>
          </w:tcPr>
          <w:p w14:paraId="6EC82834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MMA (HQ) Distillation</w:t>
            </w:r>
          </w:p>
          <w:p w14:paraId="0FBB3A12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EDMA (HQ) Distillation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14:paraId="1CAF7CAA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05-800105-07</w:t>
            </w:r>
          </w:p>
          <w:p w14:paraId="3B3E613C" w14:textId="41076931" w:rsidR="005A60B2" w:rsidRPr="0017142F" w:rsidRDefault="00BC185A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5A60B2" w:rsidRPr="0017142F">
              <w:rPr>
                <w:rFonts w:cs="Times New Roman"/>
              </w:rPr>
              <w:t>05-800030-05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6325203F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2</w:t>
            </w:r>
          </w:p>
        </w:tc>
      </w:tr>
      <w:tr w:rsidR="00F0757D" w:rsidRPr="00E554E6" w14:paraId="79CFFDF3" w14:textId="77777777" w:rsidTr="00BF618A">
        <w:tc>
          <w:tcPr>
            <w:tcW w:w="528" w:type="dxa"/>
            <w:tcBorders>
              <w:top w:val="single" w:sz="4" w:space="0" w:color="auto"/>
            </w:tcBorders>
          </w:tcPr>
          <w:p w14:paraId="676D34E8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2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63938A36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22F8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Rotavapor Distillation Unit</w:t>
            </w:r>
          </w:p>
        </w:tc>
        <w:tc>
          <w:tcPr>
            <w:tcW w:w="1731" w:type="dxa"/>
            <w:vMerge/>
          </w:tcPr>
          <w:p w14:paraId="218C4668" w14:textId="77777777" w:rsidR="005A60B2" w:rsidRPr="0017142F" w:rsidRDefault="005A60B2" w:rsidP="00BF618A">
            <w:pPr>
              <w:rPr>
                <w:rFonts w:cs="Times New Roman"/>
              </w:rPr>
            </w:pPr>
          </w:p>
        </w:tc>
        <w:tc>
          <w:tcPr>
            <w:tcW w:w="1438" w:type="dxa"/>
            <w:vAlign w:val="bottom"/>
          </w:tcPr>
          <w:p w14:paraId="1D75D41B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05-800151-12</w:t>
            </w:r>
          </w:p>
        </w:tc>
        <w:tc>
          <w:tcPr>
            <w:tcW w:w="983" w:type="dxa"/>
          </w:tcPr>
          <w:p w14:paraId="4C56DEDC" w14:textId="77777777" w:rsidR="005A60B2" w:rsidRPr="0017142F" w:rsidRDefault="005A60B2" w:rsidP="00BF618A">
            <w:pPr>
              <w:rPr>
                <w:rFonts w:cs="Times New Roman"/>
              </w:rPr>
            </w:pPr>
          </w:p>
          <w:p w14:paraId="3BB0699A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</w:p>
        </w:tc>
      </w:tr>
      <w:tr w:rsidR="00F0757D" w:rsidRPr="00E554E6" w14:paraId="2047F646" w14:textId="77777777" w:rsidTr="00BF618A">
        <w:tc>
          <w:tcPr>
            <w:tcW w:w="528" w:type="dxa"/>
            <w:tcBorders>
              <w:top w:val="single" w:sz="4" w:space="0" w:color="auto"/>
            </w:tcBorders>
          </w:tcPr>
          <w:p w14:paraId="3B4E5EA5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3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4891B416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  <w:tcBorders>
              <w:top w:val="single" w:sz="4" w:space="0" w:color="auto"/>
            </w:tcBorders>
          </w:tcPr>
          <w:p w14:paraId="18B68929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 xml:space="preserve">Big size Balancer 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2DB8A337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PMMA Material Mixing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14:paraId="1F5A4D19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05-800224-19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664C82EF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</w:p>
        </w:tc>
      </w:tr>
      <w:tr w:rsidR="00F0757D" w:rsidRPr="00E554E6" w14:paraId="25CA2248" w14:textId="77777777" w:rsidTr="00BF618A">
        <w:tc>
          <w:tcPr>
            <w:tcW w:w="528" w:type="dxa"/>
          </w:tcPr>
          <w:p w14:paraId="03BFA10B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4</w:t>
            </w:r>
          </w:p>
        </w:tc>
        <w:tc>
          <w:tcPr>
            <w:tcW w:w="2386" w:type="dxa"/>
          </w:tcPr>
          <w:p w14:paraId="6991CCA7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19652293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PMMA Filling Machine</w:t>
            </w:r>
          </w:p>
        </w:tc>
        <w:tc>
          <w:tcPr>
            <w:tcW w:w="1731" w:type="dxa"/>
          </w:tcPr>
          <w:p w14:paraId="57EC1733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PMMA Material Filling</w:t>
            </w:r>
          </w:p>
        </w:tc>
        <w:tc>
          <w:tcPr>
            <w:tcW w:w="1438" w:type="dxa"/>
          </w:tcPr>
          <w:p w14:paraId="1742E967" w14:textId="45577726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</w:t>
            </w:r>
            <w:r w:rsidR="00EC0C9A" w:rsidRPr="0017142F">
              <w:rPr>
                <w:rFonts w:cs="Times New Roman"/>
              </w:rPr>
              <w:t>-</w:t>
            </w:r>
            <w:r w:rsidRPr="0017142F">
              <w:rPr>
                <w:rFonts w:cs="Times New Roman"/>
              </w:rPr>
              <w:t>800007-05</w:t>
            </w:r>
          </w:p>
        </w:tc>
        <w:tc>
          <w:tcPr>
            <w:tcW w:w="983" w:type="dxa"/>
          </w:tcPr>
          <w:p w14:paraId="7D00E124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</w:p>
        </w:tc>
      </w:tr>
      <w:tr w:rsidR="00F0757D" w:rsidRPr="00E554E6" w14:paraId="3808A590" w14:textId="77777777" w:rsidTr="00BF618A">
        <w:tc>
          <w:tcPr>
            <w:tcW w:w="528" w:type="dxa"/>
          </w:tcPr>
          <w:p w14:paraId="5691F5E7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5</w:t>
            </w:r>
          </w:p>
        </w:tc>
        <w:tc>
          <w:tcPr>
            <w:tcW w:w="2386" w:type="dxa"/>
          </w:tcPr>
          <w:p w14:paraId="38937F47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0D8690E7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Water Bath</w:t>
            </w:r>
          </w:p>
        </w:tc>
        <w:tc>
          <w:tcPr>
            <w:tcW w:w="1731" w:type="dxa"/>
          </w:tcPr>
          <w:p w14:paraId="7E7193AE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Water Bath Polymerization</w:t>
            </w:r>
          </w:p>
        </w:tc>
        <w:tc>
          <w:tcPr>
            <w:tcW w:w="1438" w:type="dxa"/>
            <w:vAlign w:val="bottom"/>
          </w:tcPr>
          <w:p w14:paraId="663B6907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05-800001-05</w:t>
            </w:r>
          </w:p>
          <w:p w14:paraId="10392443" w14:textId="545B41CF" w:rsidR="005A60B2" w:rsidRPr="0017142F" w:rsidRDefault="00BC185A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5A60B2" w:rsidRPr="0017142F">
              <w:rPr>
                <w:rFonts w:cs="Times New Roman"/>
              </w:rPr>
              <w:t>05-800002-05</w:t>
            </w:r>
          </w:p>
          <w:p w14:paraId="78ED07E8" w14:textId="29CF1353" w:rsidR="005A60B2" w:rsidRPr="0017142F" w:rsidRDefault="00BC185A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5A60B2" w:rsidRPr="0017142F">
              <w:rPr>
                <w:rFonts w:cs="Times New Roman"/>
              </w:rPr>
              <w:t>05-800003-06</w:t>
            </w:r>
          </w:p>
        </w:tc>
        <w:tc>
          <w:tcPr>
            <w:tcW w:w="983" w:type="dxa"/>
          </w:tcPr>
          <w:p w14:paraId="38553615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3</w:t>
            </w:r>
          </w:p>
        </w:tc>
      </w:tr>
      <w:tr w:rsidR="00F0757D" w:rsidRPr="00E554E6" w14:paraId="65559E7B" w14:textId="77777777" w:rsidTr="00BF618A">
        <w:tc>
          <w:tcPr>
            <w:tcW w:w="528" w:type="dxa"/>
          </w:tcPr>
          <w:p w14:paraId="3EC4484C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6</w:t>
            </w:r>
          </w:p>
        </w:tc>
        <w:tc>
          <w:tcPr>
            <w:tcW w:w="2386" w:type="dxa"/>
          </w:tcPr>
          <w:p w14:paraId="0B16744A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7777E4D7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Air oven</w:t>
            </w:r>
          </w:p>
        </w:tc>
        <w:tc>
          <w:tcPr>
            <w:tcW w:w="1731" w:type="dxa"/>
          </w:tcPr>
          <w:p w14:paraId="4D930185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PMMA Rod Curing</w:t>
            </w:r>
          </w:p>
        </w:tc>
        <w:tc>
          <w:tcPr>
            <w:tcW w:w="1438" w:type="dxa"/>
          </w:tcPr>
          <w:p w14:paraId="28207DD6" w14:textId="12BBF5A4" w:rsidR="005A60B2" w:rsidRPr="0017142F" w:rsidRDefault="00BC185A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5A60B2" w:rsidRPr="0017142F">
              <w:rPr>
                <w:rFonts w:cs="Times New Roman"/>
              </w:rPr>
              <w:t>05-800035-05</w:t>
            </w:r>
          </w:p>
        </w:tc>
        <w:tc>
          <w:tcPr>
            <w:tcW w:w="983" w:type="dxa"/>
          </w:tcPr>
          <w:p w14:paraId="01884F44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</w:p>
        </w:tc>
      </w:tr>
      <w:tr w:rsidR="00F0757D" w:rsidRPr="00E554E6" w14:paraId="24F3141B" w14:textId="77777777" w:rsidTr="00BF618A">
        <w:tc>
          <w:tcPr>
            <w:tcW w:w="528" w:type="dxa"/>
          </w:tcPr>
          <w:p w14:paraId="20ADD4C7" w14:textId="1848A899" w:rsidR="005A60B2" w:rsidRPr="0017142F" w:rsidRDefault="0017142F" w:rsidP="00BF61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76333B" w:rsidRPr="0017142F">
              <w:rPr>
                <w:rFonts w:cs="Times New Roman"/>
              </w:rPr>
              <w:t xml:space="preserve">  </w:t>
            </w:r>
          </w:p>
        </w:tc>
        <w:tc>
          <w:tcPr>
            <w:tcW w:w="2386" w:type="dxa"/>
          </w:tcPr>
          <w:p w14:paraId="47C895D5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7528E76A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Air oven</w:t>
            </w:r>
          </w:p>
        </w:tc>
        <w:tc>
          <w:tcPr>
            <w:tcW w:w="1731" w:type="dxa"/>
          </w:tcPr>
          <w:p w14:paraId="3D42C1F2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PMMA Rod Annealing</w:t>
            </w:r>
          </w:p>
        </w:tc>
        <w:tc>
          <w:tcPr>
            <w:tcW w:w="1438" w:type="dxa"/>
          </w:tcPr>
          <w:p w14:paraId="4517453E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05-800036-05</w:t>
            </w:r>
          </w:p>
        </w:tc>
        <w:tc>
          <w:tcPr>
            <w:tcW w:w="983" w:type="dxa"/>
          </w:tcPr>
          <w:p w14:paraId="28C83DAE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</w:p>
        </w:tc>
      </w:tr>
      <w:tr w:rsidR="00F0757D" w:rsidRPr="00E554E6" w14:paraId="171B2462" w14:textId="77777777" w:rsidTr="00BF618A">
        <w:tc>
          <w:tcPr>
            <w:tcW w:w="528" w:type="dxa"/>
          </w:tcPr>
          <w:p w14:paraId="1C5705C2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8</w:t>
            </w:r>
          </w:p>
        </w:tc>
        <w:tc>
          <w:tcPr>
            <w:tcW w:w="2386" w:type="dxa"/>
          </w:tcPr>
          <w:p w14:paraId="5184B4EC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6B1DAC94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CNC Lathe Machine</w:t>
            </w:r>
          </w:p>
        </w:tc>
        <w:tc>
          <w:tcPr>
            <w:tcW w:w="1731" w:type="dxa"/>
          </w:tcPr>
          <w:p w14:paraId="6C72AAB7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CNC Lathe Cutting</w:t>
            </w:r>
          </w:p>
        </w:tc>
        <w:tc>
          <w:tcPr>
            <w:tcW w:w="1438" w:type="dxa"/>
          </w:tcPr>
          <w:p w14:paraId="060C1F8D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05-800042-05</w:t>
            </w:r>
          </w:p>
          <w:p w14:paraId="1A231B73" w14:textId="77777777" w:rsidR="005A60B2" w:rsidRPr="0017142F" w:rsidRDefault="005A60B2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</w:rPr>
              <w:t>05-800043-05</w:t>
            </w:r>
          </w:p>
          <w:p w14:paraId="4FE0B93B" w14:textId="06EC1625" w:rsidR="005A60B2" w:rsidRPr="0017142F" w:rsidRDefault="00F54A1A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5A60B2" w:rsidRPr="0017142F">
              <w:rPr>
                <w:rFonts w:cs="Times New Roman"/>
              </w:rPr>
              <w:t>05-800044-06</w:t>
            </w:r>
          </w:p>
          <w:p w14:paraId="78CDBD6E" w14:textId="7B3E6393" w:rsidR="005A60B2" w:rsidRPr="0017142F" w:rsidRDefault="0076333B" w:rsidP="00BF618A">
            <w:pPr>
              <w:jc w:val="both"/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4B548A" w:rsidRPr="0017142F">
              <w:rPr>
                <w:rFonts w:cs="Times New Roman"/>
              </w:rPr>
              <w:t>05-800219-18</w:t>
            </w:r>
          </w:p>
        </w:tc>
        <w:tc>
          <w:tcPr>
            <w:tcW w:w="983" w:type="dxa"/>
          </w:tcPr>
          <w:p w14:paraId="07E92AC9" w14:textId="77A9901D" w:rsidR="005A60B2" w:rsidRPr="007236C0" w:rsidRDefault="0040360E" w:rsidP="00BF618A">
            <w:pPr>
              <w:rPr>
                <w:rFonts w:cs="Times New Roman"/>
              </w:rPr>
            </w:pPr>
            <w:r w:rsidRPr="007236C0">
              <w:rPr>
                <w:rFonts w:cs="Times New Roman"/>
              </w:rPr>
              <w:t>4</w:t>
            </w:r>
          </w:p>
        </w:tc>
      </w:tr>
      <w:tr w:rsidR="00F0757D" w:rsidRPr="00E554E6" w14:paraId="7CAD2D10" w14:textId="77777777" w:rsidTr="00BF618A">
        <w:tc>
          <w:tcPr>
            <w:tcW w:w="528" w:type="dxa"/>
          </w:tcPr>
          <w:p w14:paraId="074F8265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9</w:t>
            </w:r>
          </w:p>
        </w:tc>
        <w:tc>
          <w:tcPr>
            <w:tcW w:w="2386" w:type="dxa"/>
          </w:tcPr>
          <w:p w14:paraId="104A186A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05974512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3WP Boring Machine</w:t>
            </w:r>
          </w:p>
        </w:tc>
        <w:tc>
          <w:tcPr>
            <w:tcW w:w="1731" w:type="dxa"/>
          </w:tcPr>
          <w:p w14:paraId="17417D9C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3WP Lathe Cutting</w:t>
            </w:r>
          </w:p>
        </w:tc>
        <w:tc>
          <w:tcPr>
            <w:tcW w:w="1438" w:type="dxa"/>
          </w:tcPr>
          <w:p w14:paraId="59F74085" w14:textId="237EFDC8" w:rsidR="005A60B2" w:rsidRPr="0017142F" w:rsidRDefault="0076333B" w:rsidP="00BF618A">
            <w:pPr>
              <w:jc w:val="both"/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  <w:vertAlign w:val="superscript"/>
              </w:rPr>
              <w:t>*</w:t>
            </w:r>
            <w:r w:rsidR="005A60B2" w:rsidRPr="0017142F">
              <w:rPr>
                <w:rFonts w:cs="Times New Roman"/>
                <w:color w:val="000000" w:themeColor="text1"/>
              </w:rPr>
              <w:t>05-800046-05</w:t>
            </w:r>
          </w:p>
          <w:p w14:paraId="7D731D6E" w14:textId="59DAB367" w:rsidR="005A60B2" w:rsidRPr="0017142F" w:rsidRDefault="0076333B" w:rsidP="00BF618A">
            <w:pPr>
              <w:jc w:val="both"/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  <w:vertAlign w:val="superscript"/>
              </w:rPr>
              <w:t>*</w:t>
            </w:r>
            <w:r w:rsidR="005A60B2" w:rsidRPr="0017142F">
              <w:rPr>
                <w:rFonts w:cs="Times New Roman"/>
                <w:color w:val="000000" w:themeColor="text1"/>
              </w:rPr>
              <w:t>05-800047-06</w:t>
            </w:r>
          </w:p>
          <w:p w14:paraId="1B892C90" w14:textId="362156C7" w:rsidR="00B549B8" w:rsidRPr="0017142F" w:rsidRDefault="0076333B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B549B8" w:rsidRPr="0017142F">
              <w:rPr>
                <w:rFonts w:cs="Times New Roman"/>
              </w:rPr>
              <w:t>05-800045-05</w:t>
            </w:r>
          </w:p>
          <w:p w14:paraId="443D137A" w14:textId="380ADA66" w:rsidR="005A60B2" w:rsidRPr="0017142F" w:rsidRDefault="0076333B" w:rsidP="00BF618A">
            <w:pPr>
              <w:jc w:val="both"/>
              <w:rPr>
                <w:rFonts w:cs="Times New Roman"/>
              </w:rPr>
            </w:pPr>
            <w:r w:rsidRPr="0017142F">
              <w:rPr>
                <w:rFonts w:cs="Times New Roman"/>
                <w:vertAlign w:val="superscript"/>
              </w:rPr>
              <w:t>*</w:t>
            </w:r>
            <w:r w:rsidR="005A60B2" w:rsidRPr="0017142F">
              <w:rPr>
                <w:rFonts w:cs="Times New Roman"/>
              </w:rPr>
              <w:t>05-800048-06</w:t>
            </w:r>
          </w:p>
          <w:p w14:paraId="69725DB5" w14:textId="77777777" w:rsidR="005A60B2" w:rsidRPr="0017142F" w:rsidRDefault="005A60B2" w:rsidP="00BF618A">
            <w:pPr>
              <w:jc w:val="both"/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</w:rPr>
              <w:t>05-800049-06</w:t>
            </w:r>
          </w:p>
          <w:p w14:paraId="6381D014" w14:textId="77777777" w:rsidR="005A60B2" w:rsidRPr="0017142F" w:rsidRDefault="005A60B2" w:rsidP="00BF618A">
            <w:pPr>
              <w:jc w:val="both"/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</w:rPr>
              <w:t>05-800217-18</w:t>
            </w:r>
          </w:p>
          <w:p w14:paraId="06187B9E" w14:textId="77777777" w:rsidR="005A60B2" w:rsidRPr="0017142F" w:rsidRDefault="005A60B2" w:rsidP="00BF618A">
            <w:pPr>
              <w:jc w:val="both"/>
              <w:rPr>
                <w:rFonts w:cs="Times New Roman"/>
                <w:color w:val="0070C0"/>
              </w:rPr>
            </w:pPr>
            <w:r w:rsidRPr="0017142F">
              <w:rPr>
                <w:rFonts w:cs="Times New Roman"/>
                <w:color w:val="000000" w:themeColor="text1"/>
              </w:rPr>
              <w:t>05-800218-18</w:t>
            </w:r>
          </w:p>
        </w:tc>
        <w:tc>
          <w:tcPr>
            <w:tcW w:w="983" w:type="dxa"/>
          </w:tcPr>
          <w:p w14:paraId="744B0289" w14:textId="0E484201" w:rsidR="005A60B2" w:rsidRPr="007236C0" w:rsidRDefault="009630A7" w:rsidP="00BF618A">
            <w:pPr>
              <w:rPr>
                <w:rFonts w:cs="Times New Roman"/>
              </w:rPr>
            </w:pPr>
            <w:r w:rsidRPr="007236C0">
              <w:rPr>
                <w:rFonts w:cs="Times New Roman"/>
              </w:rPr>
              <w:t>7</w:t>
            </w:r>
          </w:p>
        </w:tc>
      </w:tr>
      <w:tr w:rsidR="00F0757D" w:rsidRPr="00E554E6" w14:paraId="7F919A0C" w14:textId="77777777" w:rsidTr="00BF618A">
        <w:trPr>
          <w:trHeight w:val="453"/>
        </w:trPr>
        <w:tc>
          <w:tcPr>
            <w:tcW w:w="528" w:type="dxa"/>
          </w:tcPr>
          <w:p w14:paraId="1AA6C337" w14:textId="77777777" w:rsidR="005A60B2" w:rsidRPr="00140B79" w:rsidRDefault="005A60B2" w:rsidP="00BF618A">
            <w:pPr>
              <w:jc w:val="center"/>
              <w:rPr>
                <w:rFonts w:cs="Times New Roman"/>
              </w:rPr>
            </w:pPr>
            <w:r w:rsidRPr="00140B79">
              <w:rPr>
                <w:rFonts w:cs="Times New Roman"/>
              </w:rPr>
              <w:t>10</w:t>
            </w:r>
          </w:p>
        </w:tc>
        <w:tc>
          <w:tcPr>
            <w:tcW w:w="2386" w:type="dxa"/>
          </w:tcPr>
          <w:p w14:paraId="0A9BC6F6" w14:textId="77777777" w:rsidR="005A60B2" w:rsidRPr="00140B79" w:rsidRDefault="005A60B2" w:rsidP="00BF618A">
            <w:pPr>
              <w:rPr>
                <w:rFonts w:cs="Times New Roman"/>
              </w:rPr>
            </w:pPr>
            <w:r w:rsidRPr="00140B79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152C84C4" w14:textId="77777777" w:rsidR="005A60B2" w:rsidRPr="00140B79" w:rsidRDefault="005A60B2" w:rsidP="00BF618A">
            <w:pPr>
              <w:rPr>
                <w:rFonts w:cs="Times New Roman"/>
              </w:rPr>
            </w:pPr>
            <w:r w:rsidRPr="00140B79">
              <w:rPr>
                <w:rFonts w:cs="Times New Roman"/>
              </w:rPr>
              <w:t>Drying Oven</w:t>
            </w:r>
          </w:p>
        </w:tc>
        <w:tc>
          <w:tcPr>
            <w:tcW w:w="1731" w:type="dxa"/>
            <w:vMerge w:val="restart"/>
          </w:tcPr>
          <w:p w14:paraId="67EE0BEC" w14:textId="77777777" w:rsidR="005A60B2" w:rsidRPr="00140B79" w:rsidRDefault="005A60B2" w:rsidP="00BF618A">
            <w:pPr>
              <w:rPr>
                <w:rFonts w:cs="Times New Roman"/>
              </w:rPr>
            </w:pPr>
          </w:p>
          <w:p w14:paraId="324C49D5" w14:textId="0D9495EF" w:rsidR="005A60B2" w:rsidRPr="00140B79" w:rsidRDefault="005A60B2" w:rsidP="00BF618A">
            <w:pPr>
              <w:rPr>
                <w:rFonts w:cs="Times New Roman"/>
              </w:rPr>
            </w:pPr>
            <w:r w:rsidRPr="00140B79">
              <w:rPr>
                <w:rFonts w:cs="Times New Roman"/>
              </w:rPr>
              <w:t>Cleaning &amp;</w:t>
            </w:r>
            <w:r w:rsidR="0017142F">
              <w:rPr>
                <w:rFonts w:cs="Times New Roman"/>
              </w:rPr>
              <w:t xml:space="preserve"> </w:t>
            </w:r>
            <w:proofErr w:type="gramStart"/>
            <w:r w:rsidRPr="00140B79">
              <w:rPr>
                <w:rFonts w:cs="Times New Roman"/>
              </w:rPr>
              <w:t>Drying</w:t>
            </w:r>
            <w:proofErr w:type="gramEnd"/>
          </w:p>
        </w:tc>
        <w:tc>
          <w:tcPr>
            <w:tcW w:w="1438" w:type="dxa"/>
          </w:tcPr>
          <w:p w14:paraId="33B935D7" w14:textId="77777777" w:rsidR="005A60B2" w:rsidRPr="00140B79" w:rsidRDefault="005A60B2" w:rsidP="00BF618A">
            <w:pPr>
              <w:jc w:val="both"/>
              <w:rPr>
                <w:rFonts w:cs="Times New Roman"/>
              </w:rPr>
            </w:pPr>
            <w:r w:rsidRPr="00140B79">
              <w:rPr>
                <w:rFonts w:cs="Times New Roman"/>
              </w:rPr>
              <w:t>05-800027-05</w:t>
            </w:r>
          </w:p>
          <w:p w14:paraId="63533B31" w14:textId="77777777" w:rsidR="005A60B2" w:rsidRPr="00140B79" w:rsidRDefault="005A60B2" w:rsidP="00BF618A">
            <w:pPr>
              <w:jc w:val="both"/>
              <w:rPr>
                <w:rFonts w:cs="Times New Roman"/>
              </w:rPr>
            </w:pPr>
            <w:r w:rsidRPr="00140B79">
              <w:rPr>
                <w:rFonts w:cs="Times New Roman"/>
              </w:rPr>
              <w:t>05-800051-05</w:t>
            </w:r>
          </w:p>
          <w:p w14:paraId="0B12A896" w14:textId="52BA93AF" w:rsidR="001E57F8" w:rsidRPr="00140B79" w:rsidRDefault="0076333B" w:rsidP="00BF618A">
            <w:pPr>
              <w:jc w:val="both"/>
              <w:rPr>
                <w:rFonts w:cs="Times New Roman"/>
              </w:rPr>
            </w:pPr>
            <w:r w:rsidRPr="00140B79">
              <w:rPr>
                <w:rFonts w:cs="Times New Roman"/>
                <w:vertAlign w:val="superscript"/>
              </w:rPr>
              <w:t>*</w:t>
            </w:r>
            <w:r w:rsidR="005A60B2" w:rsidRPr="00140B79">
              <w:rPr>
                <w:rFonts w:cs="Times New Roman"/>
              </w:rPr>
              <w:t>05-800209-17</w:t>
            </w:r>
          </w:p>
        </w:tc>
        <w:tc>
          <w:tcPr>
            <w:tcW w:w="983" w:type="dxa"/>
          </w:tcPr>
          <w:p w14:paraId="65DA378A" w14:textId="77777777" w:rsidR="005A60B2" w:rsidRPr="00140B79" w:rsidRDefault="005A60B2" w:rsidP="00BF618A">
            <w:pPr>
              <w:rPr>
                <w:rFonts w:cs="Times New Roman"/>
              </w:rPr>
            </w:pPr>
            <w:r w:rsidRPr="00140B79">
              <w:rPr>
                <w:rFonts w:cs="Times New Roman"/>
              </w:rPr>
              <w:t>3</w:t>
            </w:r>
          </w:p>
        </w:tc>
      </w:tr>
      <w:tr w:rsidR="00F0757D" w:rsidRPr="00E554E6" w14:paraId="757354F5" w14:textId="77777777" w:rsidTr="00BF618A">
        <w:tc>
          <w:tcPr>
            <w:tcW w:w="528" w:type="dxa"/>
          </w:tcPr>
          <w:p w14:paraId="0FCFB44D" w14:textId="77777777" w:rsidR="005A60B2" w:rsidRPr="0017142F" w:rsidRDefault="005A60B2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11</w:t>
            </w:r>
          </w:p>
        </w:tc>
        <w:tc>
          <w:tcPr>
            <w:tcW w:w="2386" w:type="dxa"/>
          </w:tcPr>
          <w:p w14:paraId="2E449DDA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196890A9" w14:textId="77777777" w:rsidR="005A60B2" w:rsidRPr="0017142F" w:rsidRDefault="005A60B2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Ultrasonic Cleaner</w:t>
            </w:r>
          </w:p>
        </w:tc>
        <w:tc>
          <w:tcPr>
            <w:tcW w:w="1731" w:type="dxa"/>
            <w:vMerge/>
          </w:tcPr>
          <w:p w14:paraId="5B825C6A" w14:textId="77777777" w:rsidR="005A60B2" w:rsidRPr="00E554E6" w:rsidRDefault="005A60B2" w:rsidP="00BF618A">
            <w:pPr>
              <w:rPr>
                <w:rFonts w:cs="Times New Roman"/>
              </w:rPr>
            </w:pPr>
          </w:p>
        </w:tc>
        <w:tc>
          <w:tcPr>
            <w:tcW w:w="1438" w:type="dxa"/>
          </w:tcPr>
          <w:p w14:paraId="3320311D" w14:textId="77777777" w:rsidR="005A60B2" w:rsidRPr="00E554E6" w:rsidRDefault="005A60B2" w:rsidP="00BF618A">
            <w:pPr>
              <w:jc w:val="both"/>
              <w:rPr>
                <w:rFonts w:cs="Times New Roman"/>
                <w:color w:val="4F81BD" w:themeColor="accent1"/>
              </w:rPr>
            </w:pPr>
            <w:r w:rsidRPr="00F369FC">
              <w:rPr>
                <w:rFonts w:cs="Times New Roman"/>
              </w:rPr>
              <w:t>05-800196-15</w:t>
            </w:r>
          </w:p>
        </w:tc>
        <w:tc>
          <w:tcPr>
            <w:tcW w:w="983" w:type="dxa"/>
          </w:tcPr>
          <w:p w14:paraId="750900DF" w14:textId="77777777" w:rsidR="005A60B2" w:rsidRPr="00E554E6" w:rsidRDefault="005A60B2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1</w:t>
            </w:r>
          </w:p>
        </w:tc>
      </w:tr>
      <w:tr w:rsidR="003A6017" w:rsidRPr="00E554E6" w14:paraId="334FADA7" w14:textId="77777777" w:rsidTr="00BF618A">
        <w:trPr>
          <w:trHeight w:val="590"/>
        </w:trPr>
        <w:tc>
          <w:tcPr>
            <w:tcW w:w="528" w:type="dxa"/>
          </w:tcPr>
          <w:p w14:paraId="648F3536" w14:textId="77777777" w:rsidR="003A6017" w:rsidRPr="00E554E6" w:rsidRDefault="003A6017" w:rsidP="00BF618A">
            <w:pPr>
              <w:jc w:val="center"/>
              <w:rPr>
                <w:rFonts w:cs="Times New Roman"/>
              </w:rPr>
            </w:pPr>
            <w:r w:rsidRPr="00E554E6">
              <w:rPr>
                <w:rFonts w:cs="Times New Roman"/>
              </w:rPr>
              <w:t>12</w:t>
            </w:r>
          </w:p>
        </w:tc>
        <w:tc>
          <w:tcPr>
            <w:tcW w:w="2386" w:type="dxa"/>
          </w:tcPr>
          <w:p w14:paraId="64F93C58" w14:textId="77777777" w:rsidR="003A6017" w:rsidRPr="00E554E6" w:rsidRDefault="003A6017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443EFAA7" w14:textId="5526E268" w:rsidR="003A6017" w:rsidRPr="003A6017" w:rsidRDefault="003A6017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Precision Balance</w:t>
            </w:r>
          </w:p>
        </w:tc>
        <w:tc>
          <w:tcPr>
            <w:tcW w:w="1731" w:type="dxa"/>
            <w:vMerge w:val="restart"/>
          </w:tcPr>
          <w:p w14:paraId="3F229FED" w14:textId="77777777" w:rsidR="003A6017" w:rsidRPr="00E554E6" w:rsidRDefault="003A6017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Soft Acrylic Material Mixing</w:t>
            </w:r>
          </w:p>
        </w:tc>
        <w:tc>
          <w:tcPr>
            <w:tcW w:w="1438" w:type="dxa"/>
          </w:tcPr>
          <w:p w14:paraId="2E5E16F9" w14:textId="77777777" w:rsidR="003A6017" w:rsidRPr="00E554E6" w:rsidRDefault="003A6017" w:rsidP="00BF618A">
            <w:pPr>
              <w:jc w:val="both"/>
              <w:rPr>
                <w:rFonts w:cs="Times New Roman"/>
              </w:rPr>
            </w:pPr>
            <w:r w:rsidRPr="00E554E6">
              <w:rPr>
                <w:rFonts w:cs="Times New Roman"/>
              </w:rPr>
              <w:t>05-800175-15</w:t>
            </w:r>
          </w:p>
          <w:p w14:paraId="7EDDDE8E" w14:textId="7BD7AEEF" w:rsidR="003A6017" w:rsidRPr="00E554E6" w:rsidRDefault="003A6017" w:rsidP="00BF618A">
            <w:pPr>
              <w:jc w:val="both"/>
              <w:rPr>
                <w:rFonts w:cs="Times New Roman"/>
              </w:rPr>
            </w:pPr>
            <w:r w:rsidRPr="00E554E6">
              <w:rPr>
                <w:rFonts w:cs="Times New Roman"/>
              </w:rPr>
              <w:t>05-800213-17</w:t>
            </w:r>
          </w:p>
        </w:tc>
        <w:tc>
          <w:tcPr>
            <w:tcW w:w="983" w:type="dxa"/>
          </w:tcPr>
          <w:p w14:paraId="20AFF0CA" w14:textId="77777777" w:rsidR="003A6017" w:rsidRPr="00E554E6" w:rsidRDefault="003A6017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2</w:t>
            </w:r>
          </w:p>
          <w:p w14:paraId="5313A28C" w14:textId="272A9A26" w:rsidR="003A6017" w:rsidRPr="00E554E6" w:rsidRDefault="003A6017" w:rsidP="00BF618A">
            <w:pPr>
              <w:rPr>
                <w:rFonts w:cs="Times New Roman"/>
              </w:rPr>
            </w:pPr>
          </w:p>
        </w:tc>
      </w:tr>
      <w:tr w:rsidR="003A6017" w:rsidRPr="00E554E6" w14:paraId="1C483E67" w14:textId="77777777" w:rsidTr="00BF618A">
        <w:trPr>
          <w:trHeight w:val="579"/>
        </w:trPr>
        <w:tc>
          <w:tcPr>
            <w:tcW w:w="528" w:type="dxa"/>
          </w:tcPr>
          <w:p w14:paraId="4C1CE76A" w14:textId="5CE11896" w:rsidR="003A6017" w:rsidRPr="00E554E6" w:rsidRDefault="003A6017" w:rsidP="00BF61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2386" w:type="dxa"/>
          </w:tcPr>
          <w:p w14:paraId="0BE6A75A" w14:textId="64F3A909" w:rsidR="003A6017" w:rsidRPr="00E554E6" w:rsidRDefault="00BF618A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2AAED301" w14:textId="7C3E1B65" w:rsidR="003A6017" w:rsidRPr="00E554E6" w:rsidRDefault="003A6017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  <w:color w:val="000000" w:themeColor="text1"/>
              </w:rPr>
              <w:t>Semi-Microbalance</w:t>
            </w:r>
          </w:p>
        </w:tc>
        <w:tc>
          <w:tcPr>
            <w:tcW w:w="1731" w:type="dxa"/>
            <w:vMerge/>
          </w:tcPr>
          <w:p w14:paraId="0FE1A6C2" w14:textId="77777777" w:rsidR="003A6017" w:rsidRPr="00E554E6" w:rsidRDefault="003A6017" w:rsidP="00BF618A">
            <w:pPr>
              <w:rPr>
                <w:rFonts w:cs="Times New Roman"/>
              </w:rPr>
            </w:pPr>
          </w:p>
        </w:tc>
        <w:tc>
          <w:tcPr>
            <w:tcW w:w="1438" w:type="dxa"/>
          </w:tcPr>
          <w:p w14:paraId="3750FFEB" w14:textId="641CC776" w:rsidR="003A6017" w:rsidRPr="008B65F4" w:rsidRDefault="00217A99" w:rsidP="00BF618A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**</w:t>
            </w:r>
            <w:r w:rsidR="003A6017" w:rsidRPr="008B65F4">
              <w:rPr>
                <w:rFonts w:cs="Times New Roman"/>
              </w:rPr>
              <w:t>05-800211-17</w:t>
            </w:r>
          </w:p>
          <w:p w14:paraId="5EC70856" w14:textId="19D54E54" w:rsidR="003A6017" w:rsidRPr="00E554E6" w:rsidRDefault="003A6017" w:rsidP="00BF618A">
            <w:pPr>
              <w:jc w:val="both"/>
              <w:rPr>
                <w:rFonts w:cs="Times New Roman"/>
              </w:rPr>
            </w:pPr>
            <w:r w:rsidRPr="00E554E6">
              <w:rPr>
                <w:rFonts w:cs="Times New Roman"/>
                <w:color w:val="000000" w:themeColor="text1"/>
              </w:rPr>
              <w:t>05-800212-17</w:t>
            </w:r>
          </w:p>
        </w:tc>
        <w:tc>
          <w:tcPr>
            <w:tcW w:w="983" w:type="dxa"/>
          </w:tcPr>
          <w:p w14:paraId="1497BD5C" w14:textId="28686F09" w:rsidR="003A6017" w:rsidRPr="00E554E6" w:rsidRDefault="003A6017" w:rsidP="00BF618A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F0757D" w:rsidRPr="00E554E6" w14:paraId="3EA77C3F" w14:textId="77777777" w:rsidTr="00BF618A">
        <w:tc>
          <w:tcPr>
            <w:tcW w:w="528" w:type="dxa"/>
            <w:tcBorders>
              <w:bottom w:val="single" w:sz="4" w:space="0" w:color="auto"/>
            </w:tcBorders>
          </w:tcPr>
          <w:p w14:paraId="12C59C83" w14:textId="39CC5FB0" w:rsidR="005A60B2" w:rsidRPr="00E554E6" w:rsidRDefault="005A60B2" w:rsidP="00BF618A">
            <w:pPr>
              <w:jc w:val="center"/>
              <w:rPr>
                <w:rFonts w:cs="Times New Roman"/>
              </w:rPr>
            </w:pPr>
            <w:r w:rsidRPr="00E554E6">
              <w:rPr>
                <w:rFonts w:cs="Times New Roman"/>
              </w:rPr>
              <w:t>1</w:t>
            </w:r>
            <w:r w:rsidR="003A6017">
              <w:rPr>
                <w:rFonts w:cs="Times New Roman"/>
              </w:rPr>
              <w:t>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421213F3" w14:textId="77777777" w:rsidR="005A60B2" w:rsidRPr="00E554E6" w:rsidRDefault="005A60B2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Manufacture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14:paraId="4A941A42" w14:textId="77777777" w:rsidR="005A60B2" w:rsidRPr="00E554E6" w:rsidRDefault="005A60B2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Pressurized Oven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2EC02CAC" w14:textId="77777777" w:rsidR="005A60B2" w:rsidRPr="00E554E6" w:rsidRDefault="005A60B2" w:rsidP="00BF618A">
            <w:pPr>
              <w:rPr>
                <w:rFonts w:cs="Times New Roman"/>
              </w:rPr>
            </w:pPr>
            <w:r w:rsidRPr="00E554E6">
              <w:rPr>
                <w:rFonts w:cs="Times New Roman"/>
              </w:rPr>
              <w:t>Soft Acrylic Material Polymerization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6343528C" w14:textId="77777777" w:rsidR="008E4708" w:rsidRPr="00F369FC" w:rsidRDefault="008E4708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</w:rPr>
              <w:t>05-800082-05</w:t>
            </w:r>
          </w:p>
          <w:p w14:paraId="5DAA859A" w14:textId="1EB0775E" w:rsidR="008E4708" w:rsidRPr="00F369FC" w:rsidRDefault="008E4708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</w:rPr>
              <w:t>05-800083-05</w:t>
            </w:r>
          </w:p>
          <w:p w14:paraId="177FFB67" w14:textId="77777777" w:rsidR="008E4708" w:rsidRPr="00F369FC" w:rsidRDefault="008E4708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</w:rPr>
              <w:t>05-800086-05</w:t>
            </w:r>
          </w:p>
          <w:p w14:paraId="7A7E8864" w14:textId="68CB322C" w:rsidR="008E4708" w:rsidRPr="00F369FC" w:rsidRDefault="008E4708" w:rsidP="00BF618A">
            <w:pPr>
              <w:jc w:val="both"/>
              <w:rPr>
                <w:rFonts w:cs="Times New Roman"/>
                <w:highlight w:val="yellow"/>
              </w:rPr>
            </w:pPr>
            <w:r w:rsidRPr="00F369FC">
              <w:rPr>
                <w:rFonts w:cs="Times New Roman"/>
              </w:rPr>
              <w:t>05-800087-05</w:t>
            </w:r>
          </w:p>
          <w:p w14:paraId="1D7E7C08" w14:textId="5AC076F7" w:rsidR="005A60B2" w:rsidRPr="00F369FC" w:rsidRDefault="0076333B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  <w:vertAlign w:val="superscript"/>
              </w:rPr>
              <w:t>*</w:t>
            </w:r>
            <w:r w:rsidR="005A60B2" w:rsidRPr="00F369FC">
              <w:rPr>
                <w:rFonts w:cs="Times New Roman"/>
              </w:rPr>
              <w:t>05-800080-06</w:t>
            </w:r>
          </w:p>
          <w:p w14:paraId="10074A2B" w14:textId="24A0CC21" w:rsidR="005A60B2" w:rsidRPr="00F369FC" w:rsidRDefault="0076333B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  <w:vertAlign w:val="superscript"/>
              </w:rPr>
              <w:t>*</w:t>
            </w:r>
            <w:r w:rsidR="005A60B2" w:rsidRPr="00F369FC">
              <w:rPr>
                <w:rFonts w:cs="Times New Roman"/>
              </w:rPr>
              <w:t>05-800081-05</w:t>
            </w:r>
          </w:p>
          <w:p w14:paraId="78ACBB6B" w14:textId="47C3E521" w:rsidR="005A60B2" w:rsidRPr="00F369FC" w:rsidRDefault="0076333B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  <w:vertAlign w:val="superscript"/>
              </w:rPr>
              <w:t>*</w:t>
            </w:r>
            <w:r w:rsidR="008E4708" w:rsidRPr="00F369FC">
              <w:rPr>
                <w:rFonts w:cs="Times New Roman"/>
              </w:rPr>
              <w:t>05-800085-05</w:t>
            </w:r>
          </w:p>
          <w:p w14:paraId="3DAE7E76" w14:textId="72A8AD63" w:rsidR="00140B79" w:rsidRPr="00F369FC" w:rsidRDefault="0076333B" w:rsidP="00BF618A">
            <w:pPr>
              <w:jc w:val="both"/>
              <w:rPr>
                <w:rFonts w:cs="Times New Roman"/>
              </w:rPr>
            </w:pPr>
            <w:r w:rsidRPr="00F369FC">
              <w:rPr>
                <w:rFonts w:cs="Times New Roman"/>
                <w:vertAlign w:val="superscript"/>
              </w:rPr>
              <w:t>*</w:t>
            </w:r>
            <w:r w:rsidR="005A60B2" w:rsidRPr="00F369FC">
              <w:rPr>
                <w:rFonts w:cs="Times New Roman"/>
              </w:rPr>
              <w:t>05-800084-06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6A3642A4" w14:textId="77777777" w:rsidR="005A60B2" w:rsidRPr="00F369FC" w:rsidRDefault="005A60B2" w:rsidP="00BF618A">
            <w:pPr>
              <w:rPr>
                <w:rFonts w:cs="Times New Roman"/>
              </w:rPr>
            </w:pPr>
            <w:r w:rsidRPr="00F369FC">
              <w:rPr>
                <w:rFonts w:cs="Times New Roman"/>
              </w:rPr>
              <w:t>8</w:t>
            </w:r>
          </w:p>
        </w:tc>
      </w:tr>
      <w:tr w:rsidR="00E554E6" w:rsidRPr="00E554E6" w14:paraId="70D227D4" w14:textId="77777777" w:rsidTr="00BF618A">
        <w:tc>
          <w:tcPr>
            <w:tcW w:w="528" w:type="dxa"/>
          </w:tcPr>
          <w:p w14:paraId="3A566197" w14:textId="6F46324A" w:rsidR="00E554E6" w:rsidRPr="0017142F" w:rsidRDefault="00E554E6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  <w:r w:rsidR="003A6017" w:rsidRPr="0017142F">
              <w:rPr>
                <w:rFonts w:cs="Times New Roman"/>
              </w:rPr>
              <w:t>5</w:t>
            </w:r>
          </w:p>
        </w:tc>
        <w:tc>
          <w:tcPr>
            <w:tcW w:w="2386" w:type="dxa"/>
          </w:tcPr>
          <w:p w14:paraId="1EEABC7E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2E4DF10F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Button Removing Machine</w:t>
            </w:r>
          </w:p>
        </w:tc>
        <w:tc>
          <w:tcPr>
            <w:tcW w:w="1731" w:type="dxa"/>
          </w:tcPr>
          <w:p w14:paraId="7F25AAA1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Button Removing</w:t>
            </w:r>
          </w:p>
        </w:tc>
        <w:tc>
          <w:tcPr>
            <w:tcW w:w="1438" w:type="dxa"/>
          </w:tcPr>
          <w:p w14:paraId="630FEF0D" w14:textId="5F6C957E" w:rsidR="00E554E6" w:rsidRPr="0017142F" w:rsidRDefault="00E554E6" w:rsidP="00BF618A">
            <w:pPr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  <w:vertAlign w:val="superscript"/>
              </w:rPr>
              <w:t>*</w:t>
            </w:r>
            <w:r w:rsidRPr="0017142F">
              <w:rPr>
                <w:rFonts w:cs="Times New Roman"/>
                <w:color w:val="000000" w:themeColor="text1"/>
              </w:rPr>
              <w:t>05-800094-05</w:t>
            </w:r>
          </w:p>
          <w:p w14:paraId="7552BCA2" w14:textId="63AFDBA3" w:rsidR="00E554E6" w:rsidRPr="0017142F" w:rsidRDefault="00E554E6" w:rsidP="00BF618A">
            <w:pPr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  <w:vertAlign w:val="superscript"/>
              </w:rPr>
              <w:t>*</w:t>
            </w:r>
            <w:r w:rsidRPr="0017142F">
              <w:rPr>
                <w:rFonts w:cs="Times New Roman"/>
                <w:color w:val="000000" w:themeColor="text1"/>
              </w:rPr>
              <w:t>05-800095-05</w:t>
            </w:r>
          </w:p>
          <w:p w14:paraId="3DC2DF01" w14:textId="77777777" w:rsidR="00E554E6" w:rsidRDefault="0061484B" w:rsidP="00BF618A">
            <w:pPr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</w:rPr>
              <w:t xml:space="preserve"> </w:t>
            </w:r>
            <w:r w:rsidR="00E554E6" w:rsidRPr="0017142F">
              <w:rPr>
                <w:rFonts w:cs="Times New Roman"/>
                <w:color w:val="000000" w:themeColor="text1"/>
              </w:rPr>
              <w:t>05-800096-06</w:t>
            </w:r>
          </w:p>
          <w:p w14:paraId="1A2CB6AB" w14:textId="77777777" w:rsidR="00217A99" w:rsidRDefault="00217A99" w:rsidP="00BF618A">
            <w:pPr>
              <w:rPr>
                <w:rFonts w:cs="Times New Roman"/>
                <w:color w:val="000000" w:themeColor="text1"/>
              </w:rPr>
            </w:pPr>
          </w:p>
          <w:p w14:paraId="0522267F" w14:textId="77777777" w:rsidR="00217A99" w:rsidRDefault="00217A99" w:rsidP="00BF618A">
            <w:pPr>
              <w:rPr>
                <w:rFonts w:cs="Times New Roman"/>
                <w:color w:val="000000" w:themeColor="text1"/>
              </w:rPr>
            </w:pPr>
          </w:p>
          <w:p w14:paraId="021B76CF" w14:textId="4068877A" w:rsidR="00217A99" w:rsidRPr="0017142F" w:rsidRDefault="00217A99" w:rsidP="00BF618A">
            <w:pPr>
              <w:rPr>
                <w:rFonts w:cs="Times New Roman"/>
              </w:rPr>
            </w:pPr>
          </w:p>
        </w:tc>
        <w:tc>
          <w:tcPr>
            <w:tcW w:w="983" w:type="dxa"/>
          </w:tcPr>
          <w:p w14:paraId="72A9A2A9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3</w:t>
            </w:r>
          </w:p>
        </w:tc>
      </w:tr>
      <w:tr w:rsidR="00217A99" w:rsidRPr="00E554E6" w14:paraId="5A2FAFF6" w14:textId="77777777" w:rsidTr="00BF618A">
        <w:tc>
          <w:tcPr>
            <w:tcW w:w="528" w:type="dxa"/>
          </w:tcPr>
          <w:p w14:paraId="5EBA6A9D" w14:textId="256EB581" w:rsidR="00217A99" w:rsidRPr="0017142F" w:rsidRDefault="00217A99" w:rsidP="00217A99">
            <w:pPr>
              <w:jc w:val="center"/>
              <w:rPr>
                <w:rFonts w:cs="Times New Roman"/>
              </w:rPr>
            </w:pPr>
            <w:r w:rsidRPr="00E554E6">
              <w:rPr>
                <w:b/>
                <w:bCs/>
              </w:rPr>
              <w:lastRenderedPageBreak/>
              <w:t>S/N</w:t>
            </w:r>
          </w:p>
        </w:tc>
        <w:tc>
          <w:tcPr>
            <w:tcW w:w="2386" w:type="dxa"/>
          </w:tcPr>
          <w:p w14:paraId="3098DF34" w14:textId="2335E032" w:rsidR="00217A99" w:rsidRPr="0017142F" w:rsidRDefault="00217A99" w:rsidP="00217A99">
            <w:pPr>
              <w:rPr>
                <w:rFonts w:cs="Times New Roman"/>
              </w:rPr>
            </w:pPr>
            <w:r w:rsidRPr="00E554E6">
              <w:rPr>
                <w:rFonts w:hint="eastAsia"/>
                <w:b/>
                <w:bCs/>
              </w:rPr>
              <w:t>M</w:t>
            </w:r>
            <w:r w:rsidRPr="00E554E6">
              <w:rPr>
                <w:b/>
                <w:bCs/>
              </w:rPr>
              <w:t>anufacture/Measure ion</w:t>
            </w:r>
          </w:p>
        </w:tc>
        <w:tc>
          <w:tcPr>
            <w:tcW w:w="1738" w:type="dxa"/>
          </w:tcPr>
          <w:p w14:paraId="73B7A362" w14:textId="64E698D5" w:rsidR="00217A99" w:rsidRPr="0017142F" w:rsidRDefault="00217A99" w:rsidP="00217A99">
            <w:pPr>
              <w:rPr>
                <w:rFonts w:cs="Times New Roman"/>
              </w:rPr>
            </w:pPr>
            <w:r w:rsidRPr="00E554E6">
              <w:rPr>
                <w:b/>
                <w:bCs/>
              </w:rPr>
              <w:t xml:space="preserve">Equipment </w:t>
            </w:r>
            <w:r w:rsidRPr="00E554E6">
              <w:rPr>
                <w:rFonts w:hint="eastAsia"/>
                <w:b/>
                <w:bCs/>
              </w:rPr>
              <w:t>N</w:t>
            </w:r>
            <w:r w:rsidRPr="00E554E6">
              <w:rPr>
                <w:b/>
                <w:bCs/>
              </w:rPr>
              <w:t>ame</w:t>
            </w:r>
          </w:p>
        </w:tc>
        <w:tc>
          <w:tcPr>
            <w:tcW w:w="1731" w:type="dxa"/>
          </w:tcPr>
          <w:p w14:paraId="6703CA1B" w14:textId="7D8205D5" w:rsidR="00217A99" w:rsidRPr="0017142F" w:rsidRDefault="00217A99" w:rsidP="00217A99">
            <w:pPr>
              <w:rPr>
                <w:rFonts w:cs="Times New Roman"/>
              </w:rPr>
            </w:pPr>
            <w:r w:rsidRPr="00E554E6">
              <w:rPr>
                <w:b/>
                <w:bCs/>
              </w:rPr>
              <w:t>Purpose</w:t>
            </w:r>
          </w:p>
        </w:tc>
        <w:tc>
          <w:tcPr>
            <w:tcW w:w="1438" w:type="dxa"/>
          </w:tcPr>
          <w:p w14:paraId="176D500B" w14:textId="0026B026" w:rsidR="00217A99" w:rsidRPr="0017142F" w:rsidRDefault="00217A99" w:rsidP="00217A99">
            <w:pPr>
              <w:rPr>
                <w:rFonts w:cs="Times New Roman"/>
                <w:color w:val="000000" w:themeColor="text1"/>
                <w:vertAlign w:val="superscript"/>
              </w:rPr>
            </w:pPr>
            <w:r w:rsidRPr="00E554E6">
              <w:rPr>
                <w:b/>
                <w:bCs/>
              </w:rPr>
              <w:t>ID No</w:t>
            </w:r>
          </w:p>
        </w:tc>
        <w:tc>
          <w:tcPr>
            <w:tcW w:w="983" w:type="dxa"/>
          </w:tcPr>
          <w:p w14:paraId="57A46E7E" w14:textId="67404757" w:rsidR="00217A99" w:rsidRPr="0017142F" w:rsidRDefault="00217A99" w:rsidP="00217A99">
            <w:pPr>
              <w:rPr>
                <w:rFonts w:cs="Times New Roman"/>
              </w:rPr>
            </w:pPr>
            <w:r w:rsidRPr="00E554E6">
              <w:rPr>
                <w:rFonts w:hint="eastAsia"/>
                <w:b/>
                <w:bCs/>
              </w:rPr>
              <w:t>Q</w:t>
            </w:r>
            <w:r w:rsidRPr="00E554E6">
              <w:rPr>
                <w:b/>
                <w:bCs/>
              </w:rPr>
              <w:t>uantity</w:t>
            </w:r>
          </w:p>
        </w:tc>
      </w:tr>
      <w:tr w:rsidR="00E554E6" w:rsidRPr="00E554E6" w14:paraId="4E751C21" w14:textId="77777777" w:rsidTr="00BF618A">
        <w:tc>
          <w:tcPr>
            <w:tcW w:w="528" w:type="dxa"/>
          </w:tcPr>
          <w:p w14:paraId="494ED94A" w14:textId="04CEBFEA" w:rsidR="00E554E6" w:rsidRPr="0017142F" w:rsidRDefault="00E554E6" w:rsidP="00BF618A">
            <w:pPr>
              <w:jc w:val="center"/>
              <w:rPr>
                <w:rFonts w:cs="Times New Roman"/>
              </w:rPr>
            </w:pPr>
            <w:r w:rsidRPr="0017142F">
              <w:rPr>
                <w:rFonts w:cs="Times New Roman"/>
              </w:rPr>
              <w:t>1</w:t>
            </w:r>
            <w:r w:rsidR="003A6017" w:rsidRPr="0017142F">
              <w:rPr>
                <w:rFonts w:cs="Times New Roman"/>
              </w:rPr>
              <w:t>6</w:t>
            </w:r>
          </w:p>
        </w:tc>
        <w:tc>
          <w:tcPr>
            <w:tcW w:w="2386" w:type="dxa"/>
          </w:tcPr>
          <w:p w14:paraId="70F2CDA9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Manufacture</w:t>
            </w:r>
          </w:p>
        </w:tc>
        <w:tc>
          <w:tcPr>
            <w:tcW w:w="1738" w:type="dxa"/>
          </w:tcPr>
          <w:p w14:paraId="2DC8CE2C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Pressurized Oven</w:t>
            </w:r>
          </w:p>
        </w:tc>
        <w:tc>
          <w:tcPr>
            <w:tcW w:w="1731" w:type="dxa"/>
          </w:tcPr>
          <w:p w14:paraId="0B9A388B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Button Annealing</w:t>
            </w:r>
          </w:p>
        </w:tc>
        <w:tc>
          <w:tcPr>
            <w:tcW w:w="1438" w:type="dxa"/>
          </w:tcPr>
          <w:p w14:paraId="3677D5B5" w14:textId="5D03ECFA" w:rsidR="00E554E6" w:rsidRPr="0017142F" w:rsidRDefault="0061484B" w:rsidP="00BF618A">
            <w:pPr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  <w:vertAlign w:val="superscript"/>
              </w:rPr>
              <w:t>*</w:t>
            </w:r>
            <w:r w:rsidR="00E554E6" w:rsidRPr="0017142F">
              <w:rPr>
                <w:rFonts w:cs="Times New Roman"/>
                <w:color w:val="000000" w:themeColor="text1"/>
              </w:rPr>
              <w:t>05-800090-05</w:t>
            </w:r>
          </w:p>
          <w:p w14:paraId="4017B9D5" w14:textId="7AA7084F" w:rsidR="00E554E6" w:rsidRPr="0017142F" w:rsidRDefault="0061484B" w:rsidP="00BF618A">
            <w:pPr>
              <w:rPr>
                <w:rFonts w:cs="Times New Roman"/>
                <w:color w:val="000000" w:themeColor="text1"/>
              </w:rPr>
            </w:pPr>
            <w:r w:rsidRPr="0017142F">
              <w:rPr>
                <w:rFonts w:cs="Times New Roman"/>
                <w:color w:val="000000" w:themeColor="text1"/>
                <w:vertAlign w:val="superscript"/>
              </w:rPr>
              <w:t>*</w:t>
            </w:r>
            <w:r w:rsidR="00E554E6" w:rsidRPr="0017142F">
              <w:rPr>
                <w:rFonts w:cs="Times New Roman"/>
                <w:color w:val="000000" w:themeColor="text1"/>
              </w:rPr>
              <w:t>05-800091-05</w:t>
            </w:r>
          </w:p>
          <w:p w14:paraId="0FE337B0" w14:textId="4C10971D" w:rsidR="00E554E6" w:rsidRPr="0017142F" w:rsidRDefault="00BF618A" w:rsidP="00BF618A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</w:t>
            </w:r>
            <w:r w:rsidR="00E554E6" w:rsidRPr="0017142F">
              <w:rPr>
                <w:rFonts w:cs="Times New Roman"/>
                <w:color w:val="000000" w:themeColor="text1"/>
              </w:rPr>
              <w:t>05-800092-05</w:t>
            </w:r>
          </w:p>
          <w:p w14:paraId="6C29CA64" w14:textId="77777777" w:rsidR="00E554E6" w:rsidRDefault="00BF618A" w:rsidP="00BF618A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</w:t>
            </w:r>
            <w:r w:rsidR="00E554E6" w:rsidRPr="0017142F">
              <w:rPr>
                <w:rFonts w:cs="Times New Roman"/>
                <w:color w:val="000000" w:themeColor="text1"/>
              </w:rPr>
              <w:t>05-800093-06</w:t>
            </w:r>
          </w:p>
          <w:p w14:paraId="01FFD95F" w14:textId="4E8F57D8" w:rsidR="00BF618A" w:rsidRPr="0017142F" w:rsidRDefault="00BF618A" w:rsidP="00BF618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983" w:type="dxa"/>
          </w:tcPr>
          <w:p w14:paraId="4F42BDB8" w14:textId="77777777" w:rsidR="00E554E6" w:rsidRPr="0017142F" w:rsidRDefault="00E554E6" w:rsidP="00BF618A">
            <w:pPr>
              <w:rPr>
                <w:rFonts w:cs="Times New Roman"/>
              </w:rPr>
            </w:pPr>
            <w:r w:rsidRPr="0017142F">
              <w:rPr>
                <w:rFonts w:cs="Times New Roman"/>
              </w:rPr>
              <w:t>4</w:t>
            </w:r>
          </w:p>
        </w:tc>
      </w:tr>
      <w:tr w:rsidR="00905305" w:rsidRPr="00905305" w14:paraId="127579DC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B9FE" w14:textId="7F9A72AD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17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DA7" w14:textId="2E7BA4BF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Inspection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AB58" w14:textId="586BF4A6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HPLC system (High Performance Liquid Chromatograph)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0331" w14:textId="40956629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Incoming Inspection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5FCC" w14:textId="3E7D154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01-800013-05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C549" w14:textId="5FA60B39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48EED4D1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4E41" w14:textId="04FF11C4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18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C211" w14:textId="00098006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Inspection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F7B2" w14:textId="07811264" w:rsidR="00BF618A" w:rsidRPr="00905305" w:rsidRDefault="00BF618A" w:rsidP="00BF618A">
            <w:pPr>
              <w:rPr>
                <w:rFonts w:cs="Times New Roman"/>
                <w:highlight w:val="green"/>
              </w:rPr>
            </w:pPr>
            <w:r w:rsidRPr="00905305">
              <w:rPr>
                <w:rFonts w:cs="Times New Roman"/>
              </w:rPr>
              <w:t>FTIR (Fourier Transform Infrared Spectroscopy)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3942" w14:textId="7DAB403F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Incoming Inspection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91C2" w14:textId="2DCCA80B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01-800014-05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B830" w14:textId="1F5778B4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59AA8827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0943" w14:textId="21ADB63D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19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36AA" w14:textId="79BE4889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041C" w14:textId="13F1A3FD" w:rsidR="00BF618A" w:rsidRPr="00905305" w:rsidRDefault="00BF618A" w:rsidP="00BF618A">
            <w:pPr>
              <w:rPr>
                <w:rFonts w:cs="Times New Roman"/>
                <w:highlight w:val="green"/>
              </w:rPr>
            </w:pPr>
            <w:r w:rsidRPr="00905305">
              <w:rPr>
                <w:rFonts w:cs="Times New Roman"/>
              </w:rPr>
              <w:t>Gas chromatograph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4C77" w14:textId="382CC9E6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Incoming Inspection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3DBE" w14:textId="7777777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01-800012-05</w:t>
            </w:r>
          </w:p>
          <w:p w14:paraId="0B611DBE" w14:textId="77777777" w:rsidR="00BF618A" w:rsidRPr="00905305" w:rsidRDefault="00BF618A" w:rsidP="00BF618A">
            <w:pPr>
              <w:rPr>
                <w:rFonts w:cs="Times New Roman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B174" w14:textId="202F7CEA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615F7749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D75D" w14:textId="74ACAE79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E54D" w14:textId="58D7DD25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7EA2" w14:textId="6C4BC0DC" w:rsidR="00BF618A" w:rsidRPr="00905305" w:rsidRDefault="00BF618A" w:rsidP="00BF618A">
            <w:pPr>
              <w:rPr>
                <w:rFonts w:cs="Times New Roman"/>
                <w:highlight w:val="green"/>
              </w:rPr>
            </w:pPr>
            <w:r w:rsidRPr="00905305">
              <w:rPr>
                <w:rFonts w:cs="Times New Roman"/>
              </w:rPr>
              <w:t>UV/VIS Spectrophotometer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E783" w14:textId="662C657A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Incoming Inspection and In-Process Inspection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848D" w14:textId="00DA2072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01-800011-05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E7A5" w14:textId="4B1B5509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5F8699AC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EF32" w14:textId="7D1D1E5C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224F" w14:textId="729A06C5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2609" w14:textId="1A02AA55" w:rsidR="00BF618A" w:rsidRPr="00905305" w:rsidRDefault="00BF618A" w:rsidP="00BF618A">
            <w:pPr>
              <w:rPr>
                <w:rFonts w:cs="Times New Roman"/>
                <w:highlight w:val="green"/>
              </w:rPr>
            </w:pPr>
            <w:r w:rsidRPr="00905305">
              <w:rPr>
                <w:rFonts w:cs="Times New Roman"/>
              </w:rPr>
              <w:t>Auto Durometer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1258" w14:textId="734D2E9B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In-Process Inspection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32D" w14:textId="7301E532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01-800018-05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1A94" w14:textId="2AC296CB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73E4C03B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97AA" w14:textId="0CBAE7CD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22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2C6D" w14:textId="061FA551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902" w14:textId="0715D76A" w:rsidR="00BF618A" w:rsidRPr="00905305" w:rsidRDefault="00BF618A" w:rsidP="00BF618A">
            <w:pPr>
              <w:rPr>
                <w:rFonts w:cs="Times New Roman"/>
                <w:highlight w:val="green"/>
              </w:rPr>
            </w:pPr>
            <w:r w:rsidRPr="00905305">
              <w:rPr>
                <w:rFonts w:cs="Times New Roman"/>
              </w:rPr>
              <w:t>Incubator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192C" w14:textId="515F9F88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For environmental Monitoring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AB9D" w14:textId="6FD13DA9" w:rsidR="00BF618A" w:rsidRPr="00905305" w:rsidRDefault="00BF618A" w:rsidP="00BF618A">
            <w:pPr>
              <w:rPr>
                <w:rFonts w:cs="Times New Roman"/>
                <w:lang w:val="en-SG" w:eastAsia="zh-CN"/>
              </w:rPr>
            </w:pPr>
            <w:r w:rsidRPr="00905305">
              <w:rPr>
                <w:rFonts w:cs="Times New Roman"/>
              </w:rPr>
              <w:t>01-900005-04</w:t>
            </w:r>
          </w:p>
          <w:p w14:paraId="10F596B6" w14:textId="3FE07516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01-900006-04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2FC" w14:textId="20F898AC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2</w:t>
            </w:r>
          </w:p>
        </w:tc>
      </w:tr>
      <w:tr w:rsidR="00905305" w:rsidRPr="00905305" w14:paraId="639F63E9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24D" w14:textId="40D891CD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23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7230" w14:textId="7C05C37D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6BFC" w14:textId="04299DC8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Digital Hardness Testing Machine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8681" w14:textId="68387642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For In-Process Inspection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C22E" w14:textId="6ED534DA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01-800019-05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24D8" w14:textId="04596EE2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5D2E1E76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A662" w14:textId="6EF762FD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24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C53C" w14:textId="75FF85ED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5B27" w14:textId="66C1CD48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Gas chromatograph system (with Headspace)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9E2B" w14:textId="33ED2A7C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Product release test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789" w14:textId="2C839D08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01-900026-04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45CA" w14:textId="502C0868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1</w:t>
            </w:r>
          </w:p>
        </w:tc>
      </w:tr>
      <w:tr w:rsidR="00905305" w:rsidRPr="00905305" w14:paraId="40F44959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B826" w14:textId="6B66AF5A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25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69A3" w14:textId="444B6914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Inspection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7844" w14:textId="1C0B024E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Particle counter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1AD" w14:textId="6D641C3C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environmental test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8F4" w14:textId="7777777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08-900015-16</w:t>
            </w:r>
          </w:p>
          <w:p w14:paraId="7634260B" w14:textId="65DBD58E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06-900113-15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ED" w14:textId="3D9C9C4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2</w:t>
            </w:r>
          </w:p>
        </w:tc>
      </w:tr>
      <w:tr w:rsidR="00905305" w:rsidRPr="00905305" w14:paraId="69FEAB75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3CF0" w14:textId="124B8772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26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C6FD" w14:textId="3C2414A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Inspection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9EDF" w14:textId="4F3921BC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Air Tester 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8503" w14:textId="5DD005AF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For environmental test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E2FE" w14:textId="7777777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08-900046-18</w:t>
            </w:r>
          </w:p>
          <w:p w14:paraId="5BABA02D" w14:textId="3BEEEAA3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08-900047-18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C140" w14:textId="57AC4A2D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2</w:t>
            </w:r>
          </w:p>
        </w:tc>
      </w:tr>
      <w:tr w:rsidR="00905305" w:rsidRPr="00905305" w14:paraId="3B3514C3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0B6C" w14:textId="3A5DBB5A" w:rsidR="00BF618A" w:rsidRPr="00905305" w:rsidRDefault="00BF618A" w:rsidP="00BF618A">
            <w:pPr>
              <w:jc w:val="center"/>
              <w:rPr>
                <w:rFonts w:cs="Times New Roman"/>
              </w:rPr>
            </w:pPr>
            <w:r w:rsidRPr="00905305">
              <w:rPr>
                <w:rFonts w:cs="Times New Roman"/>
              </w:rPr>
              <w:t>27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F3EC" w14:textId="07A68DD2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Inspection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555D" w14:textId="1B9B733A" w:rsidR="00BF618A" w:rsidRPr="00905305" w:rsidRDefault="00BF618A" w:rsidP="00BF618A">
            <w:pPr>
              <w:rPr>
                <w:rFonts w:cs="Times New Roman"/>
              </w:rPr>
            </w:pPr>
            <w:proofErr w:type="spellStart"/>
            <w:r w:rsidRPr="00905305">
              <w:rPr>
                <w:rFonts w:cs="Times New Roman"/>
              </w:rPr>
              <w:t>Milliflex</w:t>
            </w:r>
            <w:proofErr w:type="spellEnd"/>
            <w:r w:rsidRPr="00905305">
              <w:rPr>
                <w:rFonts w:cs="Times New Roman"/>
              </w:rPr>
              <w:t xml:space="preserve"> PLUS pump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35" w14:textId="35A04BEB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For environmental test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33A9" w14:textId="77777777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01-900290-11</w:t>
            </w:r>
          </w:p>
          <w:p w14:paraId="4FF2F56D" w14:textId="0103CA91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08-900050-18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3CF3" w14:textId="097ECCEF" w:rsidR="00BF618A" w:rsidRPr="00905305" w:rsidRDefault="00BF618A" w:rsidP="00BF618A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>2</w:t>
            </w:r>
          </w:p>
        </w:tc>
      </w:tr>
      <w:tr w:rsidR="00003AF5" w:rsidRPr="00905305" w14:paraId="50C542F1" w14:textId="77777777" w:rsidTr="00BF618A"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40" w14:textId="0CF93491" w:rsidR="00003AF5" w:rsidRPr="00905305" w:rsidRDefault="00003AF5" w:rsidP="00003AF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BC62" w14:textId="08851A29" w:rsidR="00003AF5" w:rsidRPr="00905305" w:rsidRDefault="00003AF5" w:rsidP="00003AF5">
            <w:pPr>
              <w:rPr>
                <w:rFonts w:cs="Times New Roman"/>
              </w:rPr>
            </w:pPr>
            <w:r w:rsidRPr="00905305">
              <w:rPr>
                <w:rFonts w:cs="Times New Roman"/>
              </w:rPr>
              <w:t xml:space="preserve">Inspection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B9DD" w14:textId="33DFBB21" w:rsidR="00003AF5" w:rsidRPr="00905305" w:rsidRDefault="00003AF5" w:rsidP="00003AF5">
            <w:pPr>
              <w:rPr>
                <w:rFonts w:cs="Times New Roman"/>
              </w:rPr>
            </w:pPr>
            <w:r w:rsidRPr="00003AF5">
              <w:rPr>
                <w:rFonts w:cs="Times New Roman"/>
              </w:rPr>
              <w:t>Contact Angle Meter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5150" w14:textId="4617E11F" w:rsidR="00003AF5" w:rsidRPr="00905305" w:rsidRDefault="00003AF5" w:rsidP="00003AF5">
            <w:pPr>
              <w:rPr>
                <w:rFonts w:cs="Times New Roman"/>
              </w:rPr>
            </w:pPr>
            <w:r w:rsidRPr="00003AF5">
              <w:rPr>
                <w:rFonts w:cs="Times New Roman"/>
              </w:rPr>
              <w:t xml:space="preserve">For In-process inspection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57FB" w14:textId="2EDFB2DA" w:rsidR="00003AF5" w:rsidRPr="00905305" w:rsidRDefault="00003AF5" w:rsidP="00003AF5">
            <w:pPr>
              <w:rPr>
                <w:rFonts w:cs="Times New Roman"/>
              </w:rPr>
            </w:pPr>
            <w:r w:rsidRPr="00003AF5">
              <w:rPr>
                <w:rFonts w:cs="Times New Roman"/>
              </w:rPr>
              <w:t>08-800002-12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23EF" w14:textId="45A65D38" w:rsidR="00003AF5" w:rsidRPr="00905305" w:rsidRDefault="00003AF5" w:rsidP="00003AF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14:paraId="29849C1C" w14:textId="78A80DB6" w:rsidR="00E60FE9" w:rsidRPr="00905305" w:rsidRDefault="00E60FE9" w:rsidP="00E60FE9">
      <w:pPr>
        <w:rPr>
          <w:rFonts w:ascii="Times New Roman" w:hAnsi="Times New Roman" w:cs="Times New Roman"/>
          <w:b/>
          <w:sz w:val="20"/>
          <w:szCs w:val="20"/>
        </w:rPr>
      </w:pPr>
    </w:p>
    <w:p w14:paraId="6222ECFF" w14:textId="253AE721" w:rsidR="00E63A5C" w:rsidRPr="00905305" w:rsidRDefault="00E554E6" w:rsidP="00E60FE9">
      <w:pPr>
        <w:rPr>
          <w:rFonts w:ascii="Times New Roman" w:hAnsi="Times New Roman" w:cs="Times New Roman"/>
          <w:b/>
          <w:sz w:val="20"/>
          <w:szCs w:val="20"/>
        </w:rPr>
      </w:pPr>
      <w:r w:rsidRPr="00905305">
        <w:rPr>
          <w:rFonts w:ascii="Times New Roman" w:hAnsi="Times New Roman" w:cs="Times New Roman"/>
          <w:b/>
          <w:sz w:val="20"/>
          <w:szCs w:val="20"/>
        </w:rPr>
        <w:t xml:space="preserve">Remark: </w:t>
      </w:r>
    </w:p>
    <w:p w14:paraId="5DFFF6EF" w14:textId="568EE91A" w:rsidR="0061484B" w:rsidRDefault="0061484B" w:rsidP="0061484B">
      <w:pPr>
        <w:rPr>
          <w:rFonts w:ascii="Times New Roman" w:hAnsi="Times New Roman" w:cs="Times New Roman"/>
          <w:b/>
          <w:sz w:val="20"/>
          <w:szCs w:val="20"/>
        </w:rPr>
      </w:pPr>
    </w:p>
    <w:p w14:paraId="43916FAC" w14:textId="20BEB917" w:rsidR="0061484B" w:rsidRDefault="0061484B" w:rsidP="0061484B">
      <w:pPr>
        <w:pStyle w:val="ListParagraph"/>
        <w:numPr>
          <w:ilvl w:val="0"/>
          <w:numId w:val="46"/>
        </w:numPr>
        <w:rPr>
          <w:rFonts w:cs="Times New Roman"/>
        </w:rPr>
      </w:pPr>
      <w:r w:rsidRPr="0061484B">
        <w:rPr>
          <w:rFonts w:ascii="Times New Roman" w:hAnsi="Times New Roman" w:cs="Times New Roman"/>
          <w:sz w:val="20"/>
          <w:szCs w:val="20"/>
          <w:vertAlign w:val="superscript"/>
          <w:lang w:bidi="th-TH"/>
        </w:rPr>
        <w:t>*</w:t>
      </w:r>
      <w:r w:rsidRPr="0061484B">
        <w:rPr>
          <w:rFonts w:ascii="Times New Roman" w:hAnsi="Times New Roman" w:cs="Times New Roman"/>
          <w:sz w:val="20"/>
          <w:szCs w:val="20"/>
          <w:lang w:bidi="th-TH"/>
        </w:rPr>
        <w:t xml:space="preserve">Equipment had been transferred to HLAM </w:t>
      </w:r>
    </w:p>
    <w:p w14:paraId="60F62B31" w14:textId="1047F67F" w:rsidR="00217A99" w:rsidRDefault="00F95B1B" w:rsidP="00E60FE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</w:t>
      </w:r>
      <w:r w:rsidR="0061484B" w:rsidRPr="0061484B">
        <w:rPr>
          <w:rFonts w:ascii="Times New Roman" w:hAnsi="Times New Roman" w:cs="Times New Roman"/>
          <w:sz w:val="20"/>
          <w:szCs w:val="20"/>
        </w:rPr>
        <w:t xml:space="preserve"> is not required to perform calibration for item</w:t>
      </w:r>
      <w:r w:rsidR="0061484B">
        <w:rPr>
          <w:rFonts w:ascii="Times New Roman" w:hAnsi="Times New Roman" w:cs="Times New Roman"/>
          <w:sz w:val="20"/>
          <w:szCs w:val="20"/>
        </w:rPr>
        <w:t xml:space="preserve">: </w:t>
      </w:r>
      <w:r w:rsidR="0061484B" w:rsidRPr="0061484B">
        <w:rPr>
          <w:rFonts w:ascii="Times New Roman" w:hAnsi="Times New Roman" w:cs="Times New Roman"/>
          <w:sz w:val="20"/>
          <w:szCs w:val="20"/>
        </w:rPr>
        <w:t>4,</w:t>
      </w:r>
      <w:r w:rsidR="00140B79">
        <w:rPr>
          <w:rFonts w:ascii="Times New Roman" w:hAnsi="Times New Roman" w:cs="Times New Roman"/>
          <w:sz w:val="20"/>
          <w:szCs w:val="20"/>
        </w:rPr>
        <w:t>8</w:t>
      </w:r>
      <w:r w:rsidR="0061484B" w:rsidRPr="0061484B">
        <w:rPr>
          <w:rFonts w:ascii="Times New Roman" w:hAnsi="Times New Roman" w:cs="Times New Roman"/>
          <w:sz w:val="20"/>
          <w:szCs w:val="20"/>
        </w:rPr>
        <w:t>,9, 11,1</w:t>
      </w:r>
      <w:r w:rsidR="003A6017">
        <w:rPr>
          <w:rFonts w:ascii="Times New Roman" w:hAnsi="Times New Roman" w:cs="Times New Roman"/>
          <w:sz w:val="20"/>
          <w:szCs w:val="20"/>
        </w:rPr>
        <w:t>5</w:t>
      </w:r>
      <w:r w:rsidR="0061484B" w:rsidRPr="0061484B">
        <w:rPr>
          <w:rFonts w:ascii="Times New Roman" w:hAnsi="Times New Roman" w:cs="Times New Roman"/>
          <w:sz w:val="20"/>
          <w:szCs w:val="20"/>
        </w:rPr>
        <w:t xml:space="preserve">, </w:t>
      </w:r>
      <w:r w:rsidR="00140B79">
        <w:rPr>
          <w:rFonts w:ascii="Times New Roman" w:hAnsi="Times New Roman" w:cs="Times New Roman"/>
          <w:sz w:val="20"/>
          <w:szCs w:val="20"/>
        </w:rPr>
        <w:t>2</w:t>
      </w:r>
      <w:r w:rsidR="003A6017">
        <w:rPr>
          <w:rFonts w:ascii="Times New Roman" w:hAnsi="Times New Roman" w:cs="Times New Roman"/>
          <w:sz w:val="20"/>
          <w:szCs w:val="20"/>
        </w:rPr>
        <w:t>3</w:t>
      </w:r>
      <w:r w:rsidR="00003AF5">
        <w:rPr>
          <w:rFonts w:ascii="Times New Roman" w:hAnsi="Times New Roman" w:cs="Times New Roman"/>
          <w:sz w:val="20"/>
          <w:szCs w:val="20"/>
        </w:rPr>
        <w:t>,27 &amp; 28</w:t>
      </w:r>
    </w:p>
    <w:p w14:paraId="091807F5" w14:textId="77777777" w:rsidR="00217A99" w:rsidRDefault="00217A99" w:rsidP="00217A9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</w:t>
      </w:r>
      <w:bookmarkStart w:id="0" w:name="_Hlk134192154"/>
      <w:r>
        <w:rPr>
          <w:rFonts w:ascii="Times New Roman" w:hAnsi="Times New Roman" w:cs="Times New Roman"/>
          <w:sz w:val="20"/>
          <w:szCs w:val="20"/>
        </w:rPr>
        <w:t xml:space="preserve">05-800211-17- equipment was found faulty on 02 Feb 2023 and decommissioned on </w:t>
      </w:r>
    </w:p>
    <w:p w14:paraId="79F5E751" w14:textId="77777777" w:rsidR="00217A99" w:rsidRDefault="00217A99" w:rsidP="00217A99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11 April 2023.</w:t>
      </w:r>
    </w:p>
    <w:bookmarkEnd w:id="0"/>
    <w:p w14:paraId="60F55F39" w14:textId="654D767B" w:rsidR="00E60FE9" w:rsidRPr="001A19C5" w:rsidRDefault="0061484B" w:rsidP="001A19C5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  <w:r w:rsidRPr="0061484B">
        <w:rPr>
          <w:rFonts w:ascii="Times New Roman" w:hAnsi="Times New Roman" w:cs="Times New Roman"/>
          <w:b/>
          <w:bCs/>
          <w:sz w:val="20"/>
          <w:szCs w:val="20"/>
        </w:rPr>
        <w:tab/>
      </w:r>
    </w:p>
    <w:tbl>
      <w:tblPr>
        <w:tblStyle w:val="TableGrid"/>
        <w:tblW w:w="6839" w:type="dxa"/>
        <w:jc w:val="right"/>
        <w:tblLook w:val="04A0" w:firstRow="1" w:lastRow="0" w:firstColumn="1" w:lastColumn="0" w:noHBand="0" w:noVBand="1"/>
      </w:tblPr>
      <w:tblGrid>
        <w:gridCol w:w="3330"/>
        <w:gridCol w:w="3509"/>
      </w:tblGrid>
      <w:tr w:rsidR="00E73FE1" w:rsidRPr="0017142F" w14:paraId="0F5B3ED9" w14:textId="77777777" w:rsidTr="00296CAA">
        <w:trPr>
          <w:trHeight w:val="283"/>
          <w:jc w:val="right"/>
        </w:trPr>
        <w:tc>
          <w:tcPr>
            <w:tcW w:w="6839" w:type="dxa"/>
            <w:gridSpan w:val="2"/>
          </w:tcPr>
          <w:p w14:paraId="245FEEDC" w14:textId="77777777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17142F">
              <w:rPr>
                <w:rFonts w:ascii="Calibri" w:hAnsi="Calibri" w:cs="Calibri"/>
                <w:b/>
                <w:bCs/>
              </w:rPr>
              <w:t>HOYA Medical Singapore Pte. Ltd</w:t>
            </w:r>
          </w:p>
        </w:tc>
      </w:tr>
      <w:tr w:rsidR="00E73FE1" w:rsidRPr="0017142F" w14:paraId="3445B248" w14:textId="77777777" w:rsidTr="00296CAA">
        <w:trPr>
          <w:trHeight w:val="877"/>
          <w:jc w:val="right"/>
        </w:trPr>
        <w:tc>
          <w:tcPr>
            <w:tcW w:w="3330" w:type="dxa"/>
          </w:tcPr>
          <w:p w14:paraId="3A86C4E7" w14:textId="77777777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</w:p>
        </w:tc>
        <w:tc>
          <w:tcPr>
            <w:tcW w:w="3509" w:type="dxa"/>
          </w:tcPr>
          <w:p w14:paraId="5F3CA2FD" w14:textId="77777777" w:rsidR="00E73FE1" w:rsidRPr="0017142F" w:rsidRDefault="00E73FE1" w:rsidP="00296CAA">
            <w:pPr>
              <w:tabs>
                <w:tab w:val="left" w:pos="130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E73FE1" w:rsidRPr="0017142F" w14:paraId="45E20603" w14:textId="77777777" w:rsidTr="00296CAA">
        <w:trPr>
          <w:jc w:val="right"/>
        </w:trPr>
        <w:tc>
          <w:tcPr>
            <w:tcW w:w="3330" w:type="dxa"/>
          </w:tcPr>
          <w:p w14:paraId="70D53CFC" w14:textId="0D2A6C75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17142F">
              <w:rPr>
                <w:rFonts w:ascii="Calibri" w:hAnsi="Calibri" w:cs="Calibri"/>
                <w:b/>
                <w:bCs/>
              </w:rPr>
              <w:t>Senior Quality Manager:</w:t>
            </w:r>
            <w:r w:rsidRPr="0017142F">
              <w:rPr>
                <w:rFonts w:ascii="Calibri" w:hAnsi="Calibri" w:cs="Calibri"/>
              </w:rPr>
              <w:t xml:space="preserve"> </w:t>
            </w:r>
          </w:p>
          <w:p w14:paraId="3F917EAA" w14:textId="77777777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17142F">
              <w:rPr>
                <w:rFonts w:ascii="Calibri" w:hAnsi="Calibri" w:cs="Calibri"/>
              </w:rPr>
              <w:t>Angie LAI</w:t>
            </w:r>
          </w:p>
        </w:tc>
        <w:tc>
          <w:tcPr>
            <w:tcW w:w="3509" w:type="dxa"/>
          </w:tcPr>
          <w:p w14:paraId="4BB527FC" w14:textId="5F7C491B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17142F">
              <w:rPr>
                <w:rFonts w:ascii="Calibri" w:hAnsi="Calibri" w:cs="Calibri"/>
                <w:b/>
                <w:bCs/>
              </w:rPr>
              <w:t xml:space="preserve">Quality </w:t>
            </w:r>
            <w:r w:rsidR="0017142F" w:rsidRPr="0017142F">
              <w:rPr>
                <w:rFonts w:ascii="Calibri" w:hAnsi="Calibri" w:cs="Calibri"/>
                <w:b/>
                <w:bCs/>
              </w:rPr>
              <w:t>Representative:</w:t>
            </w:r>
          </w:p>
          <w:p w14:paraId="7FCBBB6B" w14:textId="128EDBD8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17142F">
              <w:rPr>
                <w:rFonts w:ascii="Calibri" w:hAnsi="Calibri" w:cs="Calibri"/>
              </w:rPr>
              <w:t>Siva Kumar PONNUSAMY</w:t>
            </w:r>
          </w:p>
        </w:tc>
      </w:tr>
      <w:tr w:rsidR="00E73FE1" w:rsidRPr="0017142F" w14:paraId="6CC79B93" w14:textId="77777777" w:rsidTr="00296CAA">
        <w:trPr>
          <w:jc w:val="right"/>
        </w:trPr>
        <w:tc>
          <w:tcPr>
            <w:tcW w:w="3330" w:type="dxa"/>
          </w:tcPr>
          <w:p w14:paraId="0B0D6A99" w14:textId="59847A82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17142F">
              <w:rPr>
                <w:rFonts w:ascii="Calibri" w:hAnsi="Calibri" w:cs="Calibri"/>
                <w:b/>
                <w:bCs/>
              </w:rPr>
              <w:t xml:space="preserve">Signed </w:t>
            </w:r>
            <w:r w:rsidR="0017142F" w:rsidRPr="0017142F">
              <w:rPr>
                <w:rFonts w:ascii="Calibri" w:hAnsi="Calibri" w:cs="Calibri"/>
                <w:b/>
                <w:bCs/>
              </w:rPr>
              <w:t>Date:</w:t>
            </w:r>
          </w:p>
        </w:tc>
        <w:tc>
          <w:tcPr>
            <w:tcW w:w="3509" w:type="dxa"/>
          </w:tcPr>
          <w:p w14:paraId="1CBF2A54" w14:textId="24EC2687" w:rsidR="00E73FE1" w:rsidRPr="0017142F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17142F">
              <w:rPr>
                <w:rFonts w:ascii="Calibri" w:hAnsi="Calibri" w:cs="Calibri"/>
                <w:b/>
                <w:bCs/>
              </w:rPr>
              <w:t xml:space="preserve">Signed </w:t>
            </w:r>
            <w:r w:rsidR="0017142F" w:rsidRPr="0017142F">
              <w:rPr>
                <w:rFonts w:ascii="Calibri" w:hAnsi="Calibri" w:cs="Calibri"/>
                <w:b/>
                <w:bCs/>
              </w:rPr>
              <w:t>Date:</w:t>
            </w:r>
          </w:p>
        </w:tc>
      </w:tr>
    </w:tbl>
    <w:p w14:paraId="5BA9C5D6" w14:textId="77777777" w:rsidR="00E81B4D" w:rsidRPr="0017142F" w:rsidRDefault="00E81B4D" w:rsidP="0043681F">
      <w:pPr>
        <w:tabs>
          <w:tab w:val="left" w:pos="1305"/>
        </w:tabs>
        <w:jc w:val="center"/>
        <w:rPr>
          <w:rFonts w:ascii="Calibri" w:hAnsi="Calibri" w:cs="Calibri"/>
          <w:sz w:val="20"/>
          <w:szCs w:val="20"/>
        </w:rPr>
      </w:pPr>
    </w:p>
    <w:sectPr w:rsidR="00E81B4D" w:rsidRPr="0017142F" w:rsidSect="001457C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/>
      <w:pgMar w:top="2434" w:right="144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EFF3" w14:textId="77777777" w:rsidR="00991C6A" w:rsidRDefault="00991C6A" w:rsidP="006A1F55">
      <w:r>
        <w:separator/>
      </w:r>
    </w:p>
  </w:endnote>
  <w:endnote w:type="continuationSeparator" w:id="0">
    <w:p w14:paraId="6F67E496" w14:textId="77777777" w:rsidR="00991C6A" w:rsidRDefault="00991C6A" w:rsidP="006A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813478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id w:val="-835147856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8"/>
            <w:szCs w:val="18"/>
          </w:rPr>
        </w:sdtEndPr>
        <w:sdtContent>
          <w:p w14:paraId="32138F65" w14:textId="77777777" w:rsidR="00905305" w:rsidRPr="00B62852" w:rsidRDefault="00905305" w:rsidP="0090530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6285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62852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6285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62852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3BF99496" w14:textId="77777777" w:rsidR="00905305" w:rsidRDefault="0090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049372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id w:val="-212433306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8"/>
            <w:szCs w:val="18"/>
          </w:rPr>
        </w:sdtEndPr>
        <w:sdtContent>
          <w:p w14:paraId="06D8D08B" w14:textId="77777777" w:rsidR="00905305" w:rsidRPr="00B62852" w:rsidRDefault="00905305" w:rsidP="0090530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6285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62852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6285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62852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7C8BD06F" w14:textId="2FBF3564" w:rsidR="00905305" w:rsidRDefault="00905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29A6" w14:textId="77777777" w:rsidR="00991C6A" w:rsidRDefault="00991C6A" w:rsidP="006A1F55">
      <w:r>
        <w:separator/>
      </w:r>
    </w:p>
  </w:footnote>
  <w:footnote w:type="continuationSeparator" w:id="0">
    <w:p w14:paraId="12E3D583" w14:textId="77777777" w:rsidR="00991C6A" w:rsidRDefault="00991C6A" w:rsidP="006A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4022" w14:textId="5570069B" w:rsidR="00905305" w:rsidRDefault="00905305">
    <w:pPr>
      <w:pStyle w:val="Header"/>
    </w:pPr>
    <w:r w:rsidRPr="00AD4EFF">
      <w:rPr>
        <w:rFonts w:ascii="Verdana" w:hAnsi="Verdana"/>
        <w:b/>
        <w:noProof/>
        <w:color w:val="7F7F7F" w:themeColor="text1" w:themeTint="80"/>
        <w:sz w:val="12"/>
        <w:lang w:eastAsia="zh-C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70D45C5" wp14:editId="5B3F419E">
              <wp:simplePos x="0" y="0"/>
              <wp:positionH relativeFrom="margin">
                <wp:align>right</wp:align>
              </wp:positionH>
              <wp:positionV relativeFrom="paragraph">
                <wp:posOffset>-381635</wp:posOffset>
              </wp:positionV>
              <wp:extent cx="2112579" cy="1460500"/>
              <wp:effectExtent l="0" t="0" r="0" b="6350"/>
              <wp:wrapNone/>
              <wp:docPr id="6" name="Textfeld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579" cy="146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28F676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</w:p>
                        <w:p w14:paraId="7683DCD0" w14:textId="77777777" w:rsidR="00905305" w:rsidRDefault="00905305" w:rsidP="00905305">
                          <w:pPr>
                            <w:pStyle w:val="Header"/>
                            <w:ind w:left="-142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7580BC" wp14:editId="07D85F7A">
                                <wp:extent cx="1235710" cy="480695"/>
                                <wp:effectExtent l="0" t="0" r="2540" b="0"/>
                                <wp:docPr id="13" name="Picture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5710" cy="480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BB107F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</w:p>
                        <w:p w14:paraId="1274B893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  <w:r w:rsidRPr="00600FC4"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  <w:t xml:space="preserve">HOYA MEDICAL SINGAPORE PTE LTD </w:t>
                          </w:r>
                        </w:p>
                        <w:p w14:paraId="22D98A1D" w14:textId="77777777" w:rsidR="00905305" w:rsidRPr="00600FC4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 xml:space="preserve">10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Biopolis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 xml:space="preserve"> Road</w:t>
                          </w:r>
                        </w:p>
                        <w:p w14:paraId="0E94428B" w14:textId="77777777" w:rsidR="00905305" w:rsidRPr="00600FC4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#04-01/06, Chromos</w:t>
                          </w:r>
                        </w:p>
                        <w:p w14:paraId="68C99753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 w:rsidRPr="00600FC4"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Singapore 138670</w:t>
                          </w:r>
                        </w:p>
                        <w:p w14:paraId="18BF3A46" w14:textId="77777777" w:rsidR="00905305" w:rsidRPr="00600FC4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</w:p>
                        <w:p w14:paraId="7B2B5137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 w:rsidRPr="00600FC4"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Phone: +65 6681 0000</w:t>
                          </w:r>
                        </w:p>
                        <w:p w14:paraId="47D79740" w14:textId="77777777" w:rsidR="00905305" w:rsidRPr="009708C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D45C5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6" type="#_x0000_t202" style="position:absolute;margin-left:115.15pt;margin-top:-30.05pt;width:166.35pt;height:11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" filled="f" stroked="f" strokeweight=".5pt">
              <v:textbox>
                <w:txbxContent>
                  <w:p w14:paraId="1828F676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</w:p>
                  <w:p w14:paraId="7683DCD0" w14:textId="77777777" w:rsidR="00905305" w:rsidRDefault="00905305" w:rsidP="00905305">
                    <w:pPr>
                      <w:pStyle w:val="Header"/>
                      <w:ind w:left="-142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57580BC" wp14:editId="07D85F7A">
                          <wp:extent cx="1235710" cy="480695"/>
                          <wp:effectExtent l="0" t="0" r="2540" b="0"/>
                          <wp:docPr id="13" name="Picture 1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35710" cy="480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BBB107F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</w:p>
                  <w:p w14:paraId="1274B893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  <w:r w:rsidRPr="00600FC4"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  <w:t xml:space="preserve">HOYA MEDICAL SINGAPORE PTE LTD </w:t>
                    </w:r>
                  </w:p>
                  <w:p w14:paraId="22D98A1D" w14:textId="77777777" w:rsidR="00905305" w:rsidRPr="00600FC4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 xml:space="preserve">10 </w:t>
                    </w:r>
                    <w:proofErr w:type="spellStart"/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Biopolis</w:t>
                    </w:r>
                    <w:proofErr w:type="spellEnd"/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 xml:space="preserve"> Road</w:t>
                    </w:r>
                  </w:p>
                  <w:p w14:paraId="0E94428B" w14:textId="77777777" w:rsidR="00905305" w:rsidRPr="00600FC4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#04-01/06, Chromos</w:t>
                    </w:r>
                  </w:p>
                  <w:p w14:paraId="68C99753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 w:rsidRPr="00600FC4"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Singapore 138670</w:t>
                    </w:r>
                  </w:p>
                  <w:p w14:paraId="18BF3A46" w14:textId="77777777" w:rsidR="00905305" w:rsidRPr="00600FC4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</w:p>
                  <w:p w14:paraId="7B2B5137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 w:rsidRPr="00600FC4"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Phone: +65 6681 0000</w:t>
                    </w:r>
                  </w:p>
                  <w:p w14:paraId="47D79740" w14:textId="77777777" w:rsidR="00905305" w:rsidRPr="009708C5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601" w14:textId="32856D98" w:rsidR="007845BC" w:rsidRDefault="00905305" w:rsidP="00F655E7">
    <w:pPr>
      <w:pStyle w:val="Header"/>
    </w:pPr>
    <w:r w:rsidRPr="00AD4EFF">
      <w:rPr>
        <w:rFonts w:ascii="Verdana" w:hAnsi="Verdana"/>
        <w:b/>
        <w:noProof/>
        <w:color w:val="7F7F7F" w:themeColor="text1" w:themeTint="80"/>
        <w:sz w:val="12"/>
        <w:lang w:eastAsia="zh-C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CA2048" wp14:editId="6852E394">
              <wp:simplePos x="0" y="0"/>
              <wp:positionH relativeFrom="page">
                <wp:posOffset>4544060</wp:posOffset>
              </wp:positionH>
              <wp:positionV relativeFrom="paragraph">
                <wp:posOffset>-459105</wp:posOffset>
              </wp:positionV>
              <wp:extent cx="2112579" cy="1460500"/>
              <wp:effectExtent l="0" t="0" r="0" b="6350"/>
              <wp:wrapNone/>
              <wp:docPr id="79" name="Textfeld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579" cy="146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7578A5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</w:p>
                        <w:p w14:paraId="10A206EB" w14:textId="77777777" w:rsidR="00905305" w:rsidRDefault="00905305" w:rsidP="00905305">
                          <w:pPr>
                            <w:pStyle w:val="Header"/>
                            <w:ind w:left="-142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2D4BC2" wp14:editId="6FBFF776">
                                <wp:extent cx="1235710" cy="480695"/>
                                <wp:effectExtent l="0" t="0" r="2540" b="0"/>
                                <wp:docPr id="80" name="Picture 8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5710" cy="480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2F028F5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</w:p>
                        <w:p w14:paraId="426012B3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</w:pPr>
                          <w:r w:rsidRPr="00600FC4">
                            <w:rPr>
                              <w:rFonts w:ascii="Verdana" w:hAnsi="Verdana"/>
                              <w:b/>
                              <w:color w:val="7F7F7F" w:themeColor="text1" w:themeTint="80"/>
                              <w:sz w:val="14"/>
                            </w:rPr>
                            <w:t xml:space="preserve">HOYA MEDICAL SINGAPORE PTE LTD </w:t>
                          </w:r>
                        </w:p>
                        <w:p w14:paraId="7ABA32BE" w14:textId="77777777" w:rsidR="00905305" w:rsidRPr="00600FC4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 xml:space="preserve">10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Biopolis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 xml:space="preserve"> Road</w:t>
                          </w:r>
                        </w:p>
                        <w:p w14:paraId="54399B6F" w14:textId="77777777" w:rsidR="00905305" w:rsidRPr="00600FC4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#04-01/06, Chromos</w:t>
                          </w:r>
                        </w:p>
                        <w:p w14:paraId="410CC744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 w:rsidRPr="00600FC4"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Singapore 138670</w:t>
                          </w:r>
                        </w:p>
                        <w:p w14:paraId="224562A8" w14:textId="77777777" w:rsidR="00905305" w:rsidRPr="00600FC4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</w:p>
                        <w:p w14:paraId="5AE69089" w14:textId="77777777" w:rsidR="0090530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  <w:r w:rsidRPr="00600FC4"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  <w:t>Phone: +65 6681 0000</w:t>
                          </w:r>
                        </w:p>
                        <w:p w14:paraId="5A43B8E0" w14:textId="77777777" w:rsidR="00905305" w:rsidRPr="009708C5" w:rsidRDefault="00905305" w:rsidP="00905305">
                          <w:pPr>
                            <w:pStyle w:val="Header"/>
                            <w:rPr>
                              <w:rFonts w:ascii="Verdana" w:hAnsi="Verdana"/>
                              <w:color w:val="7F7F7F" w:themeColor="text1" w:themeTint="8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CA204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7.8pt;margin-top:-36.15pt;width:166.35pt;height:1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ZIIQIAAEIEAAAOAAAAZHJzL2Uyb0RvYy54bWysU8tu2zAQvBfoPxC815Jc22k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" filled="f" stroked="f" strokeweight=".5pt">
              <v:textbox>
                <w:txbxContent>
                  <w:p w14:paraId="177578A5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</w:p>
                  <w:p w14:paraId="10A206EB" w14:textId="77777777" w:rsidR="00905305" w:rsidRDefault="00905305" w:rsidP="00905305">
                    <w:pPr>
                      <w:pStyle w:val="Header"/>
                      <w:ind w:left="-142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72D4BC2" wp14:editId="6FBFF776">
                          <wp:extent cx="1235710" cy="480695"/>
                          <wp:effectExtent l="0" t="0" r="2540" b="0"/>
                          <wp:docPr id="80" name="Picture 8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35710" cy="480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2F028F5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</w:p>
                  <w:p w14:paraId="426012B3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</w:pPr>
                    <w:r w:rsidRPr="00600FC4">
                      <w:rPr>
                        <w:rFonts w:ascii="Verdana" w:hAnsi="Verdana"/>
                        <w:b/>
                        <w:color w:val="7F7F7F" w:themeColor="text1" w:themeTint="80"/>
                        <w:sz w:val="14"/>
                      </w:rPr>
                      <w:t xml:space="preserve">HOYA MEDICAL SINGAPORE PTE LTD </w:t>
                    </w:r>
                  </w:p>
                  <w:p w14:paraId="7ABA32BE" w14:textId="77777777" w:rsidR="00905305" w:rsidRPr="00600FC4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 xml:space="preserve">10 </w:t>
                    </w:r>
                    <w:proofErr w:type="spellStart"/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Biopolis</w:t>
                    </w:r>
                    <w:proofErr w:type="spellEnd"/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 xml:space="preserve"> Road</w:t>
                    </w:r>
                  </w:p>
                  <w:p w14:paraId="54399B6F" w14:textId="77777777" w:rsidR="00905305" w:rsidRPr="00600FC4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#04-01/06, Chromos</w:t>
                    </w:r>
                  </w:p>
                  <w:p w14:paraId="410CC744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 w:rsidRPr="00600FC4"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Singapore 138670</w:t>
                    </w:r>
                  </w:p>
                  <w:p w14:paraId="224562A8" w14:textId="77777777" w:rsidR="00905305" w:rsidRPr="00600FC4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</w:p>
                  <w:p w14:paraId="5AE69089" w14:textId="77777777" w:rsidR="00905305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  <w:r w:rsidRPr="00600FC4"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  <w:t>Phone: +65 6681 0000</w:t>
                    </w:r>
                  </w:p>
                  <w:p w14:paraId="5A43B8E0" w14:textId="77777777" w:rsidR="00905305" w:rsidRPr="009708C5" w:rsidRDefault="00905305" w:rsidP="00905305">
                    <w:pPr>
                      <w:pStyle w:val="Header"/>
                      <w:rPr>
                        <w:rFonts w:ascii="Verdana" w:hAnsi="Verdana"/>
                        <w:color w:val="7F7F7F" w:themeColor="text1" w:themeTint="80"/>
                        <w:sz w:val="1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7845BC">
      <w:rPr>
        <w:noProof/>
        <w:lang w:eastAsia="ko-KR"/>
      </w:rPr>
      <w:drawing>
        <wp:anchor distT="0" distB="0" distL="114300" distR="114300" simplePos="0" relativeHeight="251678720" behindDoc="1" locked="0" layoutInCell="1" allowOverlap="1" wp14:anchorId="38FD4108" wp14:editId="66B4AB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2" name="aus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Austria-lh.pd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75648" behindDoc="1" locked="0" layoutInCell="1" allowOverlap="1" wp14:anchorId="3C315270" wp14:editId="4B346B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1" name="chi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China-Shenzen-lh.pdf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71552" behindDoc="1" locked="0" layoutInCell="1" allowOverlap="1" wp14:anchorId="35178A02" wp14:editId="63164AF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0" name="de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Denmark-lh.pd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67456" behindDoc="1" locked="0" layoutInCell="1" allowOverlap="1" wp14:anchorId="6946B035" wp14:editId="57E2D03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9" name="ger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Eng-lh.pdf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63360" behindDoc="1" locked="0" layoutInCell="1" allowOverlap="1" wp14:anchorId="335AF4EC" wp14:editId="4372CF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8" name="ger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Ger-lh.pdf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269DFC40" wp14:editId="7A330A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7" name="ind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India-lh.pdf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51072" behindDoc="1" locked="0" layoutInCell="1" allowOverlap="1" wp14:anchorId="1A8A6AB1" wp14:editId="0B198F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4" name="si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-lh.pdf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46976" behindDoc="1" locked="0" layoutInCell="1" allowOverlap="1" wp14:anchorId="6B112D75" wp14:editId="0D09DB6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3" name="sin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Reg-lh.pdf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42880" behindDoc="1" locked="0" layoutInCell="1" allowOverlap="1" wp14:anchorId="4E33395D" wp14:editId="1E2C86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2" name="sp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pain-lh.pdf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  <w:r w:rsidR="007845BC">
      <w:rPr>
        <w:noProof/>
        <w:lang w:eastAsia="ko-KR"/>
      </w:rPr>
      <w:drawing>
        <wp:anchor distT="0" distB="0" distL="114300" distR="114300" simplePos="0" relativeHeight="251638784" behindDoc="1" locked="0" layoutInCell="1" allowOverlap="1" wp14:anchorId="2D1F24FF" wp14:editId="1EDB0B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us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O-US-letter-012113.pdf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6du="http://schemas.microsoft.com/office/word/2023/wordml/word16du"/>
                    </a:ext>
                  </a:extLst>
                </pic:spPr>
              </pic:pic>
            </a:graphicData>
          </a:graphic>
        </wp:anchor>
      </w:drawing>
    </w:r>
  </w:p>
  <w:p w14:paraId="7844A1C3" w14:textId="77777777" w:rsidR="007845BC" w:rsidRDefault="0078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F1"/>
    <w:multiLevelType w:val="hybridMultilevel"/>
    <w:tmpl w:val="F74A609C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2076"/>
    <w:multiLevelType w:val="hybridMultilevel"/>
    <w:tmpl w:val="85D2492E"/>
    <w:lvl w:ilvl="0" w:tplc="0F4C3A7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6330"/>
    <w:multiLevelType w:val="hybridMultilevel"/>
    <w:tmpl w:val="F5B481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C6124"/>
    <w:multiLevelType w:val="hybridMultilevel"/>
    <w:tmpl w:val="F3D25E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3793E"/>
    <w:multiLevelType w:val="hybridMultilevel"/>
    <w:tmpl w:val="D56C1D94"/>
    <w:lvl w:ilvl="0" w:tplc="81BC9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74E1"/>
    <w:multiLevelType w:val="multilevel"/>
    <w:tmpl w:val="1C263146"/>
    <w:styleLink w:val="HOYA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0D7CE6"/>
    <w:multiLevelType w:val="multilevel"/>
    <w:tmpl w:val="BB94A2A8"/>
    <w:numStyleLink w:val="HOYABulletedList"/>
  </w:abstractNum>
  <w:abstractNum w:abstractNumId="7" w15:restartNumberingAfterBreak="0">
    <w:nsid w:val="19EF09D4"/>
    <w:multiLevelType w:val="hybridMultilevel"/>
    <w:tmpl w:val="F38285DA"/>
    <w:lvl w:ilvl="0" w:tplc="62E2EEE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E3BB5"/>
    <w:multiLevelType w:val="hybridMultilevel"/>
    <w:tmpl w:val="A954B000"/>
    <w:lvl w:ilvl="0" w:tplc="8D72D666">
      <w:start w:val="1"/>
      <w:numFmt w:val="decimal"/>
      <w:lvlText w:val="%1)"/>
      <w:lvlJc w:val="left"/>
      <w:pPr>
        <w:ind w:left="465" w:hanging="360"/>
      </w:pPr>
      <w:rPr>
        <w:rFonts w:ascii="Times New Roman" w:hAnsi="Times New Roman"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185" w:hanging="360"/>
      </w:pPr>
    </w:lvl>
    <w:lvl w:ilvl="2" w:tplc="4809001B" w:tentative="1">
      <w:start w:val="1"/>
      <w:numFmt w:val="lowerRoman"/>
      <w:lvlText w:val="%3."/>
      <w:lvlJc w:val="right"/>
      <w:pPr>
        <w:ind w:left="1905" w:hanging="180"/>
      </w:pPr>
    </w:lvl>
    <w:lvl w:ilvl="3" w:tplc="4809000F" w:tentative="1">
      <w:start w:val="1"/>
      <w:numFmt w:val="decimal"/>
      <w:lvlText w:val="%4."/>
      <w:lvlJc w:val="left"/>
      <w:pPr>
        <w:ind w:left="2625" w:hanging="360"/>
      </w:pPr>
    </w:lvl>
    <w:lvl w:ilvl="4" w:tplc="48090019" w:tentative="1">
      <w:start w:val="1"/>
      <w:numFmt w:val="lowerLetter"/>
      <w:lvlText w:val="%5."/>
      <w:lvlJc w:val="left"/>
      <w:pPr>
        <w:ind w:left="3345" w:hanging="360"/>
      </w:pPr>
    </w:lvl>
    <w:lvl w:ilvl="5" w:tplc="4809001B" w:tentative="1">
      <w:start w:val="1"/>
      <w:numFmt w:val="lowerRoman"/>
      <w:lvlText w:val="%6."/>
      <w:lvlJc w:val="right"/>
      <w:pPr>
        <w:ind w:left="4065" w:hanging="180"/>
      </w:pPr>
    </w:lvl>
    <w:lvl w:ilvl="6" w:tplc="4809000F" w:tentative="1">
      <w:start w:val="1"/>
      <w:numFmt w:val="decimal"/>
      <w:lvlText w:val="%7."/>
      <w:lvlJc w:val="left"/>
      <w:pPr>
        <w:ind w:left="4785" w:hanging="360"/>
      </w:pPr>
    </w:lvl>
    <w:lvl w:ilvl="7" w:tplc="48090019" w:tentative="1">
      <w:start w:val="1"/>
      <w:numFmt w:val="lowerLetter"/>
      <w:lvlText w:val="%8."/>
      <w:lvlJc w:val="left"/>
      <w:pPr>
        <w:ind w:left="5505" w:hanging="360"/>
      </w:pPr>
    </w:lvl>
    <w:lvl w:ilvl="8" w:tplc="4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98A443B"/>
    <w:multiLevelType w:val="hybridMultilevel"/>
    <w:tmpl w:val="A51CB8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E24A06"/>
    <w:multiLevelType w:val="multilevel"/>
    <w:tmpl w:val="BB94A2A8"/>
    <w:numStyleLink w:val="HOYABulletedList"/>
  </w:abstractNum>
  <w:abstractNum w:abstractNumId="11" w15:restartNumberingAfterBreak="0">
    <w:nsid w:val="2FE641F9"/>
    <w:multiLevelType w:val="hybridMultilevel"/>
    <w:tmpl w:val="65F0367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9C1962"/>
    <w:multiLevelType w:val="multilevel"/>
    <w:tmpl w:val="1C263146"/>
    <w:numStyleLink w:val="HOYANumberedList"/>
  </w:abstractNum>
  <w:abstractNum w:abstractNumId="13" w15:restartNumberingAfterBreak="0">
    <w:nsid w:val="33F57E6B"/>
    <w:multiLevelType w:val="hybridMultilevel"/>
    <w:tmpl w:val="4F109C84"/>
    <w:lvl w:ilvl="0" w:tplc="DBD64CCA">
      <w:start w:val="25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40E15"/>
    <w:multiLevelType w:val="hybridMultilevel"/>
    <w:tmpl w:val="9CE6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E7AB3"/>
    <w:multiLevelType w:val="multilevel"/>
    <w:tmpl w:val="BB94A2A8"/>
    <w:styleLink w:val="HOYABulletedList"/>
    <w:lvl w:ilvl="0">
      <w:start w:val="1"/>
      <w:numFmt w:val="bullet"/>
      <w:lvlText w:val="—"/>
      <w:lvlJc w:val="left"/>
      <w:pPr>
        <w:ind w:left="245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—"/>
      <w:lvlJc w:val="left"/>
      <w:pPr>
        <w:ind w:left="490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bullet"/>
      <w:lvlText w:val=""/>
      <w:lvlJc w:val="left"/>
      <w:pPr>
        <w:ind w:left="734" w:hanging="2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79" w:hanging="2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B4F52"/>
    <w:multiLevelType w:val="multilevel"/>
    <w:tmpl w:val="BB94A2A8"/>
    <w:numStyleLink w:val="HOYABulletedList"/>
  </w:abstractNum>
  <w:abstractNum w:abstractNumId="17" w15:restartNumberingAfterBreak="0">
    <w:nsid w:val="38892343"/>
    <w:multiLevelType w:val="multilevel"/>
    <w:tmpl w:val="BB94A2A8"/>
    <w:numStyleLink w:val="HOYABulletedList"/>
  </w:abstractNum>
  <w:abstractNum w:abstractNumId="18" w15:restartNumberingAfterBreak="0">
    <w:nsid w:val="39681AAE"/>
    <w:multiLevelType w:val="multilevel"/>
    <w:tmpl w:val="BB94A2A8"/>
    <w:numStyleLink w:val="HOYABulletedList"/>
  </w:abstractNum>
  <w:abstractNum w:abstractNumId="19" w15:restartNumberingAfterBreak="0">
    <w:nsid w:val="3A191EFF"/>
    <w:multiLevelType w:val="multilevel"/>
    <w:tmpl w:val="BB94A2A8"/>
    <w:numStyleLink w:val="HOYABulletedList"/>
  </w:abstractNum>
  <w:abstractNum w:abstractNumId="20" w15:restartNumberingAfterBreak="0">
    <w:nsid w:val="3A6F7BE5"/>
    <w:multiLevelType w:val="hybridMultilevel"/>
    <w:tmpl w:val="AF20F3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2B661E"/>
    <w:multiLevelType w:val="hybridMultilevel"/>
    <w:tmpl w:val="AFF03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5B0D51"/>
    <w:multiLevelType w:val="hybridMultilevel"/>
    <w:tmpl w:val="37AE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B67CB2"/>
    <w:multiLevelType w:val="multilevel"/>
    <w:tmpl w:val="BB94A2A8"/>
    <w:numStyleLink w:val="HOYABulletedList"/>
  </w:abstractNum>
  <w:abstractNum w:abstractNumId="24" w15:restartNumberingAfterBreak="0">
    <w:nsid w:val="42376E4F"/>
    <w:multiLevelType w:val="hybridMultilevel"/>
    <w:tmpl w:val="DDF6A100"/>
    <w:lvl w:ilvl="0" w:tplc="F9304E1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C314F7"/>
    <w:multiLevelType w:val="multilevel"/>
    <w:tmpl w:val="1C263146"/>
    <w:numStyleLink w:val="HOYANumberedList"/>
  </w:abstractNum>
  <w:abstractNum w:abstractNumId="26" w15:restartNumberingAfterBreak="0">
    <w:nsid w:val="5050471E"/>
    <w:multiLevelType w:val="hybridMultilevel"/>
    <w:tmpl w:val="94E4545A"/>
    <w:lvl w:ilvl="0" w:tplc="5C78FF6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D34EA"/>
    <w:multiLevelType w:val="hybridMultilevel"/>
    <w:tmpl w:val="1C461500"/>
    <w:lvl w:ilvl="0" w:tplc="ED927E6C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C511F"/>
    <w:multiLevelType w:val="multilevel"/>
    <w:tmpl w:val="BB94A2A8"/>
    <w:numStyleLink w:val="HOYABulletedList"/>
  </w:abstractNum>
  <w:abstractNum w:abstractNumId="29" w15:restartNumberingAfterBreak="0">
    <w:nsid w:val="5742405A"/>
    <w:multiLevelType w:val="multilevel"/>
    <w:tmpl w:val="1C263146"/>
    <w:numStyleLink w:val="HOYANumberedList"/>
  </w:abstractNum>
  <w:abstractNum w:abstractNumId="30" w15:restartNumberingAfterBreak="0">
    <w:nsid w:val="5948688B"/>
    <w:multiLevelType w:val="hybridMultilevel"/>
    <w:tmpl w:val="3E20A31E"/>
    <w:lvl w:ilvl="0" w:tplc="9FE22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EB81681"/>
    <w:multiLevelType w:val="hybridMultilevel"/>
    <w:tmpl w:val="EBE8DC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DC732E"/>
    <w:multiLevelType w:val="hybridMultilevel"/>
    <w:tmpl w:val="0D806466"/>
    <w:lvl w:ilvl="0" w:tplc="025E1D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22C6E8E"/>
    <w:multiLevelType w:val="hybridMultilevel"/>
    <w:tmpl w:val="85CEA072"/>
    <w:lvl w:ilvl="0" w:tplc="4F26CF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495B6D"/>
    <w:multiLevelType w:val="hybridMultilevel"/>
    <w:tmpl w:val="2F7AB17C"/>
    <w:lvl w:ilvl="0" w:tplc="0D5615C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A4032"/>
    <w:multiLevelType w:val="hybridMultilevel"/>
    <w:tmpl w:val="058AE150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B2A13"/>
    <w:multiLevelType w:val="hybridMultilevel"/>
    <w:tmpl w:val="C5B8D7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AF1280"/>
    <w:multiLevelType w:val="multilevel"/>
    <w:tmpl w:val="BB94A2A8"/>
    <w:numStyleLink w:val="HOYABulletedList"/>
  </w:abstractNum>
  <w:abstractNum w:abstractNumId="38" w15:restartNumberingAfterBreak="0">
    <w:nsid w:val="6A186BA5"/>
    <w:multiLevelType w:val="hybridMultilevel"/>
    <w:tmpl w:val="AF4A4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9E5231"/>
    <w:multiLevelType w:val="hybridMultilevel"/>
    <w:tmpl w:val="B78E5DC6"/>
    <w:lvl w:ilvl="0" w:tplc="E1EE20C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3326B"/>
    <w:multiLevelType w:val="multilevel"/>
    <w:tmpl w:val="BB94A2A8"/>
    <w:numStyleLink w:val="HOYABulletedList"/>
  </w:abstractNum>
  <w:abstractNum w:abstractNumId="41" w15:restartNumberingAfterBreak="0">
    <w:nsid w:val="71814459"/>
    <w:multiLevelType w:val="hybridMultilevel"/>
    <w:tmpl w:val="963C26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ED2AA6"/>
    <w:multiLevelType w:val="multilevel"/>
    <w:tmpl w:val="1C461500"/>
    <w:lvl w:ilvl="0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B0E84"/>
    <w:multiLevelType w:val="hybridMultilevel"/>
    <w:tmpl w:val="C60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14E60"/>
    <w:multiLevelType w:val="hybridMultilevel"/>
    <w:tmpl w:val="F75E5B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2B3340"/>
    <w:multiLevelType w:val="hybridMultilevel"/>
    <w:tmpl w:val="9738A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4656">
    <w:abstractNumId w:val="27"/>
  </w:num>
  <w:num w:numId="2" w16cid:durableId="498930667">
    <w:abstractNumId w:val="42"/>
  </w:num>
  <w:num w:numId="3" w16cid:durableId="331177705">
    <w:abstractNumId w:val="15"/>
  </w:num>
  <w:num w:numId="4" w16cid:durableId="1459838071">
    <w:abstractNumId w:val="19"/>
  </w:num>
  <w:num w:numId="5" w16cid:durableId="2100131886">
    <w:abstractNumId w:val="17"/>
  </w:num>
  <w:num w:numId="6" w16cid:durableId="1080253266">
    <w:abstractNumId w:val="23"/>
  </w:num>
  <w:num w:numId="7" w16cid:durableId="731586532">
    <w:abstractNumId w:val="6"/>
  </w:num>
  <w:num w:numId="8" w16cid:durableId="1683432077">
    <w:abstractNumId w:val="5"/>
  </w:num>
  <w:num w:numId="9" w16cid:durableId="1897205330">
    <w:abstractNumId w:val="12"/>
  </w:num>
  <w:num w:numId="10" w16cid:durableId="32846593">
    <w:abstractNumId w:val="40"/>
  </w:num>
  <w:num w:numId="11" w16cid:durableId="1707023551">
    <w:abstractNumId w:val="25"/>
  </w:num>
  <w:num w:numId="12" w16cid:durableId="930159928">
    <w:abstractNumId w:val="37"/>
  </w:num>
  <w:num w:numId="13" w16cid:durableId="1823236649">
    <w:abstractNumId w:val="29"/>
  </w:num>
  <w:num w:numId="14" w16cid:durableId="372582602">
    <w:abstractNumId w:val="16"/>
  </w:num>
  <w:num w:numId="15" w16cid:durableId="388044034">
    <w:abstractNumId w:val="18"/>
  </w:num>
  <w:num w:numId="16" w16cid:durableId="209802309">
    <w:abstractNumId w:val="28"/>
  </w:num>
  <w:num w:numId="17" w16cid:durableId="1068840254">
    <w:abstractNumId w:val="10"/>
  </w:num>
  <w:num w:numId="18" w16cid:durableId="730083733">
    <w:abstractNumId w:val="0"/>
  </w:num>
  <w:num w:numId="19" w16cid:durableId="1236819570">
    <w:abstractNumId w:val="35"/>
  </w:num>
  <w:num w:numId="20" w16cid:durableId="2105224677">
    <w:abstractNumId w:val="43"/>
  </w:num>
  <w:num w:numId="21" w16cid:durableId="963775925">
    <w:abstractNumId w:val="14"/>
  </w:num>
  <w:num w:numId="22" w16cid:durableId="62608493">
    <w:abstractNumId w:val="22"/>
  </w:num>
  <w:num w:numId="23" w16cid:durableId="1800563861">
    <w:abstractNumId w:val="45"/>
  </w:num>
  <w:num w:numId="24" w16cid:durableId="756244676">
    <w:abstractNumId w:val="38"/>
  </w:num>
  <w:num w:numId="25" w16cid:durableId="1016344192">
    <w:abstractNumId w:val="24"/>
  </w:num>
  <w:num w:numId="26" w16cid:durableId="374669970">
    <w:abstractNumId w:val="2"/>
  </w:num>
  <w:num w:numId="27" w16cid:durableId="2021277286">
    <w:abstractNumId w:val="20"/>
  </w:num>
  <w:num w:numId="28" w16cid:durableId="1131821797">
    <w:abstractNumId w:val="9"/>
  </w:num>
  <w:num w:numId="29" w16cid:durableId="1770193731">
    <w:abstractNumId w:val="11"/>
  </w:num>
  <w:num w:numId="30" w16cid:durableId="641271674">
    <w:abstractNumId w:val="36"/>
  </w:num>
  <w:num w:numId="31" w16cid:durableId="1731884821">
    <w:abstractNumId w:val="21"/>
  </w:num>
  <w:num w:numId="32" w16cid:durableId="1544441835">
    <w:abstractNumId w:val="31"/>
  </w:num>
  <w:num w:numId="33" w16cid:durableId="487288157">
    <w:abstractNumId w:val="41"/>
  </w:num>
  <w:num w:numId="34" w16cid:durableId="432168311">
    <w:abstractNumId w:val="3"/>
  </w:num>
  <w:num w:numId="35" w16cid:durableId="2025473310">
    <w:abstractNumId w:val="44"/>
  </w:num>
  <w:num w:numId="36" w16cid:durableId="1104770567">
    <w:abstractNumId w:val="4"/>
  </w:num>
  <w:num w:numId="37" w16cid:durableId="604070317">
    <w:abstractNumId w:val="32"/>
  </w:num>
  <w:num w:numId="38" w16cid:durableId="1138261780">
    <w:abstractNumId w:val="30"/>
  </w:num>
  <w:num w:numId="39" w16cid:durableId="1342393936">
    <w:abstractNumId w:val="33"/>
  </w:num>
  <w:num w:numId="40" w16cid:durableId="115686953">
    <w:abstractNumId w:val="13"/>
  </w:num>
  <w:num w:numId="41" w16cid:durableId="716589051">
    <w:abstractNumId w:val="26"/>
  </w:num>
  <w:num w:numId="42" w16cid:durableId="305864075">
    <w:abstractNumId w:val="34"/>
  </w:num>
  <w:num w:numId="43" w16cid:durableId="1735228136">
    <w:abstractNumId w:val="39"/>
  </w:num>
  <w:num w:numId="44" w16cid:durableId="49041790">
    <w:abstractNumId w:val="1"/>
  </w:num>
  <w:num w:numId="45" w16cid:durableId="1606035899">
    <w:abstractNumId w:val="7"/>
  </w:num>
  <w:num w:numId="46" w16cid:durableId="1988045207">
    <w:abstractNumId w:val="8"/>
  </w:num>
  <w:num w:numId="47" w16cid:durableId="4661698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kEnclosure" w:val="False"/>
    <w:docVar w:name="cmbSender" w:val="Yun Sing See"/>
    <w:docVar w:name="Image" w:val="sin03"/>
    <w:docVar w:name="optPlain" w:val="True"/>
    <w:docVar w:name="Paper" w:val="A4"/>
    <w:docVar w:name="txtClosing" w:val="Sincerely,"/>
    <w:docVar w:name="txtDate" w:val="30 October 2014"/>
    <w:docVar w:name="txtSalutation" w:val="Dear Name,"/>
  </w:docVars>
  <w:rsids>
    <w:rsidRoot w:val="001457CD"/>
    <w:rsid w:val="00003AF5"/>
    <w:rsid w:val="00021157"/>
    <w:rsid w:val="00024023"/>
    <w:rsid w:val="00031C72"/>
    <w:rsid w:val="00036AA7"/>
    <w:rsid w:val="00054BE2"/>
    <w:rsid w:val="00057731"/>
    <w:rsid w:val="00062796"/>
    <w:rsid w:val="00062EBF"/>
    <w:rsid w:val="00074A29"/>
    <w:rsid w:val="000816DF"/>
    <w:rsid w:val="00092661"/>
    <w:rsid w:val="000A27DB"/>
    <w:rsid w:val="000A2A09"/>
    <w:rsid w:val="000A5DF8"/>
    <w:rsid w:val="000A618D"/>
    <w:rsid w:val="000B0EB7"/>
    <w:rsid w:val="000B3ABF"/>
    <w:rsid w:val="000B6FF2"/>
    <w:rsid w:val="000C0241"/>
    <w:rsid w:val="000C0793"/>
    <w:rsid w:val="000C09CB"/>
    <w:rsid w:val="000C397B"/>
    <w:rsid w:val="000C71FF"/>
    <w:rsid w:val="000E2508"/>
    <w:rsid w:val="000E4A7B"/>
    <w:rsid w:val="000E5020"/>
    <w:rsid w:val="000F2A48"/>
    <w:rsid w:val="000F3FC5"/>
    <w:rsid w:val="0010119B"/>
    <w:rsid w:val="00111C4A"/>
    <w:rsid w:val="00115E5D"/>
    <w:rsid w:val="00117DF2"/>
    <w:rsid w:val="001218AD"/>
    <w:rsid w:val="001228FC"/>
    <w:rsid w:val="00140B79"/>
    <w:rsid w:val="001457CD"/>
    <w:rsid w:val="00151889"/>
    <w:rsid w:val="0016284D"/>
    <w:rsid w:val="001670DB"/>
    <w:rsid w:val="0017142F"/>
    <w:rsid w:val="00171914"/>
    <w:rsid w:val="0018434B"/>
    <w:rsid w:val="00187996"/>
    <w:rsid w:val="00196272"/>
    <w:rsid w:val="001A19C5"/>
    <w:rsid w:val="001A5C22"/>
    <w:rsid w:val="001B70B2"/>
    <w:rsid w:val="001C4929"/>
    <w:rsid w:val="001D04B2"/>
    <w:rsid w:val="001D27BA"/>
    <w:rsid w:val="001D5BAC"/>
    <w:rsid w:val="001E57F8"/>
    <w:rsid w:val="001F1BFF"/>
    <w:rsid w:val="00200ACC"/>
    <w:rsid w:val="002021C0"/>
    <w:rsid w:val="002029EE"/>
    <w:rsid w:val="00213FAD"/>
    <w:rsid w:val="00217A99"/>
    <w:rsid w:val="00222450"/>
    <w:rsid w:val="00226B6D"/>
    <w:rsid w:val="0023396A"/>
    <w:rsid w:val="00233A75"/>
    <w:rsid w:val="00237308"/>
    <w:rsid w:val="0024317F"/>
    <w:rsid w:val="00246CFB"/>
    <w:rsid w:val="00247648"/>
    <w:rsid w:val="00247B64"/>
    <w:rsid w:val="00250B7B"/>
    <w:rsid w:val="00251D28"/>
    <w:rsid w:val="002610FB"/>
    <w:rsid w:val="0026251C"/>
    <w:rsid w:val="0026446C"/>
    <w:rsid w:val="00266C78"/>
    <w:rsid w:val="0027328E"/>
    <w:rsid w:val="0028168D"/>
    <w:rsid w:val="00290402"/>
    <w:rsid w:val="002A012C"/>
    <w:rsid w:val="002A1290"/>
    <w:rsid w:val="002A6D96"/>
    <w:rsid w:val="002B3764"/>
    <w:rsid w:val="002B39C5"/>
    <w:rsid w:val="002B58AD"/>
    <w:rsid w:val="002C219D"/>
    <w:rsid w:val="002D4038"/>
    <w:rsid w:val="002D5778"/>
    <w:rsid w:val="002F0E74"/>
    <w:rsid w:val="002F247A"/>
    <w:rsid w:val="002F3040"/>
    <w:rsid w:val="002F422F"/>
    <w:rsid w:val="002F5339"/>
    <w:rsid w:val="00303A5D"/>
    <w:rsid w:val="00304BCE"/>
    <w:rsid w:val="00304EB9"/>
    <w:rsid w:val="00313CD2"/>
    <w:rsid w:val="00324E57"/>
    <w:rsid w:val="00342A54"/>
    <w:rsid w:val="00352D5F"/>
    <w:rsid w:val="0036022B"/>
    <w:rsid w:val="00382D76"/>
    <w:rsid w:val="00384029"/>
    <w:rsid w:val="00384BCC"/>
    <w:rsid w:val="00393102"/>
    <w:rsid w:val="00394E00"/>
    <w:rsid w:val="00394E8E"/>
    <w:rsid w:val="003A0BC3"/>
    <w:rsid w:val="003A6017"/>
    <w:rsid w:val="003B68F1"/>
    <w:rsid w:val="003C0605"/>
    <w:rsid w:val="003C1D0A"/>
    <w:rsid w:val="003D0331"/>
    <w:rsid w:val="003D06F7"/>
    <w:rsid w:val="003D7382"/>
    <w:rsid w:val="003D7D7C"/>
    <w:rsid w:val="00400D80"/>
    <w:rsid w:val="0040360E"/>
    <w:rsid w:val="00412A54"/>
    <w:rsid w:val="0043681F"/>
    <w:rsid w:val="00445B47"/>
    <w:rsid w:val="00453327"/>
    <w:rsid w:val="00462F77"/>
    <w:rsid w:val="0047131C"/>
    <w:rsid w:val="00472FC3"/>
    <w:rsid w:val="00474FBB"/>
    <w:rsid w:val="00485BF5"/>
    <w:rsid w:val="00491F0E"/>
    <w:rsid w:val="00494FDE"/>
    <w:rsid w:val="00495AEB"/>
    <w:rsid w:val="004B3BD3"/>
    <w:rsid w:val="004B469F"/>
    <w:rsid w:val="004B548A"/>
    <w:rsid w:val="004C5253"/>
    <w:rsid w:val="004C5C86"/>
    <w:rsid w:val="004D4BFA"/>
    <w:rsid w:val="004F5982"/>
    <w:rsid w:val="005006B5"/>
    <w:rsid w:val="00504D92"/>
    <w:rsid w:val="0051262E"/>
    <w:rsid w:val="00514BFE"/>
    <w:rsid w:val="00515186"/>
    <w:rsid w:val="0052085A"/>
    <w:rsid w:val="00520871"/>
    <w:rsid w:val="0052416C"/>
    <w:rsid w:val="00542445"/>
    <w:rsid w:val="005436EB"/>
    <w:rsid w:val="0055293F"/>
    <w:rsid w:val="00562F4A"/>
    <w:rsid w:val="005636A2"/>
    <w:rsid w:val="00583A53"/>
    <w:rsid w:val="005869BC"/>
    <w:rsid w:val="0058725C"/>
    <w:rsid w:val="00590BEE"/>
    <w:rsid w:val="005A2157"/>
    <w:rsid w:val="005A60B2"/>
    <w:rsid w:val="005A7A49"/>
    <w:rsid w:val="005B1053"/>
    <w:rsid w:val="005B343A"/>
    <w:rsid w:val="005C3048"/>
    <w:rsid w:val="005C61FB"/>
    <w:rsid w:val="005D2E88"/>
    <w:rsid w:val="005D4F04"/>
    <w:rsid w:val="005E384C"/>
    <w:rsid w:val="005F0739"/>
    <w:rsid w:val="005F42DA"/>
    <w:rsid w:val="005F527B"/>
    <w:rsid w:val="006105A0"/>
    <w:rsid w:val="006111A8"/>
    <w:rsid w:val="0061484B"/>
    <w:rsid w:val="00616CE9"/>
    <w:rsid w:val="00620D12"/>
    <w:rsid w:val="00622013"/>
    <w:rsid w:val="00623CB2"/>
    <w:rsid w:val="006436F8"/>
    <w:rsid w:val="00647215"/>
    <w:rsid w:val="00647B41"/>
    <w:rsid w:val="006665C9"/>
    <w:rsid w:val="00667FD2"/>
    <w:rsid w:val="006708D9"/>
    <w:rsid w:val="00671FF0"/>
    <w:rsid w:val="00674465"/>
    <w:rsid w:val="006821F6"/>
    <w:rsid w:val="006A1F55"/>
    <w:rsid w:val="006A35A5"/>
    <w:rsid w:val="006A6B19"/>
    <w:rsid w:val="006B1570"/>
    <w:rsid w:val="006D4320"/>
    <w:rsid w:val="006D505F"/>
    <w:rsid w:val="006E002A"/>
    <w:rsid w:val="006E6758"/>
    <w:rsid w:val="006F56C5"/>
    <w:rsid w:val="00701BE7"/>
    <w:rsid w:val="00711720"/>
    <w:rsid w:val="00711D9B"/>
    <w:rsid w:val="00715A78"/>
    <w:rsid w:val="00715C0D"/>
    <w:rsid w:val="00716C84"/>
    <w:rsid w:val="007236C0"/>
    <w:rsid w:val="00730EC8"/>
    <w:rsid w:val="0073614C"/>
    <w:rsid w:val="007456B1"/>
    <w:rsid w:val="00747288"/>
    <w:rsid w:val="00755D09"/>
    <w:rsid w:val="00757107"/>
    <w:rsid w:val="0076333B"/>
    <w:rsid w:val="00764178"/>
    <w:rsid w:val="00764376"/>
    <w:rsid w:val="00764EB4"/>
    <w:rsid w:val="0077197D"/>
    <w:rsid w:val="00773EA6"/>
    <w:rsid w:val="00774EB6"/>
    <w:rsid w:val="007755B2"/>
    <w:rsid w:val="007845BC"/>
    <w:rsid w:val="00787D38"/>
    <w:rsid w:val="00792A22"/>
    <w:rsid w:val="0079734F"/>
    <w:rsid w:val="007A04B3"/>
    <w:rsid w:val="007B3E03"/>
    <w:rsid w:val="007B4BB2"/>
    <w:rsid w:val="007B7E2E"/>
    <w:rsid w:val="007C777C"/>
    <w:rsid w:val="007D21FB"/>
    <w:rsid w:val="007D5B35"/>
    <w:rsid w:val="007F0BFE"/>
    <w:rsid w:val="00801373"/>
    <w:rsid w:val="00812D20"/>
    <w:rsid w:val="008149C2"/>
    <w:rsid w:val="00816C19"/>
    <w:rsid w:val="008326A3"/>
    <w:rsid w:val="00835A72"/>
    <w:rsid w:val="0083652C"/>
    <w:rsid w:val="0083771B"/>
    <w:rsid w:val="00837BEA"/>
    <w:rsid w:val="008633D4"/>
    <w:rsid w:val="00874C0E"/>
    <w:rsid w:val="008B2C45"/>
    <w:rsid w:val="008B5620"/>
    <w:rsid w:val="008B6115"/>
    <w:rsid w:val="008B65F4"/>
    <w:rsid w:val="008B697E"/>
    <w:rsid w:val="008C4E88"/>
    <w:rsid w:val="008D5F30"/>
    <w:rsid w:val="008E4708"/>
    <w:rsid w:val="008E675B"/>
    <w:rsid w:val="008E6D14"/>
    <w:rsid w:val="008E6D5A"/>
    <w:rsid w:val="008F43CB"/>
    <w:rsid w:val="00905305"/>
    <w:rsid w:val="009130CD"/>
    <w:rsid w:val="00913FC0"/>
    <w:rsid w:val="0091760D"/>
    <w:rsid w:val="00927DB7"/>
    <w:rsid w:val="00933946"/>
    <w:rsid w:val="009373DB"/>
    <w:rsid w:val="00950D57"/>
    <w:rsid w:val="00950DCE"/>
    <w:rsid w:val="0096249A"/>
    <w:rsid w:val="009630A7"/>
    <w:rsid w:val="009648AE"/>
    <w:rsid w:val="00984A3A"/>
    <w:rsid w:val="00991C6A"/>
    <w:rsid w:val="00991FA5"/>
    <w:rsid w:val="009A49D5"/>
    <w:rsid w:val="009B2DE3"/>
    <w:rsid w:val="009B4417"/>
    <w:rsid w:val="009C08EC"/>
    <w:rsid w:val="009C119D"/>
    <w:rsid w:val="009C23F4"/>
    <w:rsid w:val="009C3F10"/>
    <w:rsid w:val="009C6AE4"/>
    <w:rsid w:val="009D7FE8"/>
    <w:rsid w:val="009E519A"/>
    <w:rsid w:val="009F1081"/>
    <w:rsid w:val="00A03FCB"/>
    <w:rsid w:val="00A100E3"/>
    <w:rsid w:val="00A4515C"/>
    <w:rsid w:val="00A46F5D"/>
    <w:rsid w:val="00A47030"/>
    <w:rsid w:val="00A50029"/>
    <w:rsid w:val="00A50493"/>
    <w:rsid w:val="00A54B54"/>
    <w:rsid w:val="00A67763"/>
    <w:rsid w:val="00A67B77"/>
    <w:rsid w:val="00A77921"/>
    <w:rsid w:val="00A82F19"/>
    <w:rsid w:val="00A8478C"/>
    <w:rsid w:val="00A85C4A"/>
    <w:rsid w:val="00AB48A1"/>
    <w:rsid w:val="00AB6291"/>
    <w:rsid w:val="00AC258B"/>
    <w:rsid w:val="00AD6957"/>
    <w:rsid w:val="00AD7CFE"/>
    <w:rsid w:val="00AE0AE9"/>
    <w:rsid w:val="00AE55B8"/>
    <w:rsid w:val="00AF19FF"/>
    <w:rsid w:val="00AF1A6F"/>
    <w:rsid w:val="00AF7886"/>
    <w:rsid w:val="00B13AFD"/>
    <w:rsid w:val="00B244A7"/>
    <w:rsid w:val="00B270A8"/>
    <w:rsid w:val="00B419D1"/>
    <w:rsid w:val="00B50D97"/>
    <w:rsid w:val="00B5440C"/>
    <w:rsid w:val="00B549B8"/>
    <w:rsid w:val="00B63DFB"/>
    <w:rsid w:val="00B70D26"/>
    <w:rsid w:val="00B738CB"/>
    <w:rsid w:val="00B9690A"/>
    <w:rsid w:val="00B9792F"/>
    <w:rsid w:val="00BA430F"/>
    <w:rsid w:val="00BB06E2"/>
    <w:rsid w:val="00BB27BB"/>
    <w:rsid w:val="00BC185A"/>
    <w:rsid w:val="00BC1A66"/>
    <w:rsid w:val="00BC3775"/>
    <w:rsid w:val="00BD2C5B"/>
    <w:rsid w:val="00BF10A6"/>
    <w:rsid w:val="00BF52E0"/>
    <w:rsid w:val="00BF57E5"/>
    <w:rsid w:val="00BF618A"/>
    <w:rsid w:val="00BF7921"/>
    <w:rsid w:val="00C02497"/>
    <w:rsid w:val="00C150B3"/>
    <w:rsid w:val="00C200F9"/>
    <w:rsid w:val="00C24197"/>
    <w:rsid w:val="00C24265"/>
    <w:rsid w:val="00C400D4"/>
    <w:rsid w:val="00C42578"/>
    <w:rsid w:val="00C50D2F"/>
    <w:rsid w:val="00C54648"/>
    <w:rsid w:val="00C57136"/>
    <w:rsid w:val="00C62193"/>
    <w:rsid w:val="00C66D7D"/>
    <w:rsid w:val="00C7259E"/>
    <w:rsid w:val="00C74F19"/>
    <w:rsid w:val="00C77B0E"/>
    <w:rsid w:val="00C808BD"/>
    <w:rsid w:val="00C80CC7"/>
    <w:rsid w:val="00C83271"/>
    <w:rsid w:val="00C95D48"/>
    <w:rsid w:val="00C96916"/>
    <w:rsid w:val="00CA0AB6"/>
    <w:rsid w:val="00CA2080"/>
    <w:rsid w:val="00CA5292"/>
    <w:rsid w:val="00CA7EA9"/>
    <w:rsid w:val="00CB018E"/>
    <w:rsid w:val="00CB7DDD"/>
    <w:rsid w:val="00CC6E92"/>
    <w:rsid w:val="00CD436B"/>
    <w:rsid w:val="00CE7061"/>
    <w:rsid w:val="00CF78F1"/>
    <w:rsid w:val="00D12FED"/>
    <w:rsid w:val="00D13C92"/>
    <w:rsid w:val="00D2269B"/>
    <w:rsid w:val="00D26769"/>
    <w:rsid w:val="00D30F3E"/>
    <w:rsid w:val="00D3620E"/>
    <w:rsid w:val="00D368D2"/>
    <w:rsid w:val="00D43181"/>
    <w:rsid w:val="00D54358"/>
    <w:rsid w:val="00D55082"/>
    <w:rsid w:val="00D61734"/>
    <w:rsid w:val="00D66577"/>
    <w:rsid w:val="00D66B01"/>
    <w:rsid w:val="00D8322A"/>
    <w:rsid w:val="00D86545"/>
    <w:rsid w:val="00D86BDF"/>
    <w:rsid w:val="00D912A0"/>
    <w:rsid w:val="00D92DDB"/>
    <w:rsid w:val="00DA763B"/>
    <w:rsid w:val="00DC3379"/>
    <w:rsid w:val="00DD5A83"/>
    <w:rsid w:val="00DD5C15"/>
    <w:rsid w:val="00DE4708"/>
    <w:rsid w:val="00DF12E9"/>
    <w:rsid w:val="00DF7E29"/>
    <w:rsid w:val="00E11253"/>
    <w:rsid w:val="00E12577"/>
    <w:rsid w:val="00E13E7C"/>
    <w:rsid w:val="00E1546D"/>
    <w:rsid w:val="00E15BB1"/>
    <w:rsid w:val="00E169A7"/>
    <w:rsid w:val="00E173F0"/>
    <w:rsid w:val="00E258CC"/>
    <w:rsid w:val="00E3107C"/>
    <w:rsid w:val="00E3211C"/>
    <w:rsid w:val="00E37D25"/>
    <w:rsid w:val="00E40A74"/>
    <w:rsid w:val="00E4188C"/>
    <w:rsid w:val="00E4302A"/>
    <w:rsid w:val="00E449C4"/>
    <w:rsid w:val="00E51F6F"/>
    <w:rsid w:val="00E554E6"/>
    <w:rsid w:val="00E570C0"/>
    <w:rsid w:val="00E60FE9"/>
    <w:rsid w:val="00E630F0"/>
    <w:rsid w:val="00E63A5C"/>
    <w:rsid w:val="00E64224"/>
    <w:rsid w:val="00E7341A"/>
    <w:rsid w:val="00E73FE1"/>
    <w:rsid w:val="00E81B4D"/>
    <w:rsid w:val="00E81BF7"/>
    <w:rsid w:val="00E85023"/>
    <w:rsid w:val="00E86100"/>
    <w:rsid w:val="00E879FD"/>
    <w:rsid w:val="00E906D5"/>
    <w:rsid w:val="00E90AD4"/>
    <w:rsid w:val="00EA3B4E"/>
    <w:rsid w:val="00EA642E"/>
    <w:rsid w:val="00EB1314"/>
    <w:rsid w:val="00EB48C4"/>
    <w:rsid w:val="00EC0C9A"/>
    <w:rsid w:val="00EC77B0"/>
    <w:rsid w:val="00F0757D"/>
    <w:rsid w:val="00F128F9"/>
    <w:rsid w:val="00F1316D"/>
    <w:rsid w:val="00F131FB"/>
    <w:rsid w:val="00F1770A"/>
    <w:rsid w:val="00F23119"/>
    <w:rsid w:val="00F248A2"/>
    <w:rsid w:val="00F34018"/>
    <w:rsid w:val="00F369FC"/>
    <w:rsid w:val="00F37B28"/>
    <w:rsid w:val="00F41715"/>
    <w:rsid w:val="00F537D0"/>
    <w:rsid w:val="00F53DA5"/>
    <w:rsid w:val="00F54A1A"/>
    <w:rsid w:val="00F578DB"/>
    <w:rsid w:val="00F6276B"/>
    <w:rsid w:val="00F655E7"/>
    <w:rsid w:val="00F7600F"/>
    <w:rsid w:val="00F94373"/>
    <w:rsid w:val="00F95B1B"/>
    <w:rsid w:val="00F97639"/>
    <w:rsid w:val="00FA2701"/>
    <w:rsid w:val="00FA4770"/>
    <w:rsid w:val="00FB5BF2"/>
    <w:rsid w:val="00FB7B59"/>
    <w:rsid w:val="00FC1067"/>
    <w:rsid w:val="00FC15EC"/>
    <w:rsid w:val="00FC1D59"/>
    <w:rsid w:val="00FC2296"/>
    <w:rsid w:val="00FC2443"/>
    <w:rsid w:val="00FC2583"/>
    <w:rsid w:val="00FC2EFB"/>
    <w:rsid w:val="00FC2F62"/>
    <w:rsid w:val="00FD26DF"/>
    <w:rsid w:val="00FE1A13"/>
    <w:rsid w:val="00FF37D7"/>
    <w:rsid w:val="00FF4B42"/>
    <w:rsid w:val="00FF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CD58DA"/>
  <w15:docId w15:val="{D926EBAE-3242-417F-B4BA-8D7A2306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3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55"/>
  </w:style>
  <w:style w:type="paragraph" w:styleId="Footer">
    <w:name w:val="footer"/>
    <w:basedOn w:val="Normal"/>
    <w:link w:val="Foot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55"/>
  </w:style>
  <w:style w:type="paragraph" w:styleId="BalloonText">
    <w:name w:val="Balloon Text"/>
    <w:basedOn w:val="Normal"/>
    <w:link w:val="BalloonTextChar"/>
    <w:uiPriority w:val="99"/>
    <w:semiHidden/>
    <w:unhideWhenUsed/>
    <w:rsid w:val="006A1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55"/>
    <w:rPr>
      <w:rFonts w:ascii="Lucida Grande" w:hAnsi="Lucida Grande" w:cs="Lucida Grande"/>
      <w:sz w:val="18"/>
      <w:szCs w:val="18"/>
    </w:rPr>
  </w:style>
  <w:style w:type="paragraph" w:customStyle="1" w:styleId="HOYAText">
    <w:name w:val="HOYA_Text"/>
    <w:basedOn w:val="Normal"/>
    <w:qFormat/>
    <w:rsid w:val="00226B6D"/>
    <w:pPr>
      <w:spacing w:line="280" w:lineRule="exact"/>
    </w:pPr>
    <w:rPr>
      <w:rFonts w:ascii="Verdana" w:hAnsi="Verdana"/>
      <w:sz w:val="18"/>
    </w:rPr>
  </w:style>
  <w:style w:type="numbering" w:customStyle="1" w:styleId="HOYANumberedList">
    <w:name w:val="HOYA_Numbered List"/>
    <w:uiPriority w:val="99"/>
    <w:rsid w:val="00E906D5"/>
    <w:pPr>
      <w:numPr>
        <w:numId w:val="8"/>
      </w:numPr>
    </w:pPr>
  </w:style>
  <w:style w:type="numbering" w:customStyle="1" w:styleId="HOYABulletedList">
    <w:name w:val="HOYA_Bulleted List"/>
    <w:uiPriority w:val="99"/>
    <w:rsid w:val="00D2269B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F7600F"/>
    <w:rPr>
      <w:rFonts w:ascii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C72"/>
  </w:style>
  <w:style w:type="character" w:customStyle="1" w:styleId="DateChar">
    <w:name w:val="Date Char"/>
    <w:basedOn w:val="DefaultParagraphFont"/>
    <w:link w:val="Date"/>
    <w:uiPriority w:val="99"/>
    <w:semiHidden/>
    <w:rsid w:val="00031C72"/>
  </w:style>
  <w:style w:type="paragraph" w:styleId="ListParagraph">
    <w:name w:val="List Paragraph"/>
    <w:basedOn w:val="Normal"/>
    <w:uiPriority w:val="34"/>
    <w:qFormat/>
    <w:rsid w:val="0087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30F0"/>
    <w:rPr>
      <w:color w:val="605E5C"/>
      <w:shd w:val="clear" w:color="auto" w:fill="E1DFDD"/>
    </w:rPr>
  </w:style>
  <w:style w:type="paragraph" w:customStyle="1" w:styleId="Default">
    <w:name w:val="Default"/>
    <w:rsid w:val="0076437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B44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4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1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10A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BF10A6"/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ui-provider">
    <w:name w:val="ui-provider"/>
    <w:basedOn w:val="DefaultParagraphFont"/>
    <w:rsid w:val="0000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image" Target="media/image2.emf"/><Relationship Id="rId7" Type="http://schemas.openxmlformats.org/officeDocument/2006/relationships/image" Target="media/image6.emf"/><Relationship Id="rId12" Type="http://schemas.openxmlformats.org/officeDocument/2006/relationships/image" Target="media/image11.emf"/><Relationship Id="rId2" Type="http://schemas.openxmlformats.org/officeDocument/2006/relationships/image" Target="media/image10.jpg"/><Relationship Id="rId1" Type="http://schemas.openxmlformats.org/officeDocument/2006/relationships/image" Target="media/image1.jpg"/><Relationship Id="rId6" Type="http://schemas.openxmlformats.org/officeDocument/2006/relationships/image" Target="media/image5.emf"/><Relationship Id="rId11" Type="http://schemas.openxmlformats.org/officeDocument/2006/relationships/image" Target="media/image10.emf"/><Relationship Id="rId5" Type="http://schemas.openxmlformats.org/officeDocument/2006/relationships/image" Target="media/image4.emf"/><Relationship Id="rId10" Type="http://schemas.openxmlformats.org/officeDocument/2006/relationships/image" Target="media/image9.emf"/><Relationship Id="rId4" Type="http://schemas.openxmlformats.org/officeDocument/2006/relationships/image" Target="media/image3.emf"/><Relationship Id="rId9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EYS\00%20Human%20Resource\HSO%20Letter%20Head%20&amp;%20Memo%20template\HOYA_L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417E52888094C86A9F007A501E137" ma:contentTypeVersion="13" ma:contentTypeDescription="Create a new document." ma:contentTypeScope="" ma:versionID="a99d0cc491c1a121c9fb8f91396fe9b1">
  <xsd:schema xmlns:xsd="http://www.w3.org/2001/XMLSchema" xmlns:xs="http://www.w3.org/2001/XMLSchema" xmlns:p="http://schemas.microsoft.com/office/2006/metadata/properties" xmlns:ns3="fa1912d2-b5c8-459a-8de4-2f72cb8bfa72" xmlns:ns4="dda44205-f9fd-4033-9407-5e3e682caae0" targetNamespace="http://schemas.microsoft.com/office/2006/metadata/properties" ma:root="true" ma:fieldsID="075aff634efd3f6a32f282b849bf6706" ns3:_="" ns4:_="">
    <xsd:import namespace="fa1912d2-b5c8-459a-8de4-2f72cb8bfa72"/>
    <xsd:import namespace="dda44205-f9fd-4033-9407-5e3e682ca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912d2-b5c8-459a-8de4-2f72cb8bf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4205-f9fd-4033-9407-5e3e682ca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6AC42-C6F0-48E4-B1A5-1867B386D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48C5FF-0AE5-49A0-BBF4-53B379791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61A859-7E4D-4B46-83CD-82599FE62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912d2-b5c8-459a-8de4-2f72cb8bfa72"/>
    <ds:schemaRef ds:uri="dda44205-f9fd-4033-9407-5e3e682ca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34C2E-56B3-438D-A46D-3EA5AB85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HOYA_LH.dotm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The Belfry Group, LLC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 Yun Sing</dc:creator>
  <cp:lastModifiedBy>LATT Latt Win</cp:lastModifiedBy>
  <cp:revision>2</cp:revision>
  <cp:lastPrinted>2023-05-03T06:31:00Z</cp:lastPrinted>
  <dcterms:created xsi:type="dcterms:W3CDTF">2023-05-05T07:27:00Z</dcterms:created>
  <dcterms:modified xsi:type="dcterms:W3CDTF">2023-05-05T07:27:00Z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0x0101000CB417E52888094C86A9F007A501E137</vt:lpwstr>
  </property>
  <property fmtid="{D5CDD505-2E9C-101B-9397-08002B2CF9AE}" pid="3" name="GrammarlyDocumentId">
    <vt:lpwstr>b8466e51af08829aa58898d10380fd3fe1d07c3b490e6929fd69bd734c8a513a</vt:lpwstr>
  </property>
</Properties>
</file>